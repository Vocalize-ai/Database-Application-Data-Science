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 w14:anchorId="15B44DE6">
              <v:shape id="Freeform 9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spid="_x0000_s1026" fillcolor="#f06" stroked="f" path="m492,12r-14,l478,,,,,16757r478,l478,16783r14,l49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" w14:anchorId="37A98A4A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 w14:anchorId="3751ED6D">
              <v:shape id="Freeform 8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" w14:anchorId="7C1E30E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A05C4">
      <w:pPr>
        <w:pStyle w:val="Ttulo2"/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6D7C4AFC" w:rsidR="00D95FC7" w:rsidRDefault="008E35F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  <w:color w:val="FF0000"/>
        </w:rPr>
        <w:t>DISCIPLINA</w:t>
      </w:r>
    </w:p>
    <w:p w14:paraId="217905AD" w14:textId="69CD67C2" w:rsidR="00987BE0" w:rsidRDefault="00D95FC7" w:rsidP="008E35F7">
      <w:pPr>
        <w:pStyle w:val="SubTtulo-AutoreVerso"/>
        <w:rPr>
          <w:rStyle w:val="SubTtulo-AutoreVersoChar"/>
          <w:b/>
        </w:rPr>
      </w:pPr>
      <w:r w:rsidRPr="008E35F7">
        <w:rPr>
          <w:rStyle w:val="SubTtulo-AutoreVersoChar"/>
          <w:b/>
        </w:rPr>
        <w:t xml:space="preserve">ENTREGÁVEL DA DISCIPLINA </w:t>
      </w:r>
    </w:p>
    <w:p w14:paraId="76D32912" w14:textId="77777777" w:rsidR="00101E62" w:rsidRDefault="00101E62" w:rsidP="008E35F7">
      <w:pPr>
        <w:pStyle w:val="SubTtulo-AutoreVerso"/>
        <w:rPr>
          <w:rStyle w:val="SubTtulo-AutoreVersoChar"/>
          <w:b/>
        </w:rPr>
      </w:pPr>
    </w:p>
    <w:p w14:paraId="339EB1E3" w14:textId="77777777" w:rsidR="00101E62" w:rsidRPr="00987BE0" w:rsidRDefault="00101E62" w:rsidP="008E35F7">
      <w:pPr>
        <w:pStyle w:val="SubTtulo-AutoreVerso"/>
        <w:rPr>
          <w:rStyle w:val="SubTtulo-AutoreVersoChar"/>
          <w:b/>
        </w:rPr>
      </w:pPr>
    </w:p>
    <w:p w14:paraId="3ADB8195" w14:textId="08125ED0" w:rsidR="00987BE0" w:rsidRDefault="00987BE0" w:rsidP="008E35F7">
      <w:pPr>
        <w:pStyle w:val="SubTtulo-AutoreVerso"/>
        <w:rPr>
          <w:rStyle w:val="SubTtulo-AutoreVersoChar"/>
          <w:b/>
        </w:rPr>
      </w:pPr>
    </w:p>
    <w:p w14:paraId="0CFF1921" w14:textId="417F27D4" w:rsidR="00D95FC7" w:rsidRDefault="00D71306" w:rsidP="008E35F7">
      <w:pPr>
        <w:pStyle w:val="TtulodaCapa"/>
        <w:ind w:firstLine="0"/>
        <w:rPr>
          <w:rStyle w:val="SubTtulo-AutoreVersoChar"/>
          <w:b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 w14:anchorId="1EE7222C">
              <v:shape id="Freeform 8" style="position:absolute;margin-left:568pt;margin-top:-88pt;width:25.6pt;height:931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" w14:anchorId="63EACDBD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 w14:anchorId="0C19148C">
              <v:shape id="Freeform 8" style="position:absolute;margin-left:.4pt;margin-top:.4pt;width:25.6pt;height:931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spid="_x0000_s1026" fillcolor="#f06" stroked="f" path="m512,12r-34,l478,,,,,16764r478,l478,16786r34,l512,1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" w14:anchorId="5AEBC8C0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>
        <w:rPr>
          <w:rStyle w:val="SubTtulo-AutoreVersoChar"/>
          <w:b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217641AB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</w:rPr>
              <w:t>94898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481675D1" w14:textId="77777777" w:rsidR="00572311" w:rsidRDefault="00572311" w:rsidP="00572311">
            <w:pPr>
              <w:pStyle w:val="NormalWeb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before="0" w:beforeAutospacing="0" w:after="0" w:afterAutospacing="0"/>
              <w:jc w:val="center"/>
              <w:rPr>
                <w:rFonts w:ascii="Gotham HTF Book" w:hAnsi="Gotham HTF Book"/>
                <w:color w:val="666666"/>
                <w:sz w:val="18"/>
                <w:szCs w:val="18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</w:rPr>
              <w:t>Luan Santos dos Reis</w:t>
            </w:r>
          </w:p>
          <w:p w14:paraId="7226BB3F" w14:textId="79A377FF" w:rsidR="008E35F7" w:rsidRPr="00D95FC7" w:rsidRDefault="008E35F7" w:rsidP="00572311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6A4D3998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94067 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1776AEF3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Gustavo de Souza Fonseca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736ED9E9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94282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1431A5EA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 Dennys Alvarenga do Nascimento</w:t>
            </w:r>
          </w:p>
        </w:tc>
      </w:tr>
      <w:tr w:rsidR="008E35F7" w:rsidRPr="00D95FC7" w14:paraId="27692502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230420DB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EFEFEF"/>
              </w:rPr>
              <w:t>94276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579375A6" w:rsidR="008E35F7" w:rsidRPr="00D95FC7" w:rsidRDefault="00572311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>
              <w:rPr>
                <w:rFonts w:ascii="Gotham HTF Book" w:hAnsi="Gotham HTF Book"/>
                <w:color w:val="666666"/>
                <w:sz w:val="18"/>
                <w:szCs w:val="18"/>
                <w:shd w:val="clear" w:color="auto" w:fill="FFFFFF"/>
              </w:rPr>
              <w:t>Henrique Cesar de Souza</w:t>
            </w:r>
          </w:p>
        </w:tc>
      </w:tr>
      <w:tr w:rsidR="008E35F7" w:rsidRPr="00D95FC7" w14:paraId="38798240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FA8E0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F26A44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4A24BF1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06ED84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176CF5F7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14ADDF5B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77EA0F5D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95C4AC9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  <w:tr w:rsidR="008E35F7" w:rsidRPr="00D95FC7" w14:paraId="32CF3AF4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09C52E24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C87DA51" w14:textId="77777777" w:rsidR="008E35F7" w:rsidRPr="00D95FC7" w:rsidRDefault="008E35F7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2223ABAB" w14:textId="5B51A7AD" w:rsidR="00A36C8B" w:rsidRDefault="00D22046" w:rsidP="00D22046">
      <w:pPr>
        <w:spacing w:after="160" w:line="259" w:lineRule="auto"/>
        <w:ind w:firstLine="0"/>
        <w:jc w:val="left"/>
        <w:sectPr w:rsidR="00A36C8B" w:rsidSect="004F1D41">
          <w:headerReference w:type="default" r:id="rId13"/>
          <w:headerReference w:type="first" r:id="rId14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br w:type="page"/>
      </w: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5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7578B0">
      <w:pPr>
        <w:pStyle w:val="Ttulo-Sumrios"/>
      </w:pPr>
      <w:r w:rsidRPr="004A05C4">
        <w:lastRenderedPageBreak/>
        <w:t>Sumário</w:t>
      </w:r>
    </w:p>
    <w:p w14:paraId="1878BCF6" w14:textId="537F99D7" w:rsidR="008E35F7" w:rsidRDefault="00987BE0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67673069" w:history="1">
        <w:r w:rsidR="008E35F7" w:rsidRPr="00AB36AE">
          <w:rPr>
            <w:rStyle w:val="Hyperlink"/>
            <w:rFonts w:cs="Arial"/>
          </w:rPr>
          <w:t>1 – Descrição do Projeto e Regras de Negócio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 w:rsidRPr="00947EFB">
          <w:rPr>
            <w:webHidden/>
          </w:rPr>
          <w:instrText xml:space="preserve"> PAGEREF _Toc67673069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5</w:t>
        </w:r>
        <w:r w:rsidR="008E35F7">
          <w:rPr>
            <w:webHidden/>
          </w:rPr>
          <w:fldChar w:fldCharType="end"/>
        </w:r>
      </w:hyperlink>
    </w:p>
    <w:p w14:paraId="6AF5F737" w14:textId="6CF6C8C7" w:rsidR="008E35F7" w:rsidRDefault="00D67AC1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0" w:history="1">
        <w:r w:rsidR="008E35F7" w:rsidRPr="00AB36AE">
          <w:rPr>
            <w:rStyle w:val="Hyperlink"/>
            <w:noProof/>
          </w:rPr>
          <w:t>2 – Dicionário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8</w:t>
        </w:r>
      </w:hyperlink>
    </w:p>
    <w:p w14:paraId="7919EE9D" w14:textId="09863F4B" w:rsidR="008E35F7" w:rsidRDefault="00D67AC1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1" w:history="1">
        <w:r w:rsidR="008E35F7" w:rsidRPr="00AB36AE">
          <w:rPr>
            <w:rStyle w:val="Hyperlink"/>
            <w:noProof/>
          </w:rPr>
          <w:t>3 – Projeto Lógico do Banco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13</w:t>
        </w:r>
      </w:hyperlink>
    </w:p>
    <w:p w14:paraId="72E40421" w14:textId="02EC0A53" w:rsidR="008E35F7" w:rsidRDefault="00D67AC1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2" w:history="1">
        <w:r w:rsidR="008E35F7" w:rsidRPr="00AB36AE">
          <w:rPr>
            <w:rStyle w:val="Hyperlink"/>
            <w:noProof/>
          </w:rPr>
          <w:t>4 – Projeto Físico do Banco de Dados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</w:t>
        </w:r>
      </w:hyperlink>
      <w:r w:rsidR="003239B1">
        <w:rPr>
          <w:noProof/>
        </w:rPr>
        <w:t>5</w:t>
      </w:r>
    </w:p>
    <w:p w14:paraId="307F5303" w14:textId="5A475B61" w:rsidR="008E35F7" w:rsidRDefault="00D67AC1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3" w:history="1">
        <w:r w:rsidR="008E35F7" w:rsidRPr="00AB36AE">
          <w:rPr>
            <w:rStyle w:val="Hyperlink"/>
            <w:noProof/>
          </w:rPr>
          <w:t>5 – Data Definition Language – DDL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1</w:t>
        </w:r>
      </w:hyperlink>
      <w:r w:rsidR="003239B1">
        <w:rPr>
          <w:noProof/>
        </w:rPr>
        <w:t>6</w:t>
      </w:r>
    </w:p>
    <w:p w14:paraId="1FA058A8" w14:textId="7C3115AA" w:rsidR="008E35F7" w:rsidRDefault="00D67AC1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4" w:history="1">
        <w:r w:rsidR="008E35F7" w:rsidRPr="00AB36AE">
          <w:rPr>
            <w:rStyle w:val="Hyperlink"/>
            <w:noProof/>
            <w:lang w:val="en-US"/>
          </w:rPr>
          <w:t>6 – Data Manupulation Language – DML (INSERT)</w:t>
        </w:r>
        <w:r w:rsidR="008E35F7">
          <w:rPr>
            <w:noProof/>
            <w:webHidden/>
          </w:rPr>
          <w:tab/>
        </w:r>
        <w:r w:rsidR="008E35F7">
          <w:rPr>
            <w:noProof/>
            <w:webHidden/>
          </w:rPr>
          <w:fldChar w:fldCharType="begin"/>
        </w:r>
        <w:r w:rsidR="008E35F7">
          <w:rPr>
            <w:noProof/>
            <w:webHidden/>
          </w:rPr>
          <w:instrText xml:space="preserve"> PAGEREF _Toc67673074 \h </w:instrText>
        </w:r>
        <w:r w:rsidR="008E35F7">
          <w:rPr>
            <w:noProof/>
            <w:webHidden/>
          </w:rPr>
        </w:r>
        <w:r w:rsidR="008E35F7">
          <w:rPr>
            <w:noProof/>
            <w:webHidden/>
          </w:rPr>
          <w:fldChar w:fldCharType="separate"/>
        </w:r>
        <w:r w:rsidR="008E35F7">
          <w:rPr>
            <w:noProof/>
            <w:webHidden/>
          </w:rPr>
          <w:t>1</w:t>
        </w:r>
        <w:r w:rsidR="008E35F7">
          <w:rPr>
            <w:noProof/>
            <w:webHidden/>
          </w:rPr>
          <w:fldChar w:fldCharType="end"/>
        </w:r>
      </w:hyperlink>
      <w:r w:rsidR="003239B1">
        <w:rPr>
          <w:noProof/>
        </w:rPr>
        <w:t>7</w:t>
      </w:r>
    </w:p>
    <w:p w14:paraId="6575F235" w14:textId="14D94766" w:rsidR="008E35F7" w:rsidRDefault="00D67AC1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5" w:history="1">
        <w:r w:rsidR="008E35F7" w:rsidRPr="00AB36AE">
          <w:rPr>
            <w:rStyle w:val="Hyperlink"/>
            <w:lang w:val="en-US"/>
          </w:rPr>
          <w:t>7 – Data Manupulation Language – DML (UPDATE / DELETE)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_Toc67673075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</w:t>
        </w:r>
        <w:r w:rsidR="008E35F7">
          <w:rPr>
            <w:webHidden/>
          </w:rPr>
          <w:fldChar w:fldCharType="end"/>
        </w:r>
      </w:hyperlink>
      <w:r w:rsidR="003239B1">
        <w:t>8</w:t>
      </w:r>
    </w:p>
    <w:p w14:paraId="78D9B889" w14:textId="5C86B747" w:rsidR="008E35F7" w:rsidRDefault="00D67AC1" w:rsidP="008E35F7">
      <w:pPr>
        <w:pStyle w:val="Sumrio1"/>
        <w:spacing w:before="0"/>
        <w:rPr>
          <w:rFonts w:asciiTheme="minorHAnsi" w:eastAsiaTheme="minorEastAsia" w:hAnsiTheme="minorHAnsi" w:cstheme="minorBidi"/>
          <w:caps w:val="0"/>
          <w:sz w:val="22"/>
          <w:lang w:eastAsia="pt-BR"/>
        </w:rPr>
      </w:pPr>
      <w:hyperlink w:anchor="_Toc67673076" w:history="1">
        <w:r w:rsidR="008E35F7" w:rsidRPr="00AB36AE">
          <w:rPr>
            <w:rStyle w:val="Hyperlink"/>
            <w:lang w:val="en-US"/>
          </w:rPr>
          <w:t>8 – Data Query Language – DQL (SELECT)</w:t>
        </w:r>
        <w:r w:rsidR="008E35F7">
          <w:rPr>
            <w:webHidden/>
          </w:rPr>
          <w:tab/>
        </w:r>
        <w:r w:rsidR="008E35F7">
          <w:rPr>
            <w:webHidden/>
          </w:rPr>
          <w:fldChar w:fldCharType="begin"/>
        </w:r>
        <w:r w:rsidR="008E35F7">
          <w:rPr>
            <w:webHidden/>
          </w:rPr>
          <w:instrText xml:space="preserve"> PAGEREF _Toc67673076 \h </w:instrText>
        </w:r>
        <w:r w:rsidR="008E35F7">
          <w:rPr>
            <w:webHidden/>
          </w:rPr>
        </w:r>
        <w:r w:rsidR="008E35F7">
          <w:rPr>
            <w:webHidden/>
          </w:rPr>
          <w:fldChar w:fldCharType="separate"/>
        </w:r>
        <w:r w:rsidR="008E35F7">
          <w:rPr>
            <w:webHidden/>
          </w:rPr>
          <w:t>1</w:t>
        </w:r>
        <w:r w:rsidR="008E35F7">
          <w:rPr>
            <w:webHidden/>
          </w:rPr>
          <w:fldChar w:fldCharType="end"/>
        </w:r>
      </w:hyperlink>
      <w:r w:rsidR="003239B1">
        <w:t>9</w:t>
      </w:r>
    </w:p>
    <w:p w14:paraId="53896571" w14:textId="3CE8CDB5" w:rsidR="008E35F7" w:rsidRDefault="00D67AC1" w:rsidP="008E35F7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67673077" w:history="1">
        <w:r w:rsidR="008E35F7" w:rsidRPr="00AB36AE">
          <w:rPr>
            <w:rStyle w:val="Hyperlink"/>
            <w:noProof/>
          </w:rPr>
          <w:t>8.1 – Relatório simples contendo apenas uma tabela com dados ordenados.</w:t>
        </w:r>
        <w:r w:rsidR="008E35F7">
          <w:rPr>
            <w:noProof/>
            <w:webHidden/>
          </w:rPr>
          <w:tab/>
        </w:r>
        <w:r w:rsidR="003239B1">
          <w:rPr>
            <w:noProof/>
            <w:webHidden/>
          </w:rPr>
          <w:t>20</w:t>
        </w:r>
      </w:hyperlink>
    </w:p>
    <w:p w14:paraId="558A834D" w14:textId="59057BB0" w:rsidR="00987BE0" w:rsidRPr="004A05C4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1CD45224" w14:textId="3024690B" w:rsidR="00B92022" w:rsidRPr="007578B0" w:rsidRDefault="00D95FC7" w:rsidP="00DD4AD9">
      <w:pPr>
        <w:pStyle w:val="Ttulo1"/>
        <w:rPr>
          <w:rFonts w:cs="Arial"/>
          <w:caps/>
          <w:color w:val="000000" w:themeColor="text1"/>
        </w:rPr>
      </w:pPr>
      <w:bookmarkStart w:id="1" w:name="_Toc67673069"/>
      <w:r w:rsidRPr="007578B0">
        <w:rPr>
          <w:rFonts w:cs="Arial"/>
          <w:color w:val="000000" w:themeColor="text1"/>
        </w:rPr>
        <w:lastRenderedPageBreak/>
        <w:t>1</w:t>
      </w:r>
      <w:r w:rsidR="00D71306" w:rsidRPr="007578B0">
        <w:rPr>
          <w:rFonts w:cs="Arial"/>
          <w:color w:val="000000" w:themeColor="text1"/>
        </w:rPr>
        <w:t xml:space="preserve"> – </w:t>
      </w:r>
      <w:r w:rsidR="004A05C4" w:rsidRPr="007578B0">
        <w:rPr>
          <w:rFonts w:cs="Arial"/>
          <w:color w:val="000000" w:themeColor="text1"/>
        </w:rPr>
        <w:t>Descrição do Projeto e Regras de Negócio</w:t>
      </w:r>
      <w:bookmarkEnd w:id="1"/>
    </w:p>
    <w:p w14:paraId="683AE47D" w14:textId="780B3C63" w:rsidR="00693488" w:rsidRDefault="00693488" w:rsidP="007578B0">
      <w:pPr>
        <w:pStyle w:val="Ttulo-Sumrios"/>
        <w:rPr>
          <w:rStyle w:val="Forte"/>
          <w:b w:val="0"/>
          <w:caps w:val="0"/>
        </w:rPr>
      </w:pPr>
      <w:r w:rsidRPr="00C7383E">
        <w:rPr>
          <w:rStyle w:val="Forte"/>
          <w:caps w:val="0"/>
        </w:rPr>
        <w:t>VocaTalk</w:t>
      </w:r>
      <w:r w:rsidRPr="00693488">
        <w:rPr>
          <w:rStyle w:val="Forte"/>
          <w:b w:val="0"/>
          <w:caps w:val="0"/>
        </w:rPr>
        <w:t xml:space="preserve"> é uma empresa fictícia criada pelo grupo </w:t>
      </w:r>
      <w:r w:rsidRPr="00C7383E">
        <w:rPr>
          <w:rStyle w:val="Forte"/>
          <w:caps w:val="0"/>
        </w:rPr>
        <w:t>Vocalize</w:t>
      </w:r>
      <w:r w:rsidRPr="00693488">
        <w:rPr>
          <w:rStyle w:val="Forte"/>
          <w:b w:val="0"/>
          <w:caps w:val="0"/>
        </w:rPr>
        <w:t xml:space="preserve"> com o objetivo de realizar testes e treinamentos em nossa </w:t>
      </w:r>
      <w:r w:rsidRPr="00C7383E">
        <w:rPr>
          <w:rStyle w:val="Forte"/>
          <w:caps w:val="0"/>
        </w:rPr>
        <w:t>IA</w:t>
      </w:r>
      <w:r w:rsidRPr="00693488">
        <w:rPr>
          <w:rStyle w:val="Forte"/>
          <w:b w:val="0"/>
          <w:caps w:val="0"/>
        </w:rPr>
        <w:t xml:space="preserve"> integrada ao </w:t>
      </w:r>
      <w:r w:rsidRPr="00C7383E">
        <w:rPr>
          <w:rStyle w:val="Forte"/>
          <w:caps w:val="0"/>
        </w:rPr>
        <w:t>ChatGPT</w:t>
      </w:r>
      <w:r w:rsidR="000E224F">
        <w:rPr>
          <w:rStyle w:val="Forte"/>
          <w:b w:val="0"/>
          <w:caps w:val="0"/>
        </w:rPr>
        <w:t xml:space="preserve"> que terá a interação no formato </w:t>
      </w:r>
      <w:r w:rsidR="000E224F" w:rsidRPr="00C7383E">
        <w:rPr>
          <w:rStyle w:val="Forte"/>
          <w:caps w:val="0"/>
        </w:rPr>
        <w:t>speek to text</w:t>
      </w:r>
      <w:r w:rsidR="000E224F">
        <w:rPr>
          <w:rStyle w:val="Forte"/>
          <w:b w:val="0"/>
          <w:caps w:val="0"/>
        </w:rPr>
        <w:t xml:space="preserve"> e </w:t>
      </w:r>
      <w:r w:rsidR="000E224F" w:rsidRPr="00C7383E">
        <w:rPr>
          <w:rStyle w:val="Forte"/>
          <w:caps w:val="0"/>
        </w:rPr>
        <w:t>text to speek</w:t>
      </w:r>
      <w:r w:rsidRPr="00693488">
        <w:rPr>
          <w:rStyle w:val="Forte"/>
          <w:b w:val="0"/>
          <w:caps w:val="0"/>
        </w:rPr>
        <w:t>. A empresa é do ramo de telecomunicações e oferece serviços de planos de internet para telefones móveis, sendo ideal para simulação e vinculação com a proposta da Plusoft.</w:t>
      </w:r>
    </w:p>
    <w:p w14:paraId="561A56EB" w14:textId="27964625" w:rsidR="007578B0" w:rsidRPr="007578B0" w:rsidRDefault="007578B0" w:rsidP="007578B0">
      <w:pPr>
        <w:pStyle w:val="Ttulo-Sumrios"/>
        <w:rPr>
          <w:rStyle w:val="Forte"/>
          <w:b w:val="0"/>
          <w:caps w:val="0"/>
        </w:rPr>
      </w:pPr>
      <w:r w:rsidRPr="007578B0">
        <w:rPr>
          <w:rStyle w:val="Forte"/>
          <w:b w:val="0"/>
          <w:caps w:val="0"/>
        </w:rPr>
        <w:t xml:space="preserve">Ao utilizar a </w:t>
      </w:r>
      <w:r w:rsidR="00792FFE" w:rsidRPr="0072175A">
        <w:rPr>
          <w:rStyle w:val="Forte"/>
          <w:caps w:val="0"/>
        </w:rPr>
        <w:t>Vocalize</w:t>
      </w:r>
      <w:r w:rsidRPr="007578B0">
        <w:rPr>
          <w:rStyle w:val="Forte"/>
          <w:b w:val="0"/>
          <w:caps w:val="0"/>
        </w:rPr>
        <w:t>, é possível aprimorar a experiência do usuário em relação aos serviços de telecomunicações, co</w:t>
      </w:r>
      <w:r w:rsidR="00FC6632">
        <w:rPr>
          <w:rStyle w:val="Forte"/>
          <w:b w:val="0"/>
          <w:caps w:val="0"/>
        </w:rPr>
        <w:t>m uma interação mais intuitiva, dinâmica e</w:t>
      </w:r>
      <w:r w:rsidRPr="007578B0">
        <w:rPr>
          <w:rStyle w:val="Forte"/>
          <w:b w:val="0"/>
          <w:caps w:val="0"/>
        </w:rPr>
        <w:t xml:space="preserve"> personalizada. </w:t>
      </w:r>
      <w:r w:rsidR="00C7383E">
        <w:rPr>
          <w:rStyle w:val="Forte"/>
          <w:b w:val="0"/>
          <w:caps w:val="0"/>
        </w:rPr>
        <w:t xml:space="preserve">Desse </w:t>
      </w:r>
      <w:r w:rsidR="006636F2">
        <w:rPr>
          <w:rStyle w:val="Forte"/>
          <w:b w:val="0"/>
          <w:caps w:val="0"/>
        </w:rPr>
        <w:t>m</w:t>
      </w:r>
      <w:r w:rsidR="00CC74A3">
        <w:rPr>
          <w:rStyle w:val="Forte"/>
          <w:b w:val="0"/>
          <w:caps w:val="0"/>
        </w:rPr>
        <w:t>aneira</w:t>
      </w:r>
      <w:r w:rsidRPr="007578B0">
        <w:rPr>
          <w:rStyle w:val="Forte"/>
          <w:b w:val="0"/>
          <w:caps w:val="0"/>
        </w:rPr>
        <w:t>, a empresa pode oferecer um atendimento mais eficiente e humano aos seus clientes, melhorando a qualidade do serviço prestado e aument</w:t>
      </w:r>
      <w:r>
        <w:rPr>
          <w:rStyle w:val="Forte"/>
          <w:b w:val="0"/>
          <w:caps w:val="0"/>
        </w:rPr>
        <w:t>ando a satisfação dos usuários.</w:t>
      </w:r>
      <w:r w:rsidR="000E224F">
        <w:rPr>
          <w:rStyle w:val="Forte"/>
          <w:b w:val="0"/>
          <w:caps w:val="0"/>
        </w:rPr>
        <w:t xml:space="preserve"> </w:t>
      </w:r>
    </w:p>
    <w:p w14:paraId="558FCD07" w14:textId="16C86358" w:rsidR="007578B0" w:rsidRDefault="00792FFE" w:rsidP="007578B0">
      <w:pPr>
        <w:pStyle w:val="Ttulo-Sumrios"/>
        <w:rPr>
          <w:rStyle w:val="Forte"/>
          <w:b w:val="0"/>
          <w:caps w:val="0"/>
        </w:rPr>
      </w:pPr>
      <w:r>
        <w:rPr>
          <w:rStyle w:val="Forte"/>
          <w:b w:val="0"/>
          <w:caps w:val="0"/>
        </w:rPr>
        <w:t xml:space="preserve">Assim </w:t>
      </w:r>
      <w:r w:rsidR="007578B0" w:rsidRPr="007578B0">
        <w:rPr>
          <w:rStyle w:val="Forte"/>
          <w:b w:val="0"/>
          <w:caps w:val="0"/>
        </w:rPr>
        <w:t>promover a evolução contínua de serviços</w:t>
      </w:r>
      <w:r>
        <w:rPr>
          <w:rStyle w:val="Forte"/>
          <w:b w:val="0"/>
          <w:caps w:val="0"/>
        </w:rPr>
        <w:t xml:space="preserve"> de telemarketing</w:t>
      </w:r>
      <w:r w:rsidR="007578B0" w:rsidRPr="007578B0">
        <w:rPr>
          <w:rStyle w:val="Forte"/>
          <w:b w:val="0"/>
          <w:caps w:val="0"/>
        </w:rPr>
        <w:t>, a</w:t>
      </w:r>
      <w:r w:rsidR="00551E49">
        <w:rPr>
          <w:rStyle w:val="Forte"/>
          <w:b w:val="0"/>
          <w:caps w:val="0"/>
        </w:rPr>
        <w:t>travé</w:t>
      </w:r>
      <w:r w:rsidR="00CF0CE5">
        <w:rPr>
          <w:rStyle w:val="Forte"/>
          <w:b w:val="0"/>
          <w:caps w:val="0"/>
        </w:rPr>
        <w:t xml:space="preserve">s </w:t>
      </w:r>
      <w:r w:rsidR="00551E49">
        <w:rPr>
          <w:rStyle w:val="Forte"/>
          <w:b w:val="0"/>
          <w:caps w:val="0"/>
        </w:rPr>
        <w:t>da inovação</w:t>
      </w:r>
      <w:r w:rsidR="006B2D33">
        <w:rPr>
          <w:rStyle w:val="Forte"/>
          <w:b w:val="0"/>
          <w:caps w:val="0"/>
        </w:rPr>
        <w:t>. D</w:t>
      </w:r>
      <w:r w:rsidR="00551E49">
        <w:rPr>
          <w:rStyle w:val="Forte"/>
          <w:b w:val="0"/>
          <w:caps w:val="0"/>
        </w:rPr>
        <w:t>essa forma</w:t>
      </w:r>
      <w:r w:rsidR="004C1F90">
        <w:rPr>
          <w:rStyle w:val="Forte"/>
          <w:b w:val="0"/>
          <w:caps w:val="0"/>
        </w:rPr>
        <w:t>,</w:t>
      </w:r>
      <w:r w:rsidR="00551E49">
        <w:rPr>
          <w:rStyle w:val="Forte"/>
          <w:b w:val="0"/>
          <w:caps w:val="0"/>
        </w:rPr>
        <w:t xml:space="preserve"> inibir reclamações e insatifações, desenvolver o setor</w:t>
      </w:r>
      <w:r w:rsidR="00674777">
        <w:rPr>
          <w:rStyle w:val="Forte"/>
          <w:b w:val="0"/>
          <w:caps w:val="0"/>
        </w:rPr>
        <w:t>,</w:t>
      </w:r>
      <w:r w:rsidR="00551E49">
        <w:rPr>
          <w:rStyle w:val="Forte"/>
          <w:b w:val="0"/>
          <w:caps w:val="0"/>
        </w:rPr>
        <w:t xml:space="preserve"> resolver as</w:t>
      </w:r>
      <w:r w:rsidR="007578B0" w:rsidRPr="007578B0">
        <w:rPr>
          <w:rStyle w:val="Forte"/>
          <w:b w:val="0"/>
          <w:caps w:val="0"/>
        </w:rPr>
        <w:t xml:space="preserve"> necessidades de seus clientes</w:t>
      </w:r>
      <w:r w:rsidR="00674777">
        <w:rPr>
          <w:rStyle w:val="Forte"/>
          <w:b w:val="0"/>
          <w:caps w:val="0"/>
        </w:rPr>
        <w:t xml:space="preserve"> e fortalecer a reputação no Mercado</w:t>
      </w:r>
      <w:r w:rsidR="007578B0" w:rsidRPr="007578B0">
        <w:rPr>
          <w:rStyle w:val="Forte"/>
          <w:b w:val="0"/>
          <w:caps w:val="0"/>
        </w:rPr>
        <w:t>.</w:t>
      </w:r>
    </w:p>
    <w:p w14:paraId="51E10C5F" w14:textId="114A791F" w:rsidR="004E667D" w:rsidRPr="007578B0" w:rsidRDefault="004E667D" w:rsidP="007578B0">
      <w:pPr>
        <w:pStyle w:val="Ttulo-Sumrios"/>
        <w:rPr>
          <w:rStyle w:val="Forte"/>
          <w:b w:val="0"/>
          <w:caps w:val="0"/>
        </w:rPr>
      </w:pPr>
      <w:r>
        <w:rPr>
          <w:rStyle w:val="Forte"/>
          <w:b w:val="0"/>
          <w:caps w:val="0"/>
        </w:rPr>
        <w:t xml:space="preserve">Então dividimos nosso projeto em dois bancos de dados, um da </w:t>
      </w:r>
      <w:r w:rsidRPr="0072175A">
        <w:rPr>
          <w:rStyle w:val="Forte"/>
          <w:caps w:val="0"/>
        </w:rPr>
        <w:t>Vocatalk</w:t>
      </w:r>
      <w:r>
        <w:rPr>
          <w:rStyle w:val="Forte"/>
          <w:b w:val="0"/>
          <w:caps w:val="0"/>
        </w:rPr>
        <w:t xml:space="preserve">(Telecom) e o outro </w:t>
      </w:r>
      <w:r w:rsidRPr="0072175A">
        <w:rPr>
          <w:rStyle w:val="Forte"/>
          <w:caps w:val="0"/>
        </w:rPr>
        <w:t>Vocalize</w:t>
      </w:r>
      <w:r>
        <w:rPr>
          <w:rStyle w:val="Forte"/>
          <w:b w:val="0"/>
          <w:caps w:val="0"/>
        </w:rPr>
        <w:t>(</w:t>
      </w:r>
      <w:r w:rsidRPr="0072175A">
        <w:rPr>
          <w:rStyle w:val="Forte"/>
          <w:caps w:val="0"/>
        </w:rPr>
        <w:t>IA</w:t>
      </w:r>
      <w:r>
        <w:rPr>
          <w:rStyle w:val="Forte"/>
          <w:b w:val="0"/>
          <w:caps w:val="0"/>
        </w:rPr>
        <w:t xml:space="preserve"> com integração com </w:t>
      </w:r>
      <w:r w:rsidRPr="0072175A">
        <w:rPr>
          <w:rStyle w:val="Forte"/>
          <w:caps w:val="0"/>
        </w:rPr>
        <w:t>ChatGPT</w:t>
      </w:r>
      <w:r>
        <w:rPr>
          <w:rStyle w:val="Forte"/>
          <w:b w:val="0"/>
          <w:caps w:val="0"/>
        </w:rPr>
        <w:t>).</w:t>
      </w:r>
    </w:p>
    <w:p w14:paraId="3CCBF9DA" w14:textId="790198C3" w:rsidR="006F58D7" w:rsidRDefault="006F58D7" w:rsidP="007578B0">
      <w:pPr>
        <w:pStyle w:val="Ttulo-Sumrios"/>
        <w:rPr>
          <w:rStyle w:val="Forte"/>
          <w:rFonts w:ascii="Source Sans Pro" w:hAnsi="Source Sans Pro"/>
          <w:caps w:val="0"/>
        </w:rPr>
      </w:pPr>
      <w:r>
        <w:rPr>
          <w:rStyle w:val="Forte"/>
          <w:rFonts w:ascii="Source Sans Pro" w:hAnsi="Source Sans Pro"/>
          <w:caps w:val="0"/>
        </w:rPr>
        <w:t>Regras de Negócio</w:t>
      </w:r>
      <w:r w:rsidR="004E667D">
        <w:rPr>
          <w:rStyle w:val="Forte"/>
          <w:rFonts w:ascii="Source Sans Pro" w:hAnsi="Source Sans Pro"/>
          <w:caps w:val="0"/>
        </w:rPr>
        <w:t xml:space="preserve"> Vocatalk</w:t>
      </w:r>
      <w:r>
        <w:rPr>
          <w:rStyle w:val="Forte"/>
          <w:rFonts w:ascii="Source Sans Pro" w:hAnsi="Source Sans Pro"/>
          <w:caps w:val="0"/>
        </w:rPr>
        <w:t>:</w:t>
      </w:r>
    </w:p>
    <w:p w14:paraId="44299767" w14:textId="2D8E7CF2" w:rsidR="00672502" w:rsidRPr="00672502" w:rsidRDefault="00672502" w:rsidP="007578B0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terá um cpf único e exclusivo.</w:t>
      </w:r>
    </w:p>
    <w:p w14:paraId="3D6D8224" w14:textId="39595712" w:rsidR="00301BCB" w:rsidRPr="00301BCB" w:rsidRDefault="009D2A7F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pode ter no máximo 1 e no mínimo 1 login</w:t>
      </w:r>
      <w:r w:rsidR="00301BCB">
        <w:rPr>
          <w:rStyle w:val="Forte"/>
          <w:b w:val="0"/>
          <w:caps w:val="0"/>
        </w:rPr>
        <w:t>, alterando somente a data do ultimo login.</w:t>
      </w:r>
      <w:r>
        <w:rPr>
          <w:rStyle w:val="Forte"/>
          <w:b w:val="0"/>
          <w:caps w:val="0"/>
        </w:rPr>
        <w:t xml:space="preserve"> </w:t>
      </w:r>
    </w:p>
    <w:p w14:paraId="17204970" w14:textId="1EF4DCE7" w:rsidR="009D2A7F" w:rsidRPr="00C1656A" w:rsidRDefault="00301BCB" w:rsidP="009D2A7F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lastRenderedPageBreak/>
        <w:t>C</w:t>
      </w:r>
      <w:r w:rsidR="009D2A7F">
        <w:rPr>
          <w:rStyle w:val="Forte"/>
          <w:b w:val="0"/>
          <w:caps w:val="0"/>
        </w:rPr>
        <w:t xml:space="preserve">ada </w:t>
      </w:r>
      <w:r>
        <w:rPr>
          <w:rStyle w:val="Forte"/>
          <w:b w:val="0"/>
          <w:caps w:val="0"/>
        </w:rPr>
        <w:t>l</w:t>
      </w:r>
      <w:r w:rsidR="009D2A7F">
        <w:rPr>
          <w:rStyle w:val="Forte"/>
          <w:b w:val="0"/>
          <w:caps w:val="0"/>
        </w:rPr>
        <w:t>ogin</w:t>
      </w:r>
      <w:r>
        <w:rPr>
          <w:rStyle w:val="Forte"/>
          <w:b w:val="0"/>
          <w:caps w:val="0"/>
        </w:rPr>
        <w:t xml:space="preserve"> </w:t>
      </w:r>
      <w:r w:rsidR="009D2A7F">
        <w:rPr>
          <w:rStyle w:val="Forte"/>
          <w:b w:val="0"/>
          <w:caps w:val="0"/>
        </w:rPr>
        <w:t>deve estar associado a 1 e no máximo 1 cliente.</w:t>
      </w:r>
    </w:p>
    <w:p w14:paraId="70492968" w14:textId="2A3B6192" w:rsidR="00C1656A" w:rsidRPr="00C1656A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login terá um e-mail único e exclusivo.</w:t>
      </w:r>
    </w:p>
    <w:p w14:paraId="664F4762" w14:textId="44B2F90D" w:rsidR="00C1656A" w:rsidRPr="00301BCB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cliente pode ter no máximo 1 e no mínimo vários telefones de contato. </w:t>
      </w:r>
    </w:p>
    <w:p w14:paraId="7989F57A" w14:textId="186B777F" w:rsidR="00C1656A" w:rsidRPr="00C1656A" w:rsidRDefault="00C1656A" w:rsidP="00C1656A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telefone de contato deve estar associado a 1 e no máximo 1 cliente.</w:t>
      </w:r>
    </w:p>
    <w:p w14:paraId="2764EFC6" w14:textId="24B75217" w:rsidR="00C1656A" w:rsidRPr="00672502" w:rsidRDefault="00C1656A" w:rsidP="00672502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telefone de contato terá um número único e exclusivo.</w:t>
      </w:r>
    </w:p>
    <w:p w14:paraId="4DA56A17" w14:textId="1D86FCC7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plano deve estar no minímo 0 e no máximo vários itens da fatura.</w:t>
      </w:r>
    </w:p>
    <w:p w14:paraId="43603621" w14:textId="492CD012" w:rsidR="00301BCB" w:rsidRPr="009D2A7F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 Cada itens da fatura deve estar associado aquele plano.</w:t>
      </w:r>
    </w:p>
    <w:p w14:paraId="1BD9DD1E" w14:textId="24C9FF96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serviço adicional deve estar no minímo 0 e no máximo vários itens da fatura. </w:t>
      </w:r>
    </w:p>
    <w:p w14:paraId="686FB870" w14:textId="52229651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itens</w:t>
      </w:r>
      <w:r w:rsidR="00BE2D0D">
        <w:rPr>
          <w:rStyle w:val="Forte"/>
          <w:b w:val="0"/>
          <w:caps w:val="0"/>
        </w:rPr>
        <w:t xml:space="preserve"> da fatura deve estar associado </w:t>
      </w:r>
      <w:r w:rsidR="00BE2D0D">
        <w:rPr>
          <w:rStyle w:val="Forte"/>
          <w:b w:val="0"/>
          <w:caps w:val="0"/>
        </w:rPr>
        <w:t xml:space="preserve">no minímo 0 e no máximo vários </w:t>
      </w:r>
      <w:r w:rsidR="00BE2D0D">
        <w:rPr>
          <w:rStyle w:val="Forte"/>
          <w:b w:val="0"/>
          <w:caps w:val="0"/>
        </w:rPr>
        <w:t>serviços adicionais</w:t>
      </w:r>
      <w:r>
        <w:rPr>
          <w:rStyle w:val="Forte"/>
          <w:b w:val="0"/>
          <w:caps w:val="0"/>
        </w:rPr>
        <w:t>.</w:t>
      </w:r>
    </w:p>
    <w:p w14:paraId="7449CB32" w14:textId="4EEED15E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iten</w:t>
      </w:r>
      <w:r w:rsidR="00827D18">
        <w:rPr>
          <w:rStyle w:val="Forte"/>
          <w:b w:val="0"/>
          <w:caps w:val="0"/>
        </w:rPr>
        <w:t>s da fatura deve ter no minímo 0</w:t>
      </w:r>
      <w:r>
        <w:rPr>
          <w:rStyle w:val="Forte"/>
          <w:b w:val="0"/>
          <w:caps w:val="0"/>
        </w:rPr>
        <w:t xml:space="preserve"> e no máximo </w:t>
      </w:r>
      <w:r w:rsidR="00195C5D">
        <w:rPr>
          <w:rStyle w:val="Forte"/>
          <w:b w:val="0"/>
          <w:caps w:val="0"/>
        </w:rPr>
        <w:t>1 fatura</w:t>
      </w:r>
      <w:r>
        <w:rPr>
          <w:rStyle w:val="Forte"/>
          <w:b w:val="0"/>
          <w:caps w:val="0"/>
        </w:rPr>
        <w:t xml:space="preserve">. </w:t>
      </w:r>
    </w:p>
    <w:p w14:paraId="3E557E71" w14:textId="544F928A" w:rsidR="00301BCB" w:rsidRPr="00AB5BA7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A fatura deve estar associada aquele único itens da fatura. </w:t>
      </w:r>
    </w:p>
    <w:p w14:paraId="073863C8" w14:textId="28D6A4FB" w:rsidR="00AB5BA7" w:rsidRPr="00301BCB" w:rsidRDefault="00AB5BA7" w:rsidP="00AB5BA7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tipo d</w:t>
      </w:r>
      <w:r w:rsidR="00A37A23">
        <w:rPr>
          <w:rStyle w:val="Forte"/>
          <w:b w:val="0"/>
          <w:caps w:val="0"/>
        </w:rPr>
        <w:t>e pagamento deve ter no minímo 0</w:t>
      </w:r>
      <w:r>
        <w:rPr>
          <w:rStyle w:val="Forte"/>
          <w:b w:val="0"/>
          <w:caps w:val="0"/>
        </w:rPr>
        <w:t xml:space="preserve"> e no máximo várias faturas. </w:t>
      </w:r>
    </w:p>
    <w:p w14:paraId="2A1F20C1" w14:textId="1E773138" w:rsidR="00AB5BA7" w:rsidRPr="00AB5BA7" w:rsidRDefault="00AB5BA7" w:rsidP="00AB5BA7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lastRenderedPageBreak/>
        <w:t xml:space="preserve">A fatura deve estar associada aquele único tipo de pagamento. </w:t>
      </w:r>
    </w:p>
    <w:p w14:paraId="045003D1" w14:textId="671A3AAC" w:rsidR="009D2A7F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 cliente pode ter no mínimo 0 e no máximo várias faturas. </w:t>
      </w:r>
    </w:p>
    <w:p w14:paraId="745ED59C" w14:textId="03A580AC" w:rsidR="00301BCB" w:rsidRPr="00301BCB" w:rsidRDefault="00301BCB" w:rsidP="00301BCB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 xml:space="preserve">Uma fatura </w:t>
      </w:r>
      <w:r w:rsidR="00771F4F">
        <w:rPr>
          <w:rStyle w:val="Forte"/>
          <w:b w:val="0"/>
          <w:caps w:val="0"/>
        </w:rPr>
        <w:t>deve estar associada a o cliente específico</w:t>
      </w:r>
      <w:r>
        <w:rPr>
          <w:rStyle w:val="Forte"/>
          <w:b w:val="0"/>
          <w:caps w:val="0"/>
        </w:rPr>
        <w:t>.</w:t>
      </w:r>
    </w:p>
    <w:p w14:paraId="77E85400" w14:textId="48B5715B" w:rsidR="00CA6E63" w:rsidRDefault="00CA6E63" w:rsidP="00CA6E63">
      <w:pPr>
        <w:pStyle w:val="Ttulo-Sumrios"/>
        <w:rPr>
          <w:rStyle w:val="Forte"/>
          <w:rFonts w:ascii="Source Sans Pro" w:hAnsi="Source Sans Pro"/>
        </w:rPr>
      </w:pPr>
      <w:r>
        <w:rPr>
          <w:rStyle w:val="Forte"/>
          <w:rFonts w:ascii="Source Sans Pro" w:hAnsi="Source Sans Pro"/>
          <w:caps w:val="0"/>
        </w:rPr>
        <w:t>Regras de Negócio Vocalize:</w:t>
      </w:r>
    </w:p>
    <w:p w14:paraId="23446B18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 cliente pode ter no mínimo 0 e no máximo várias ligações.</w:t>
      </w:r>
    </w:p>
    <w:p w14:paraId="41C9F5E5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ligação vai estar associada a um cliente específico.</w:t>
      </w:r>
    </w:p>
    <w:p w14:paraId="18FA5EA7" w14:textId="7777777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Uma ligação pode ter no minímo 0 e no máximo vários feedbacks.</w:t>
      </w:r>
    </w:p>
    <w:p w14:paraId="59EAE329" w14:textId="26743957" w:rsidR="00B22521" w:rsidRPr="00B22521" w:rsidRDefault="00B22521" w:rsidP="00B22521">
      <w:pPr>
        <w:pStyle w:val="Ttulo-Sumrios"/>
        <w:numPr>
          <w:ilvl w:val="0"/>
          <w:numId w:val="16"/>
        </w:numPr>
        <w:rPr>
          <w:rStyle w:val="Forte"/>
          <w:rFonts w:ascii="Source Sans Pro" w:hAnsi="Source Sans Pro"/>
        </w:rPr>
      </w:pPr>
      <w:r>
        <w:rPr>
          <w:rStyle w:val="Forte"/>
          <w:b w:val="0"/>
          <w:caps w:val="0"/>
        </w:rPr>
        <w:t>Cada feedback vai estar associada a uma ligação específica.</w:t>
      </w:r>
    </w:p>
    <w:p w14:paraId="6EDB74EE" w14:textId="77777777" w:rsidR="008E35F7" w:rsidRDefault="008E35F7" w:rsidP="007578B0">
      <w:pPr>
        <w:pStyle w:val="Ttulo-Sumrios"/>
      </w:pPr>
    </w:p>
    <w:p w14:paraId="5AB3AB71" w14:textId="77777777" w:rsidR="008E35F7" w:rsidRDefault="008E35F7" w:rsidP="007578B0">
      <w:pPr>
        <w:pStyle w:val="Ttulo-Sumrios"/>
      </w:pPr>
    </w:p>
    <w:p w14:paraId="7599649A" w14:textId="77777777" w:rsidR="008E35F7" w:rsidRPr="0027353F" w:rsidRDefault="008E35F7" w:rsidP="007578B0">
      <w:pPr>
        <w:pStyle w:val="Ttulo-Sumrios"/>
      </w:pPr>
    </w:p>
    <w:p w14:paraId="6D8537A0" w14:textId="77777777" w:rsidR="00D71306" w:rsidRPr="0027353F" w:rsidRDefault="00D71306" w:rsidP="007578B0">
      <w:pPr>
        <w:pStyle w:val="Ttulo-Sumrios"/>
      </w:pPr>
    </w:p>
    <w:p w14:paraId="316B5B50" w14:textId="77777777" w:rsidR="00D95FC7" w:rsidRPr="0027353F" w:rsidRDefault="00D95FC7" w:rsidP="007578B0">
      <w:pPr>
        <w:pStyle w:val="Ttulo-Sumrios"/>
      </w:pPr>
    </w:p>
    <w:p w14:paraId="6AD72D49" w14:textId="74F47CFF" w:rsidR="00D95FC7" w:rsidRPr="0027353F" w:rsidRDefault="00D95FC7" w:rsidP="007578B0">
      <w:pPr>
        <w:pStyle w:val="Ttulo-Sumrios"/>
      </w:pPr>
    </w:p>
    <w:p w14:paraId="7453D37C" w14:textId="77777777" w:rsidR="00D95FC7" w:rsidRPr="0027353F" w:rsidRDefault="00D95FC7" w:rsidP="007578B0">
      <w:pPr>
        <w:pStyle w:val="Ttulo-Sumrios"/>
      </w:pPr>
    </w:p>
    <w:p w14:paraId="28AB190A" w14:textId="77777777" w:rsidR="00D71306" w:rsidRPr="0027353F" w:rsidRDefault="00D71306" w:rsidP="00D71306">
      <w:pPr>
        <w:pStyle w:val="Ttulo1"/>
        <w:sectPr w:rsidR="00D71306" w:rsidRPr="0027353F" w:rsidSect="000906E4">
          <w:headerReference w:type="default" r:id="rId16"/>
          <w:headerReference w:type="first" r:id="rId17"/>
          <w:pgSz w:w="11906" w:h="16838" w:code="9"/>
          <w:pgMar w:top="1707" w:right="1701" w:bottom="1117" w:left="1134" w:header="709" w:footer="709" w:gutter="0"/>
          <w:cols w:space="708"/>
          <w:titlePg/>
          <w:docGrid w:linePitch="360"/>
        </w:sectPr>
      </w:pPr>
    </w:p>
    <w:p w14:paraId="4FFD87AB" w14:textId="762919D3" w:rsidR="006F58D7" w:rsidRDefault="00D71306" w:rsidP="006F58D7">
      <w:pPr>
        <w:pStyle w:val="Ttulo2"/>
      </w:pPr>
      <w:bookmarkStart w:id="2" w:name="_Toc67673070"/>
      <w:r>
        <w:lastRenderedPageBreak/>
        <w:t>2</w:t>
      </w:r>
      <w:r w:rsidRPr="00D95FC7">
        <w:t xml:space="preserve"> </w:t>
      </w:r>
      <w:r>
        <w:t>–</w:t>
      </w:r>
      <w:r w:rsidRPr="00D95FC7">
        <w:t xml:space="preserve"> </w:t>
      </w:r>
      <w:r>
        <w:t>D</w:t>
      </w:r>
      <w:r w:rsidR="004A05C4">
        <w:t>icionário de Dado</w:t>
      </w:r>
      <w:bookmarkStart w:id="3" w:name="_Hlk56715961"/>
      <w:bookmarkEnd w:id="2"/>
      <w:r w:rsidR="007971E8">
        <w:t>s:</w:t>
      </w:r>
    </w:p>
    <w:p w14:paraId="3B19D8BA" w14:textId="77777777" w:rsidR="005478D2" w:rsidRDefault="006F58D7" w:rsidP="005478D2">
      <w:pPr>
        <w:pStyle w:val="Ttulo-Sumrios"/>
        <w:rPr>
          <w:rStyle w:val="Forte"/>
          <w:rFonts w:ascii="Source Sans Pro" w:hAnsi="Source Sans Pro"/>
          <w:caps w:val="0"/>
        </w:rPr>
      </w:pPr>
      <w:r>
        <w:rPr>
          <w:rStyle w:val="Forte"/>
          <w:rFonts w:ascii="Source Sans Pro" w:hAnsi="Source Sans Pro"/>
          <w:caps w:val="0"/>
        </w:rPr>
        <w:t>VocaTalk:</w:t>
      </w:r>
      <w:r w:rsidR="005478D2" w:rsidRPr="005478D2">
        <w:rPr>
          <w:rStyle w:val="Forte"/>
          <w:rFonts w:ascii="Source Sans Pro" w:hAnsi="Source Sans Pro"/>
          <w:caps w:val="0"/>
        </w:rPr>
        <w:t xml:space="preserve"> </w:t>
      </w: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603BDE" w14:paraId="06DFA212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064DE3" w14:textId="77777777" w:rsidR="00603BDE" w:rsidRDefault="00603B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2E6AF4B" w14:textId="35F1B623" w:rsidR="00603BDE" w:rsidRDefault="00603BDE" w:rsidP="00603BD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T_VT_CLIENTE</w:t>
            </w:r>
          </w:p>
        </w:tc>
      </w:tr>
      <w:tr w:rsidR="00603BDE" w14:paraId="0CA93856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C594D80" w14:textId="77777777" w:rsidR="00603BDE" w:rsidRDefault="00603B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FF13D9" w14:textId="73E6BD2D" w:rsidR="00603BDE" w:rsidRDefault="00603BDE" w:rsidP="00603BD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Cliente.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T_VT_LOGIN, T_VT_ENDERECO,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T_VT_FATURA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 </w:t>
            </w:r>
          </w:p>
        </w:tc>
      </w:tr>
      <w:tr w:rsidR="00603BDE" w14:paraId="1EE4FA8D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E3002D" w14:textId="77777777" w:rsidR="00603BDE" w:rsidRDefault="00603BD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98A9C6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9E33DF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38A47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5093FE5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603BDE" w14:paraId="74AF9EBC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16CBC34" w14:textId="77777777" w:rsidR="00603BDE" w:rsidRDefault="00603BDE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37CED95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B34D09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9F3F4A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74BDED0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603BDE" w14:paraId="32AF729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6995F3" w14:textId="34F3F972" w:rsidR="00603BDE" w:rsidRDefault="00603BDE" w:rsidP="00603BD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DAA444C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AFA37" w14:textId="39B3B219" w:rsidR="00603BDE" w:rsidRDefault="00603BDE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82DEB51" w14:textId="77777777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4A96C60" w14:textId="082AB8E4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cliente</w:t>
            </w:r>
          </w:p>
        </w:tc>
      </w:tr>
      <w:tr w:rsidR="006F5AC4" w14:paraId="4D81D9C6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62839D" w14:textId="77777777" w:rsidR="006F5AC4" w:rsidRDefault="006F5AC4" w:rsidP="00E44BE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Nr_cpf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8600B35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79ABCAF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45438A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A3CE74A" w14:textId="77777777" w:rsidR="006F5AC4" w:rsidRDefault="006F5AC4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cpf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do cliente</w:t>
            </w:r>
          </w:p>
        </w:tc>
      </w:tr>
      <w:tr w:rsidR="00603BDE" w14:paraId="0C106C23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1E6CACF" w14:textId="61C43F33" w:rsidR="00603BDE" w:rsidRDefault="006F5AC4" w:rsidP="006F5AC4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</w:t>
            </w:r>
            <w:r w:rsidR="00603B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_c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adastro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FF1FFF" w14:textId="48707D63" w:rsidR="00603BDE" w:rsidRDefault="006F5AC4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F7B4757" w14:textId="1E870C5E" w:rsidR="00603BDE" w:rsidRDefault="00603B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76C95F2" w14:textId="6C0EC99F" w:rsidR="00603BDE" w:rsidRDefault="0086563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BC12761" w14:textId="1F9051EB" w:rsidR="00603BDE" w:rsidRDefault="006F5AC4" w:rsidP="00603BD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Data de cadastro </w:t>
            </w:r>
            <w:r w:rsidR="00603B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cliente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, gerada </w:t>
            </w: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automáticamente</w:t>
            </w:r>
            <w:proofErr w:type="gramEnd"/>
          </w:p>
        </w:tc>
      </w:tr>
    </w:tbl>
    <w:p w14:paraId="01FBEB96" w14:textId="77777777" w:rsidR="00603BDE" w:rsidRDefault="00603BD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E2132C" w14:paraId="63C689AC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386488A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99C925" w14:textId="1E09E514" w:rsidR="00E2132C" w:rsidRDefault="00E2132C" w:rsidP="00E2132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T_VT_LOGIN</w:t>
            </w:r>
          </w:p>
        </w:tc>
      </w:tr>
      <w:tr w:rsidR="00E2132C" w14:paraId="2B54D3F8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9C87A4" w14:textId="77777777" w:rsidR="00E2132C" w:rsidRDefault="00E2132C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0C7797" w14:textId="4DC6376E" w:rsidR="00E2132C" w:rsidRDefault="00E2132C" w:rsidP="008A339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8A3393">
              <w:rPr>
                <w:rFonts w:eastAsia="Times New Roman" w:cs="Arial"/>
                <w:color w:val="000000" w:themeColor="text1"/>
                <w:lang w:eastAsia="pt-BR"/>
              </w:rPr>
              <w:t>Login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T_VT_CLIENTE </w:t>
            </w:r>
          </w:p>
        </w:tc>
      </w:tr>
      <w:tr w:rsidR="00E2132C" w14:paraId="26855F20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0548B16" w14:textId="77777777" w:rsidR="00E2132C" w:rsidRDefault="00E2132C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68BB75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EC6A12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AE040A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0DDC2C3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E2132C" w14:paraId="5E48C75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9F0F83" w14:textId="6DEDC0DD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Id_login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222F9F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DC6FB8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DB6AA67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3B412F9" w14:textId="7D2D29AD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login</w:t>
            </w:r>
          </w:p>
        </w:tc>
      </w:tr>
      <w:tr w:rsidR="00E2132C" w14:paraId="0429B7B3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913B882" w14:textId="0E3FC813" w:rsidR="00E2132C" w:rsidRDefault="00E2132C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9A28A4" w14:textId="6D9DA12B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9161E7A" w14:textId="62D10FC3" w:rsidR="00E2132C" w:rsidRDefault="00E2132C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9C14BF" w14:textId="61825CAC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</w:t>
            </w:r>
            <w:r w:rsidR="0082413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ED4C8D7" w14:textId="206ECFC6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E2132C" w14:paraId="6D33548D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8A2140" w14:textId="2166223D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ds_email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02A780E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4C88D3" w14:textId="3A3D90D3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B29FB64" w14:textId="109D3F98" w:rsidR="00E2132C" w:rsidRDefault="00C6320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9E0504" w14:textId="607E233D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E-mail do login</w:t>
            </w:r>
          </w:p>
        </w:tc>
      </w:tr>
      <w:tr w:rsidR="00E2132C" w14:paraId="17805C7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53F86DA" w14:textId="3D4EC2A2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ds_senha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254D1C" w14:textId="77777777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0C04F0" w14:textId="17C5B23F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B2635E5" w14:textId="63BB74D0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3EE4956" w14:textId="745F3D16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Senha do login</w:t>
            </w:r>
          </w:p>
        </w:tc>
      </w:tr>
      <w:tr w:rsidR="00E2132C" w14:paraId="01464C4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F790E77" w14:textId="0E6C5628" w:rsidR="00E2132C" w:rsidRDefault="00E2132C" w:rsidP="00E2132C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dt_ultimo_login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22CCD29" w14:textId="00D6C621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C7873F" w14:textId="4A7B8BE5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09C3E32" w14:textId="448CF051" w:rsidR="00E2132C" w:rsidRDefault="00E2132C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50AFADA" w14:textId="45E69F5F" w:rsidR="00E2132C" w:rsidRDefault="00E2132C" w:rsidP="00E2132C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do último login</w:t>
            </w:r>
          </w:p>
        </w:tc>
      </w:tr>
    </w:tbl>
    <w:tbl>
      <w:tblPr>
        <w:tblpPr w:leftFromText="141" w:rightFromText="141" w:vertAnchor="text" w:horzAnchor="margin" w:tblpY="619"/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4816C0" w14:paraId="3A5D4FD5" w14:textId="77777777" w:rsidTr="004816C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DBB4BA" w14:textId="77777777" w:rsidR="004816C0" w:rsidRDefault="004816C0" w:rsidP="004816C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B12175" w14:textId="77777777" w:rsidR="004816C0" w:rsidRDefault="004816C0" w:rsidP="004816C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8F6263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T_VT_TELEFONE_CONTATO</w:t>
            </w:r>
          </w:p>
        </w:tc>
      </w:tr>
      <w:tr w:rsidR="004816C0" w14:paraId="774FFE58" w14:textId="77777777" w:rsidTr="004816C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CC7F6A" w14:textId="77777777" w:rsidR="004816C0" w:rsidRDefault="004816C0" w:rsidP="004816C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40C19A" w14:textId="774E6DE3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Itens da Fatura.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T_VT_CLIENTE </w:t>
            </w:r>
          </w:p>
        </w:tc>
      </w:tr>
      <w:tr w:rsidR="004816C0" w14:paraId="525FCC3C" w14:textId="77777777" w:rsidTr="004816C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DD6829" w14:textId="77777777" w:rsidR="004816C0" w:rsidRDefault="004816C0" w:rsidP="004816C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2F1BFD8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5977DD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58548C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05B02A9F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4816C0" w14:paraId="6E9E4561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2AF5A9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Id_telefone_contato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1F2265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7759E8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C0CB41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4282BD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telefone de contato</w:t>
            </w:r>
          </w:p>
        </w:tc>
      </w:tr>
      <w:tr w:rsidR="004816C0" w14:paraId="6B3F4679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D88755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5CCB3B4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16C27B" w14:textId="77777777" w:rsidR="004816C0" w:rsidRDefault="004816C0" w:rsidP="004816C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2FA41A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3B754DC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cliente</w:t>
            </w:r>
          </w:p>
        </w:tc>
      </w:tr>
      <w:tr w:rsidR="004816C0" w14:paraId="7BC308FB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57F85E4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Nr_ddd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8407849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C53571F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42087E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44CA783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Número do 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ddd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do telefone de contato.</w:t>
            </w:r>
          </w:p>
        </w:tc>
      </w:tr>
      <w:tr w:rsidR="004816C0" w14:paraId="0409E388" w14:textId="77777777" w:rsidTr="004816C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43C6E76" w14:textId="77777777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Nr_telefone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D66604A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88ABEE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538BA61" w14:textId="5F066880" w:rsidR="004816C0" w:rsidRDefault="00C6320B" w:rsidP="004816C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UK,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C52EAE3" w14:textId="77777777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</w:t>
            </w: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 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 telefone do contato</w:t>
            </w:r>
          </w:p>
        </w:tc>
      </w:tr>
    </w:tbl>
    <w:p w14:paraId="75613BD0" w14:textId="77777777" w:rsidR="00E2132C" w:rsidRDefault="00E2132C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D10EDE" w14:paraId="5F0A791F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2B7C25" w14:textId="77777777" w:rsidR="00D10EDE" w:rsidRDefault="00D10E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34667D7" w14:textId="11FAECB2" w:rsidR="00D10EDE" w:rsidRDefault="00D10EDE" w:rsidP="00D10ED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T_VT_PLANO</w:t>
            </w:r>
          </w:p>
        </w:tc>
      </w:tr>
      <w:tr w:rsidR="00D10EDE" w14:paraId="0E40C1FD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FD5882F" w14:textId="77777777" w:rsidR="00D10EDE" w:rsidRDefault="00D10ED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DD63876" w14:textId="0A0D7440" w:rsidR="00D10EDE" w:rsidRDefault="00D10EDE" w:rsidP="008A339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8A3393">
              <w:rPr>
                <w:rFonts w:eastAsia="Times New Roman" w:cs="Arial"/>
                <w:color w:val="000000" w:themeColor="text1"/>
                <w:lang w:eastAsia="pt-BR"/>
              </w:rPr>
              <w:t>Plano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D10EDE" w14:paraId="21894A99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5EC673" w14:textId="77777777" w:rsidR="00D10EDE" w:rsidRDefault="00D10ED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FF004D0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F59401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93BA82E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0AFC0ED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D10EDE" w14:paraId="7CEF93A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FF84DC" w14:textId="48F41679" w:rsidR="00D10EDE" w:rsidRDefault="00D10EDE" w:rsidP="00AE294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AE2947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798A505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FF7407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1307C2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91D87CC" w14:textId="164E4656" w:rsidR="00D10EDE" w:rsidRDefault="00D10EDE" w:rsidP="00AE294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do </w:t>
            </w:r>
            <w:r w:rsidR="00AE2947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plano</w:t>
            </w:r>
          </w:p>
        </w:tc>
      </w:tr>
      <w:tr w:rsidR="00D10EDE" w14:paraId="0AC66881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E00086C" w14:textId="3112965F" w:rsidR="00D10EDE" w:rsidRDefault="00AE2947" w:rsidP="00AE2947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</w:t>
            </w:r>
            <w:r w:rsidR="00D10ED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plano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24FC4DE" w14:textId="42861698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94043E1" w14:textId="62FBE4AC" w:rsidR="00D10EDE" w:rsidRDefault="00AE2947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78D04C" w14:textId="173CD9B4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2DBF157" w14:textId="63654F5B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plano</w:t>
            </w:r>
          </w:p>
        </w:tc>
      </w:tr>
      <w:tr w:rsidR="00D10EDE" w14:paraId="447F634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8A3E4CB" w14:textId="72923E46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Qtd_franquia_minutos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8D27F9" w14:textId="1AA7C5DF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C434869" w14:textId="1734EC9C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3DAC86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107C5A" w14:textId="10C860B4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Quantidade de minutos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D10EDE" w14:paraId="0852591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610B225" w14:textId="31DAE3B1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Qtd_franquia_internet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98F3259" w14:textId="1B8FDCC7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58B524D" w14:textId="34F9E4EC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E1493B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9C366F9" w14:textId="3FFD3187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Quantidade de internet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AE2947" w14:paraId="6511383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2C0B5D8" w14:textId="18B8CA60" w:rsidR="00AE2947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Vlr_mensal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60D06B8" w14:textId="77777777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CC7A638" w14:textId="3A9CFDE1" w:rsidR="00AE2947" w:rsidRDefault="001117FF" w:rsidP="001117FF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240A955" w14:textId="77777777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ACE670" w14:textId="6CB9C7EB" w:rsidR="00AE2947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Valor Mensal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D10EDE" w14:paraId="2E950B5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3194A3" w14:textId="099CAA6E" w:rsidR="00D10EDE" w:rsidRDefault="00AE2947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Ds_plano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2008A8" w14:textId="041BA682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F8EDE5" w14:textId="33CF7390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6CB545E" w14:textId="77777777" w:rsidR="00D10EDE" w:rsidRDefault="00D10ED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705C62" w14:textId="136B6238" w:rsidR="00D10EDE" w:rsidRDefault="00AE2947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</w:t>
            </w:r>
            <w:r w:rsidR="00D10ED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</w:tbl>
    <w:p w14:paraId="3733AAC8" w14:textId="77777777" w:rsidR="00D10EDE" w:rsidRDefault="00D10ED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8F04EE" w14:paraId="244C553F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188F96" w14:textId="77777777" w:rsidR="008F04EE" w:rsidRDefault="008F04E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491236" w14:textId="445CC9CB" w:rsidR="008F04EE" w:rsidRDefault="008F04EE" w:rsidP="008F04EE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T_VT_SERVICO_ADICIONAL</w:t>
            </w:r>
          </w:p>
        </w:tc>
      </w:tr>
      <w:tr w:rsidR="008F04EE" w14:paraId="77864579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6F0B22" w14:textId="77777777" w:rsidR="008F04EE" w:rsidRDefault="008F04EE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20AE881" w14:textId="3C3AE26B" w:rsidR="008F04EE" w:rsidRDefault="008F04EE" w:rsidP="00EC5B33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EC5B33">
              <w:rPr>
                <w:rFonts w:eastAsia="Times New Roman" w:cs="Arial"/>
                <w:color w:val="000000" w:themeColor="text1"/>
                <w:lang w:eastAsia="pt-BR"/>
              </w:rPr>
              <w:t>Serviço Adicional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8F04EE" w14:paraId="49D850D4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241E07" w14:textId="77777777" w:rsidR="008F04EE" w:rsidRDefault="008F04EE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5A0F90B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B7ED046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B08C687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3AB4EC41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F04EE" w14:paraId="0B75931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A1BF58" w14:textId="3C0BF589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Id_servico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A363CC7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C685C6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406AA90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ECA218A" w14:textId="5F70BE0F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serviço adicional</w:t>
            </w:r>
          </w:p>
        </w:tc>
      </w:tr>
      <w:tr w:rsidR="008F04EE" w14:paraId="2AF1719A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977DD1" w14:textId="255577DA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nm_servico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6C28CD3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A14296" w14:textId="77777777" w:rsidR="008F04EE" w:rsidRDefault="008F04EE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84365B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C260DF0" w14:textId="786D20EA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Nome do serviço adicional</w:t>
            </w:r>
          </w:p>
        </w:tc>
      </w:tr>
      <w:tr w:rsidR="008F04EE" w14:paraId="328BE26C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F202570" w14:textId="3D57175D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Vlr_servico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F491819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22E4BD3" w14:textId="07A07F9B" w:rsidR="008F04EE" w:rsidRDefault="001117FF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   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51FC834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F50319B" w14:textId="2A94A9FC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Valor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  <w:tr w:rsidR="008F04EE" w14:paraId="2F89A79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7A1E47" w14:textId="39DFDE5C" w:rsidR="008F04EE" w:rsidRDefault="008F04EE" w:rsidP="008F04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6E869DA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31A4CA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48BB5FE" w14:textId="77777777" w:rsidR="008F04EE" w:rsidRDefault="008F04EE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ED1BE98" w14:textId="37FC335A" w:rsidR="008F04EE" w:rsidRDefault="008F04EE" w:rsidP="008F04E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</w:tbl>
    <w:p w14:paraId="2CAD22B0" w14:textId="77777777" w:rsidR="008F04EE" w:rsidRDefault="008F04EE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FB4DF6" w14:paraId="77B317A2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147DBC" w14:textId="77777777" w:rsidR="00FB4DF6" w:rsidRDefault="00FB4DF6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2850DD" w14:textId="611D1D29" w:rsidR="00FB4DF6" w:rsidRDefault="00FB4DF6" w:rsidP="00D07BF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T_VT_ITENS_FATURA</w:t>
            </w:r>
          </w:p>
        </w:tc>
      </w:tr>
      <w:tr w:rsidR="00FB4DF6" w14:paraId="681D1E11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9E8A87" w14:textId="77777777" w:rsidR="00FB4DF6" w:rsidRDefault="00FB4DF6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352D71" w14:textId="72F1AFD0" w:rsidR="00FB4DF6" w:rsidRDefault="00FB4DF6" w:rsidP="005A6E0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5A6E00">
              <w:rPr>
                <w:rFonts w:eastAsia="Times New Roman" w:cs="Arial"/>
                <w:color w:val="000000" w:themeColor="text1"/>
                <w:lang w:eastAsia="pt-BR"/>
              </w:rPr>
              <w:t>Itens da Fatura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T_VT_FATURA </w:t>
            </w:r>
          </w:p>
        </w:tc>
      </w:tr>
      <w:tr w:rsidR="00FB4DF6" w14:paraId="48864FA2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0176019" w14:textId="77777777" w:rsidR="00FB4DF6" w:rsidRDefault="00FB4DF6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CE6477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F10AB7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34CE06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25D070DB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B4DF6" w14:paraId="3378FCF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3A9DE07" w14:textId="3BFA4872" w:rsidR="00FB4DF6" w:rsidRDefault="00FB4DF6" w:rsidP="00C12DF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C12DF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6B7AD2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7984C2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E6E20B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B7A721F" w14:textId="6410F5B0" w:rsidR="00FB4DF6" w:rsidRDefault="00FB4DF6" w:rsidP="002162A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</w:t>
            </w:r>
            <w:r w:rsidR="002162A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2162A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itens da fatura</w:t>
            </w:r>
          </w:p>
        </w:tc>
      </w:tr>
      <w:tr w:rsidR="00FB4DF6" w14:paraId="2B03D4B8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38D19D9" w14:textId="57EFA91D" w:rsidR="00FB4DF6" w:rsidRDefault="00C12DF2" w:rsidP="00C12DF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</w:t>
            </w:r>
            <w:r w:rsidR="00FB4DF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plano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725615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0131ED8" w14:textId="7BB39A73" w:rsidR="00FB4DF6" w:rsidRDefault="00C12DF2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9303B5" w14:textId="2B98B668" w:rsidR="00FB4DF6" w:rsidRDefault="00C7562D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B021C48" w14:textId="4EE086EA" w:rsidR="00FB4DF6" w:rsidRDefault="00DA01A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plano</w:t>
            </w:r>
          </w:p>
        </w:tc>
      </w:tr>
      <w:tr w:rsidR="00FB4DF6" w14:paraId="05C7D1E2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D045329" w14:textId="10674C86" w:rsidR="00FB4DF6" w:rsidRDefault="00C12DF2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9F72E33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B4405B" w14:textId="0D4A4E87" w:rsidR="00FB4DF6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15B721" w14:textId="1931AC6E" w:rsidR="00FB4DF6" w:rsidRDefault="00C7562D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C1F3F2F" w14:textId="5DF2497E" w:rsidR="00FB4DF6" w:rsidRDefault="00DA01A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do serviço adicional</w:t>
            </w:r>
          </w:p>
        </w:tc>
      </w:tr>
      <w:tr w:rsidR="00C12DF2" w14:paraId="750C6A75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88F20A" w14:textId="5698C364" w:rsidR="00C12DF2" w:rsidRDefault="00C12DF2" w:rsidP="001D19EE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St_</w:t>
            </w:r>
            <w:r w:rsidR="001D19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item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8BA62F1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729450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3B095F5" w14:textId="77777777" w:rsidR="00C12DF2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875AA21" w14:textId="4E9BEADB" w:rsidR="00C12DF2" w:rsidRDefault="007D444B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Status do plano</w:t>
            </w:r>
            <w:r w:rsidR="007746B6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adicionado a itens da fatura</w:t>
            </w:r>
          </w:p>
        </w:tc>
      </w:tr>
      <w:tr w:rsidR="00FB4DF6" w14:paraId="551D82A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DCB7C7A" w14:textId="4AEB1639" w:rsidR="00FB4DF6" w:rsidRDefault="00C12DF2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Dt_item_adicionado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273490F" w14:textId="1DF60053" w:rsidR="00FB4DF6" w:rsidRDefault="00C12DF2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C69E23" w14:textId="01772940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DAD8ED1" w14:textId="77777777" w:rsidR="00FB4DF6" w:rsidRDefault="00FB4DF6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4CA331" w14:textId="60A9BE4E" w:rsidR="00FB4DF6" w:rsidRDefault="007D444B" w:rsidP="007D444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FB4DF6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que o item foi adicionado</w:t>
            </w:r>
            <w:r w:rsidR="00254EE8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, gerado pelo sistema automaticamente.</w:t>
            </w:r>
          </w:p>
        </w:tc>
      </w:tr>
    </w:tbl>
    <w:p w14:paraId="73BCE7C6" w14:textId="77777777" w:rsidR="00FB4DF6" w:rsidRDefault="00FB4DF6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F41AC6" w14:paraId="2A409EA7" w14:textId="77777777" w:rsidTr="00F76768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66AB9A" w14:textId="77777777" w:rsidR="00F41AC6" w:rsidRDefault="00F41AC6" w:rsidP="00F767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5D22775" w14:textId="4B99A31C" w:rsidR="00F41AC6" w:rsidRDefault="00600E31" w:rsidP="00F76768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 w:rsidRPr="00600E31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T_VT_ITENS_FAT_SERV_ADD</w:t>
            </w:r>
          </w:p>
        </w:tc>
      </w:tr>
      <w:tr w:rsidR="00F41AC6" w14:paraId="31411D29" w14:textId="77777777" w:rsidTr="00F76768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C133CC5" w14:textId="77777777" w:rsidR="00F41AC6" w:rsidRDefault="00F41AC6" w:rsidP="00F7676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0F0BB6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Serviço Adicional.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T_VT_ITENS_FATURA </w:t>
            </w:r>
          </w:p>
        </w:tc>
      </w:tr>
      <w:tr w:rsidR="00F41AC6" w14:paraId="2BAD1A77" w14:textId="77777777" w:rsidTr="00F76768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871C8" w14:textId="77777777" w:rsidR="00F41AC6" w:rsidRDefault="00F41AC6" w:rsidP="00F7676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01CEDD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69B984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BFEF6DD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3F514411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41AC6" w14:paraId="2B6E5391" w14:textId="77777777" w:rsidTr="00F7676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ADD1C5A" w14:textId="7B1A4A46" w:rsidR="00F41AC6" w:rsidRDefault="00F41AC6" w:rsidP="00F7676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 w:rsidRPr="00F41AC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95695B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F7BEE6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863342E" w14:textId="77777777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0D58C25" w14:textId="5FC2E7EA" w:rsidR="00F41AC6" w:rsidRDefault="00F41AC6" w:rsidP="003C29D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3C29DD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do item da fatura</w:t>
            </w:r>
          </w:p>
        </w:tc>
      </w:tr>
      <w:tr w:rsidR="00F41AC6" w14:paraId="18D10DF8" w14:textId="77777777" w:rsidTr="00F7676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2889946" w14:textId="008309ED" w:rsidR="00F41AC6" w:rsidRDefault="00F41AC6" w:rsidP="00F7676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F41AC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ID_SERVICO_ADICIONAL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6CE3BB" w14:textId="537723D4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9337C" w14:textId="34B41EAC" w:rsidR="00F41AC6" w:rsidRDefault="00F41AC6" w:rsidP="00F76768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FE8D883" w14:textId="3E8FB06F" w:rsidR="00F41AC6" w:rsidRDefault="00F41AC6" w:rsidP="00F7676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C709D5" w14:textId="5AA0616E" w:rsidR="00F41AC6" w:rsidRDefault="003C29DD" w:rsidP="003C29DD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serviço adicional</w:t>
            </w:r>
          </w:p>
        </w:tc>
      </w:tr>
    </w:tbl>
    <w:p w14:paraId="059CB8B5" w14:textId="77777777" w:rsidR="00F41AC6" w:rsidRDefault="00F41AC6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4816C0" w14:paraId="2E9C5B89" w14:textId="77777777" w:rsidTr="00E44BE8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C9E3C4A" w14:textId="77777777" w:rsidR="004816C0" w:rsidRDefault="004816C0" w:rsidP="00E44BE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7BBA07" w14:textId="54196F19" w:rsidR="004816C0" w:rsidRDefault="004816C0" w:rsidP="004816C0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T_VT_TIPO_PAGAMENTO</w:t>
            </w:r>
          </w:p>
        </w:tc>
      </w:tr>
      <w:tr w:rsidR="004816C0" w14:paraId="58498773" w14:textId="77777777" w:rsidTr="00E44BE8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706B10" w14:textId="77777777" w:rsidR="004816C0" w:rsidRDefault="004816C0" w:rsidP="00E44BE8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6C82BEA" w14:textId="4F321AEA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Serviço Adicional.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T_VT_FATURA </w:t>
            </w:r>
          </w:p>
        </w:tc>
      </w:tr>
      <w:tr w:rsidR="004816C0" w14:paraId="3226C97F" w14:textId="77777777" w:rsidTr="00E44BE8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7DE1FA5" w14:textId="77777777" w:rsidR="004816C0" w:rsidRDefault="004816C0" w:rsidP="00E44BE8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70C0C0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9F6E59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593C0C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586191E4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4816C0" w14:paraId="7793030F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0CD5AC" w14:textId="56962211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Id_tipo_pagamento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6DD45E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878EC6C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212AFA4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1E92090" w14:textId="2829EBE9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tipo de pagamento</w:t>
            </w:r>
          </w:p>
        </w:tc>
      </w:tr>
      <w:tr w:rsidR="004816C0" w14:paraId="1AF30332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DE952FB" w14:textId="0888656C" w:rsidR="004816C0" w:rsidRDefault="004816C0" w:rsidP="004816C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nm_tipo_pagamento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13CAD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219C5B" w14:textId="7CE52567" w:rsidR="004816C0" w:rsidRDefault="004816C0" w:rsidP="00E44BE8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780AEE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94804F5" w14:textId="6386BCD3" w:rsidR="004816C0" w:rsidRDefault="004816C0" w:rsidP="004816C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Nome 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pagamento</w:t>
            </w:r>
          </w:p>
        </w:tc>
      </w:tr>
      <w:tr w:rsidR="004816C0" w14:paraId="11D93ACA" w14:textId="77777777" w:rsidTr="00E44BE8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5A63630" w14:textId="0C8BAA30" w:rsidR="004816C0" w:rsidRDefault="004816C0" w:rsidP="00E44BE8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</w:t>
            </w:r>
            <w:r w:rsidR="00C13B9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tipo_pagamento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479939F" w14:textId="77777777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7211FD6" w14:textId="4FB6D4F1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CCF564B" w14:textId="521D779A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92E5755" w14:textId="76E3597A" w:rsidR="004816C0" w:rsidRDefault="004816C0" w:rsidP="00E44BE8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Descrição 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tipo de pagamento</w:t>
            </w:r>
          </w:p>
        </w:tc>
      </w:tr>
    </w:tbl>
    <w:p w14:paraId="79293334" w14:textId="77777777" w:rsidR="004816C0" w:rsidRDefault="004816C0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855F3" w14:paraId="5396D0F3" w14:textId="77777777" w:rsidTr="00D07BF0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BA51A0" w14:textId="77777777" w:rsidR="002855F3" w:rsidRDefault="002855F3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DA3101" w14:textId="7E9E068B" w:rsidR="002855F3" w:rsidRDefault="002855F3" w:rsidP="0078541C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T_VT_FATURA</w:t>
            </w:r>
          </w:p>
        </w:tc>
      </w:tr>
      <w:tr w:rsidR="002855F3" w14:paraId="7F3387C0" w14:textId="77777777" w:rsidTr="00D07BF0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DACF18" w14:textId="77777777" w:rsidR="002855F3" w:rsidRDefault="002855F3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47BD3B" w14:textId="3BC4AC2E" w:rsidR="002855F3" w:rsidRDefault="002855F3" w:rsidP="00ED497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Fatura. Relaciona-se com a tabela 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</w:t>
            </w:r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ITENS_</w:t>
            </w: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FATURA</w:t>
            </w:r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, </w:t>
            </w:r>
            <w:proofErr w:type="gramStart"/>
            <w:r w:rsidR="00ED497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T_VT_CLIENTE</w:t>
            </w:r>
            <w:proofErr w:type="gramEnd"/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 xml:space="preserve"> </w:t>
            </w:r>
          </w:p>
        </w:tc>
      </w:tr>
      <w:tr w:rsidR="002855F3" w14:paraId="5FAE7E68" w14:textId="77777777" w:rsidTr="00D07BF0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6EBD299" w14:textId="77777777" w:rsidR="002855F3" w:rsidRDefault="002855F3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FB2F8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5BB9FD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FB1E97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13D14E1E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855F3" w14:paraId="3AC48514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44DBF" w14:textId="77777777" w:rsidR="002855F3" w:rsidRDefault="002855F3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977CC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F9B3A82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12060FF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235F353" w14:textId="22482D9E" w:rsidR="002855F3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2855F3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fatura</w:t>
            </w:r>
          </w:p>
        </w:tc>
      </w:tr>
      <w:tr w:rsidR="002855F3" w14:paraId="68E6387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322683" w14:textId="478265EB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cliente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EFC25B0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A3EB052" w14:textId="77777777" w:rsidR="002855F3" w:rsidRDefault="002855F3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1FF1C66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F12A08" w14:textId="37B4D1C6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</w:t>
            </w:r>
            <w:r w:rsidR="001B2B8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cliente</w:t>
            </w:r>
          </w:p>
        </w:tc>
      </w:tr>
      <w:tr w:rsidR="002855F3" w14:paraId="2F16374E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3122478" w14:textId="671D7A9D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itens_fatura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A0E029C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686ED8C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153C34A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577C6E7" w14:textId="502686C0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</w:t>
            </w:r>
            <w:r w:rsidR="001B2B8B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os itens da fatura</w:t>
            </w:r>
          </w:p>
        </w:tc>
      </w:tr>
      <w:tr w:rsidR="002855F3" w14:paraId="2763CAF9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546556" w14:textId="073199A5" w:rsidR="002855F3" w:rsidRDefault="001B2B8B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vlr</w:t>
            </w:r>
            <w:r w:rsidR="002855F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_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fatura</w:t>
            </w:r>
            <w:proofErr w:type="gramEnd"/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AC037FB" w14:textId="59F7F31D" w:rsidR="002855F3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B308AAD" w14:textId="061EB85D" w:rsidR="002855F3" w:rsidRDefault="001117FF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 xml:space="preserve">Precisão 10 escala </w:t>
            </w: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044EE3B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F743009" w14:textId="21D839D5" w:rsidR="002855F3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Valor da</w:t>
            </w:r>
            <w:r w:rsidR="002855F3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fatura</w:t>
            </w:r>
          </w:p>
        </w:tc>
      </w:tr>
      <w:tr w:rsidR="001B2B8B" w14:paraId="69AB6A80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81156D2" w14:textId="6B713D32" w:rsidR="001B2B8B" w:rsidRDefault="001B2B8B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Dt_vencimento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C3CA7A8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2DF8AB0E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7C6F574" w14:textId="77777777" w:rsidR="001B2B8B" w:rsidRDefault="001B2B8B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C333E9" w14:textId="30DB8ADC" w:rsidR="001B2B8B" w:rsidRDefault="001B2B8B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 de vencimento da fatura.</w:t>
            </w:r>
          </w:p>
        </w:tc>
      </w:tr>
      <w:tr w:rsidR="002855F3" w14:paraId="16264B0F" w14:textId="77777777" w:rsidTr="00D07BF0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6E761E" w14:textId="20809051" w:rsidR="002855F3" w:rsidRDefault="002855F3" w:rsidP="001B2B8B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Dt_</w:t>
            </w:r>
            <w:r w:rsidR="001B2B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pagamento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B63790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B7E60E8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A589D11" w14:textId="77777777" w:rsidR="002855F3" w:rsidRDefault="002855F3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48E6785" w14:textId="6BBBE48F" w:rsidR="002855F3" w:rsidRDefault="002855F3" w:rsidP="001B2B8B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1B2B8B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de pagamento da fatura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.</w:t>
            </w:r>
          </w:p>
        </w:tc>
      </w:tr>
    </w:tbl>
    <w:p w14:paraId="310B4748" w14:textId="77777777" w:rsidR="002855F3" w:rsidRDefault="002855F3" w:rsidP="005478D2">
      <w:pPr>
        <w:pStyle w:val="Ttulo-Sumrios"/>
        <w:rPr>
          <w:rStyle w:val="Forte"/>
          <w:rFonts w:ascii="Source Sans Pro" w:hAnsi="Source Sans Pro"/>
          <w:caps w:val="0"/>
        </w:rPr>
      </w:pPr>
    </w:p>
    <w:p w14:paraId="180BB81E" w14:textId="29F4E5BD" w:rsidR="006F58D7" w:rsidRPr="006F58D7" w:rsidRDefault="005478D2" w:rsidP="007578B0">
      <w:pPr>
        <w:pStyle w:val="Ttulo-Sumrios"/>
      </w:pPr>
      <w:r>
        <w:rPr>
          <w:rStyle w:val="Forte"/>
          <w:rFonts w:ascii="Source Sans Pro" w:hAnsi="Source Sans Pro"/>
          <w:caps w:val="0"/>
        </w:rPr>
        <w:t>Vocalize:</w:t>
      </w:r>
    </w:p>
    <w:tbl>
      <w:tblPr>
        <w:tblW w:w="137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2"/>
        <w:gridCol w:w="2265"/>
        <w:gridCol w:w="2329"/>
        <w:gridCol w:w="2169"/>
        <w:gridCol w:w="3260"/>
      </w:tblGrid>
      <w:tr w:rsidR="0027353F" w14:paraId="58620860" w14:textId="77777777" w:rsidTr="008E35F7">
        <w:trPr>
          <w:trHeight w:val="285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B7FBA6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2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43DF80F" w14:textId="43660756" w:rsidR="0027353F" w:rsidRDefault="005478D2" w:rsidP="008E35F7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T_VOCALIZE_CLIENTE</w:t>
            </w:r>
          </w:p>
        </w:tc>
      </w:tr>
      <w:tr w:rsidR="0027353F" w14:paraId="55D4F355" w14:textId="77777777" w:rsidTr="008E35F7">
        <w:trPr>
          <w:trHeight w:val="299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3E83C2B" w14:textId="77777777" w:rsidR="0027353F" w:rsidRDefault="0027353F" w:rsidP="0027353F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2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F5909AC" w14:textId="092C588A" w:rsidR="0027353F" w:rsidRDefault="0027353F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Cliente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>. Relaciona-se com a tabela</w:t>
            </w:r>
            <w:r w:rsidR="008E35F7">
              <w:rPr>
                <w:rFonts w:eastAsia="Times New Roman" w:cs="Arial"/>
                <w:color w:val="000000" w:themeColor="text1"/>
                <w:lang w:eastAsia="pt-BR"/>
              </w:rPr>
              <w:t xml:space="preserve"> 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T_VOCALIZE_LIGACAO</w:t>
            </w:r>
          </w:p>
        </w:tc>
      </w:tr>
      <w:tr w:rsidR="0027353F" w14:paraId="38383A3C" w14:textId="77777777" w:rsidTr="008E35F7">
        <w:trPr>
          <w:trHeight w:val="242"/>
        </w:trPr>
        <w:tc>
          <w:tcPr>
            <w:tcW w:w="371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87FAA3" w14:textId="77777777" w:rsidR="0027353F" w:rsidRDefault="0027353F" w:rsidP="0027353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CA73B9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A62424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6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EC53E76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7FFA1658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27353F" w14:paraId="43BC236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1EEAD5" w14:textId="66F388A8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D23E1D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9AF31C" w14:textId="35CDCF31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6D2707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17F17AD" w14:textId="633D539F" w:rsidR="0027353F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Identificador único do cliente</w:t>
            </w:r>
          </w:p>
        </w:tc>
      </w:tr>
      <w:tr w:rsidR="0027353F" w14:paraId="73E455B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4BA3" w14:textId="59EA4967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Ds_email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40D738B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31698B3" w14:textId="561E2238" w:rsidR="0027353F" w:rsidRDefault="005478D2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ECF8DF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21467F0" w14:textId="1D889C6A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Descrição do e-mail da empresa</w:t>
            </w:r>
          </w:p>
        </w:tc>
      </w:tr>
      <w:tr w:rsidR="0027353F" w14:paraId="22AD1D6D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99DDC" w14:textId="5F2DDB44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Nr_dd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E9B9F2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18F3529" w14:textId="77DF5929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71AE0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BCEAC19" w14:textId="0887291D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DDD</w:t>
            </w:r>
            <w:r w:rsidR="0027353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empresa</w:t>
            </w:r>
          </w:p>
        </w:tc>
      </w:tr>
      <w:tr w:rsidR="0027353F" w14:paraId="543F0639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64EB4C3" w14:textId="570D5216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lastRenderedPageBreak/>
              <w:t>Nr_telefone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47998B2" w14:textId="77777777" w:rsidR="0027353F" w:rsidRDefault="0027353F" w:rsidP="008E35F7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7E3C82A" w14:textId="16A254A5" w:rsidR="0027353F" w:rsidRDefault="005478D2" w:rsidP="008E35F7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9</w:t>
            </w:r>
            <w:proofErr w:type="gramEnd"/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882FBD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5404B921" w14:textId="2C6FFF17" w:rsidR="0027353F" w:rsidRDefault="005478D2" w:rsidP="008E35F7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número</w:t>
            </w:r>
            <w:proofErr w:type="gramEnd"/>
            <w:r w:rsidR="0027353F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empresa</w:t>
            </w:r>
          </w:p>
        </w:tc>
      </w:tr>
      <w:tr w:rsidR="0027353F" w14:paraId="12A06813" w14:textId="77777777" w:rsidTr="008E35F7">
        <w:trPr>
          <w:trHeight w:val="242"/>
        </w:trPr>
        <w:tc>
          <w:tcPr>
            <w:tcW w:w="371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0DE8D61" w14:textId="3F71323E" w:rsidR="0027353F" w:rsidRDefault="005478D2" w:rsidP="0027353F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Nm_empresa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4E27F74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40406E57" w14:textId="512FF276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3</w:t>
            </w:r>
            <w:r w:rsidR="0027353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2D5DA59" w14:textId="77777777" w:rsidR="0027353F" w:rsidRDefault="0027353F" w:rsidP="008E35F7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1263A88" w14:textId="1D8E03E4" w:rsidR="0027353F" w:rsidRDefault="005478D2" w:rsidP="008E35F7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nome</w:t>
            </w:r>
            <w:proofErr w:type="gramEnd"/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empresa</w:t>
            </w:r>
          </w:p>
        </w:tc>
      </w:tr>
    </w:tbl>
    <w:p w14:paraId="1A2787BE" w14:textId="77777777" w:rsidR="0027353F" w:rsidRDefault="0027353F" w:rsidP="0027353F">
      <w:pPr>
        <w:rPr>
          <w:rFonts w:cs="Arial"/>
          <w:sz w:val="28"/>
          <w:szCs w:val="28"/>
        </w:rPr>
      </w:pPr>
    </w:p>
    <w:tbl>
      <w:tblPr>
        <w:tblW w:w="13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6"/>
        <w:gridCol w:w="2267"/>
        <w:gridCol w:w="2331"/>
        <w:gridCol w:w="2171"/>
        <w:gridCol w:w="3263"/>
      </w:tblGrid>
      <w:tr w:rsidR="005478D2" w14:paraId="5FBB1BDF" w14:textId="77777777" w:rsidTr="005478D2">
        <w:trPr>
          <w:trHeight w:val="324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722BEB5" w14:textId="77777777" w:rsidR="005478D2" w:rsidRDefault="005478D2" w:rsidP="005478D2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FB24B0" w14:textId="22C30592" w:rsidR="005478D2" w:rsidRDefault="005478D2" w:rsidP="005478D2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T_VOCALIZE_LIGACAO</w:t>
            </w:r>
          </w:p>
        </w:tc>
      </w:tr>
      <w:tr w:rsidR="005478D2" w14:paraId="64159171" w14:textId="77777777" w:rsidTr="005478D2">
        <w:trPr>
          <w:trHeight w:val="340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8293319" w14:textId="77777777" w:rsidR="005478D2" w:rsidRDefault="005478D2" w:rsidP="005478D2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3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9A0DF0" w14:textId="6367E13A" w:rsidR="005478D2" w:rsidRDefault="005478D2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Ligação</w:t>
            </w: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Relaciona-se com a tabela 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T_VOCALIZE_FEEDBACK</w:t>
            </w:r>
          </w:p>
        </w:tc>
      </w:tr>
      <w:tr w:rsidR="005478D2" w14:paraId="54BC824B" w14:textId="77777777" w:rsidTr="005478D2">
        <w:trPr>
          <w:trHeight w:val="275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79936A" w14:textId="77777777" w:rsidR="005478D2" w:rsidRDefault="005478D2" w:rsidP="005478D2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5190A8C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CB669CF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D0618F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6DF7C138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5478D2" w14:paraId="106F335F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DF6850" w14:textId="077ABC7D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BB1A293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8B6AF4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36E1FE4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32CA280C" w14:textId="594A49F4" w:rsidR="005478D2" w:rsidRDefault="005478D2" w:rsidP="005D3AC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5D3AC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  <w:tr w:rsidR="005478D2" w14:paraId="70C13E2E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5128347" w14:textId="36499ADE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Id_cliente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2430460" w14:textId="6F68DC7B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0B9896" w14:textId="28CC4415" w:rsidR="005478D2" w:rsidRDefault="005D3ACE" w:rsidP="005478D2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7E997CC" w14:textId="30C070DF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7714DC5" w14:textId="1BCE2C8D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do cliente </w:t>
            </w:r>
          </w:p>
        </w:tc>
      </w:tr>
      <w:tr w:rsidR="005478D2" w14:paraId="4E327457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07B4CB8" w14:textId="696E4033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Dt_ligacao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3AF8CC" w14:textId="6D48820B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DATE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2678EAA" w14:textId="7C73631F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9D8E074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4027B408" w14:textId="27D97FE8" w:rsidR="005478D2" w:rsidRDefault="005D3ACE" w:rsidP="005D3ACE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Data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ligação</w:t>
            </w:r>
          </w:p>
        </w:tc>
      </w:tr>
      <w:tr w:rsidR="005478D2" w14:paraId="7BD5F57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0A61ADB" w14:textId="1D217DEF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Qtd_duracao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F60F096" w14:textId="78C8BC2A" w:rsidR="005478D2" w:rsidRDefault="005D3ACE" w:rsidP="005478D2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FAB111" w14:textId="7BDD94A3" w:rsidR="005478D2" w:rsidRDefault="005D3ACE" w:rsidP="005478D2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067A0E1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0293D16D" w14:textId="10E2FD52" w:rsidR="005478D2" w:rsidRDefault="008F2DB1" w:rsidP="005478D2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Duração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 w:rsidR="005D3ACE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  <w:tr w:rsidR="005478D2" w14:paraId="0C3FF43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6CFEA936" w14:textId="77777777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Ds_trancricao_audio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0AE6B4A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3E56B44C" w14:textId="6E5F2F88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  <w:r w:rsidR="005D3A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1F4FAD37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EB4E19C" w14:textId="036A1924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transcrição do áudio da ligação</w:t>
            </w:r>
          </w:p>
        </w:tc>
      </w:tr>
      <w:tr w:rsidR="005478D2" w14:paraId="2B21EDC8" w14:textId="77777777" w:rsidTr="005478D2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5A37099C" w14:textId="20A6A03D" w:rsidR="005478D2" w:rsidRDefault="005478D2" w:rsidP="005478D2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Ds_temperatura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C789099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084FF8C7" w14:textId="2AAA9D3E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20</w:t>
            </w:r>
            <w:r w:rsidR="005D3ACE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</w:tcPr>
          <w:p w14:paraId="7F07B0CC" w14:textId="77777777" w:rsidR="005478D2" w:rsidRDefault="005478D2" w:rsidP="005478D2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NN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167F63" w14:textId="3282FDB9" w:rsidR="005478D2" w:rsidRDefault="005D3ACE" w:rsidP="005478D2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Descrição da temperatura</w:t>
            </w:r>
            <w:r w:rsidR="005478D2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</w:t>
            </w: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da ligação</w:t>
            </w:r>
          </w:p>
        </w:tc>
      </w:tr>
    </w:tbl>
    <w:p w14:paraId="4FABCBF3" w14:textId="77777777" w:rsidR="005478D2" w:rsidRDefault="005478D2" w:rsidP="005478D2">
      <w:pPr>
        <w:pStyle w:val="Corpodetexto"/>
      </w:pPr>
    </w:p>
    <w:tbl>
      <w:tblPr>
        <w:tblW w:w="13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6"/>
        <w:gridCol w:w="2267"/>
        <w:gridCol w:w="2331"/>
        <w:gridCol w:w="2171"/>
        <w:gridCol w:w="3263"/>
      </w:tblGrid>
      <w:tr w:rsidR="008F2DB1" w14:paraId="45AFDB88" w14:textId="77777777" w:rsidTr="00D07BF0">
        <w:trPr>
          <w:trHeight w:val="324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bookmarkEnd w:id="3"/>
          <w:p w14:paraId="7C66B1AC" w14:textId="77777777" w:rsidR="008F2DB1" w:rsidRDefault="008F2DB1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00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ABB120B" w14:textId="075D9021" w:rsidR="008F2DB1" w:rsidRDefault="008F2DB1" w:rsidP="008F2DB1">
            <w:pPr>
              <w:spacing w:after="0" w:line="240" w:lineRule="auto"/>
              <w:ind w:firstLine="32"/>
              <w:jc w:val="left"/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lang w:eastAsia="pt-BR"/>
              </w:rPr>
              <w:t>T_VOCALIZE_FEEDBACK</w:t>
            </w:r>
          </w:p>
        </w:tc>
      </w:tr>
      <w:tr w:rsidR="008F2DB1" w14:paraId="6774FF78" w14:textId="77777777" w:rsidTr="00D07BF0">
        <w:trPr>
          <w:trHeight w:val="340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85B857" w14:textId="77777777" w:rsidR="008F2DB1" w:rsidRDefault="008F2DB1" w:rsidP="00D07BF0">
            <w:pPr>
              <w:spacing w:after="0" w:line="240" w:lineRule="auto"/>
              <w:ind w:firstLine="0"/>
              <w:rPr>
                <w:rFonts w:eastAsia="Times New Roman" w:cs="Arial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0032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FDA377" w14:textId="7272BD01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Tabela de </w:t>
            </w:r>
            <w:proofErr w:type="gramStart"/>
            <w:r w:rsidR="00A32B65">
              <w:rPr>
                <w:rFonts w:eastAsia="Times New Roman" w:cs="Arial"/>
                <w:color w:val="000000" w:themeColor="text1"/>
                <w:lang w:eastAsia="pt-BR"/>
              </w:rPr>
              <w:t>Feedback</w:t>
            </w:r>
            <w:proofErr w:type="gramEnd"/>
            <w:r>
              <w:rPr>
                <w:rFonts w:eastAsia="Times New Roman" w:cs="Arial"/>
                <w:color w:val="000000" w:themeColor="text1"/>
                <w:lang w:eastAsia="pt-BR"/>
              </w:rPr>
              <w:t xml:space="preserve">. </w:t>
            </w:r>
          </w:p>
        </w:tc>
      </w:tr>
      <w:tr w:rsidR="008F2DB1" w14:paraId="1D00945E" w14:textId="77777777" w:rsidTr="00D07BF0">
        <w:trPr>
          <w:trHeight w:val="275"/>
        </w:trPr>
        <w:tc>
          <w:tcPr>
            <w:tcW w:w="37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E79865F" w14:textId="77777777" w:rsidR="008F2DB1" w:rsidRDefault="008F2DB1" w:rsidP="00D07BF0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Coluna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724B3F0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Tipo de Dados</w:t>
            </w:r>
          </w:p>
        </w:tc>
        <w:tc>
          <w:tcPr>
            <w:tcW w:w="23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617FEB2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Tamanho</w:t>
            </w:r>
          </w:p>
        </w:tc>
        <w:tc>
          <w:tcPr>
            <w:tcW w:w="21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192937B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Constraint</w:t>
            </w:r>
          </w:p>
        </w:tc>
        <w:tc>
          <w:tcPr>
            <w:tcW w:w="326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bottom"/>
            <w:hideMark/>
          </w:tcPr>
          <w:p w14:paraId="4F30C4F4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8F2DB1" w14:paraId="739C1D67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4897D1" w14:textId="40C2FDD9" w:rsidR="008F2DB1" w:rsidRDefault="008F2DB1" w:rsidP="00A32B65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Id_</w:t>
            </w:r>
            <w:r w:rsidR="00A32B6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feedback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DF4F336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92320A2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79B4E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6FFDB881" w14:textId="388955EB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Identificador único </w:t>
            </w:r>
            <w:r w:rsidR="00A32B65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do </w:t>
            </w:r>
            <w:proofErr w:type="gramStart"/>
            <w:r w:rsidR="00A32B65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feedback</w:t>
            </w:r>
            <w:proofErr w:type="gramEnd"/>
          </w:p>
        </w:tc>
      </w:tr>
      <w:tr w:rsidR="008F2DB1" w14:paraId="5B3635FE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720F1E0" w14:textId="4EDC2B8E" w:rsidR="008F2DB1" w:rsidRDefault="008F2DB1" w:rsidP="00A32B65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Id_</w:t>
            </w:r>
            <w:r w:rsidR="00A32B6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5EC0926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B27CA6C" w14:textId="77777777" w:rsidR="008F2DB1" w:rsidRDefault="008F2DB1" w:rsidP="00D07BF0">
            <w:pPr>
              <w:spacing w:after="0" w:line="240" w:lineRule="auto"/>
              <w:ind w:firstLine="173"/>
              <w:jc w:val="left"/>
            </w:pPr>
            <w:proofErr w:type="gram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8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08D8659" w14:textId="77777777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FK</w:t>
            </w: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067DA7F" w14:textId="266ABE29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Foreign key da chave primária</w:t>
            </w:r>
            <w:proofErr w:type="gramStart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 xml:space="preserve">   </w:t>
            </w:r>
            <w:proofErr w:type="gramEnd"/>
            <w:r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d</w:t>
            </w:r>
            <w:r w:rsidR="00A32B65">
              <w:rPr>
                <w:rFonts w:eastAsia="Times New Roman" w:cs="Arial"/>
                <w:color w:val="000000"/>
                <w:sz w:val="20"/>
                <w:szCs w:val="20"/>
                <w:lang w:eastAsia="pt-BR"/>
              </w:rPr>
              <w:t>a ligação</w:t>
            </w:r>
          </w:p>
        </w:tc>
      </w:tr>
      <w:tr w:rsidR="008F2DB1" w14:paraId="2C6B24B1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9C234DA" w14:textId="09236C29" w:rsidR="008F2DB1" w:rsidRDefault="00A32B65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Nr_nivel_ligacao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A727865" w14:textId="02D80446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NUMBER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481956E" w14:textId="1461F1EE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A4E7588" w14:textId="1822268B" w:rsidR="008F2DB1" w:rsidRDefault="008F2DB1" w:rsidP="00A32B65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7EFF8A57" w14:textId="099CF56F" w:rsidR="008F2DB1" w:rsidRDefault="00A32B65" w:rsidP="00D07BF0">
            <w:pPr>
              <w:spacing w:after="0" w:line="240" w:lineRule="auto"/>
              <w:ind w:firstLine="173"/>
              <w:jc w:val="left"/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Nível da</w:t>
            </w:r>
            <w:r w:rsidR="008F2DB1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ligação</w:t>
            </w:r>
          </w:p>
        </w:tc>
      </w:tr>
      <w:tr w:rsidR="008F2DB1" w14:paraId="1FBA30CA" w14:textId="77777777" w:rsidTr="00D07BF0">
        <w:trPr>
          <w:trHeight w:val="275"/>
        </w:trPr>
        <w:tc>
          <w:tcPr>
            <w:tcW w:w="37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56B6229" w14:textId="77777777" w:rsidR="008F2DB1" w:rsidRDefault="008F2DB1" w:rsidP="00D07BF0">
            <w:pPr>
              <w:spacing w:after="0" w:line="240" w:lineRule="auto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Qtd_duracao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3A179CA" w14:textId="6BE2E842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VARCHAR</w:t>
            </w:r>
          </w:p>
        </w:tc>
        <w:tc>
          <w:tcPr>
            <w:tcW w:w="2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4CA0B62" w14:textId="2600E842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1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6236FA3" w14:textId="0C8AE1E0" w:rsidR="008F2DB1" w:rsidRDefault="008F2DB1" w:rsidP="00D07BF0">
            <w:pPr>
              <w:spacing w:after="0" w:line="240" w:lineRule="auto"/>
              <w:ind w:firstLine="173"/>
              <w:jc w:val="lef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87EB388" w14:textId="1BCAE30A" w:rsidR="008F2DB1" w:rsidRDefault="00A32B65" w:rsidP="00D07BF0">
            <w:pPr>
              <w:spacing w:after="0" w:line="240" w:lineRule="auto"/>
              <w:ind w:firstLine="173"/>
              <w:jc w:val="left"/>
            </w:pPr>
            <w:r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>Comentário</w:t>
            </w:r>
            <w:r w:rsidR="008F2DB1">
              <w:rPr>
                <w:rFonts w:eastAsia="Times New Roman" w:cs="Arial"/>
                <w:color w:val="000000" w:themeColor="text1"/>
                <w:sz w:val="20"/>
                <w:szCs w:val="20"/>
                <w:lang w:eastAsia="pt-BR"/>
              </w:rPr>
              <w:t xml:space="preserve"> da ligação</w:t>
            </w:r>
          </w:p>
        </w:tc>
      </w:tr>
    </w:tbl>
    <w:p w14:paraId="50C32B28" w14:textId="77777777" w:rsidR="00D71306" w:rsidRDefault="00D71306" w:rsidP="00D71306">
      <w:pPr>
        <w:pStyle w:val="Corpodetexto"/>
        <w:rPr>
          <w:rFonts w:eastAsia="Times New Roman"/>
          <w:szCs w:val="28"/>
        </w:rPr>
      </w:pPr>
      <w:r>
        <w:br w:type="page"/>
      </w:r>
    </w:p>
    <w:p w14:paraId="03152A04" w14:textId="1637F9BB" w:rsidR="00F64703" w:rsidRPr="004F1D41" w:rsidRDefault="00D71306" w:rsidP="004A05C4">
      <w:pPr>
        <w:pStyle w:val="Ttulo2"/>
      </w:pPr>
      <w:bookmarkStart w:id="4" w:name="_Toc67673071"/>
      <w:r>
        <w:lastRenderedPageBreak/>
        <w:t>3</w:t>
      </w:r>
      <w:r w:rsidR="00101E62">
        <w:t xml:space="preserve"> </w:t>
      </w:r>
      <w:r>
        <w:t>–</w:t>
      </w:r>
      <w:r w:rsidR="000906E4" w:rsidRPr="004F1D41">
        <w:t xml:space="preserve"> </w:t>
      </w:r>
      <w:r>
        <w:t>Projeto Lógico do Banco de Dados</w:t>
      </w:r>
      <w:bookmarkEnd w:id="4"/>
    </w:p>
    <w:p w14:paraId="276291A9" w14:textId="384D1077" w:rsidR="001A1011" w:rsidRDefault="001E21E1" w:rsidP="001A1011">
      <w:pPr>
        <w:ind w:firstLine="0"/>
      </w:pPr>
      <w:r>
        <w:t>Projeto</w:t>
      </w:r>
      <w:r w:rsidR="001A1011">
        <w:t xml:space="preserve"> Lógico Vocatalk:</w:t>
      </w:r>
    </w:p>
    <w:p w14:paraId="3163E147" w14:textId="1466255F" w:rsidR="001A1011" w:rsidRPr="001A1011" w:rsidRDefault="00245783" w:rsidP="001A1011">
      <w:pPr>
        <w:pStyle w:val="Corpodetexto"/>
      </w:pPr>
      <w:r w:rsidRPr="00245783">
        <w:drawing>
          <wp:inline distT="0" distB="0" distL="0" distR="0" wp14:anchorId="2DB47106" wp14:editId="7E60BFE7">
            <wp:extent cx="5612130" cy="2732405"/>
            <wp:effectExtent l="0" t="0" r="762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8D6" w14:textId="3D70DBE7" w:rsidR="001A1011" w:rsidRDefault="001E21E1" w:rsidP="00606111">
      <w:pPr>
        <w:ind w:firstLine="0"/>
      </w:pPr>
      <w:r>
        <w:t>Projeto</w:t>
      </w:r>
      <w:r w:rsidR="001A1011">
        <w:t xml:space="preserve"> Lógico Vocalize:</w:t>
      </w:r>
    </w:p>
    <w:p w14:paraId="09E4BE3B" w14:textId="3D54E19E" w:rsidR="001A1011" w:rsidRPr="001A1011" w:rsidRDefault="001A1011" w:rsidP="001A1011">
      <w:pPr>
        <w:pStyle w:val="Corpodetexto"/>
      </w:pPr>
    </w:p>
    <w:p w14:paraId="03992D0F" w14:textId="6366D342" w:rsidR="000906E4" w:rsidRDefault="000906E4" w:rsidP="000906E4">
      <w:pPr>
        <w:pStyle w:val="Figura"/>
      </w:pPr>
    </w:p>
    <w:p w14:paraId="3221D47C" w14:textId="45269925" w:rsidR="00101E62" w:rsidRDefault="00101E62">
      <w:pPr>
        <w:spacing w:after="0" w:line="240" w:lineRule="auto"/>
        <w:ind w:firstLine="0"/>
        <w:jc w:val="left"/>
      </w:pPr>
      <w:r>
        <w:br w:type="page"/>
      </w:r>
    </w:p>
    <w:p w14:paraId="6A78ECF8" w14:textId="50A07623" w:rsidR="00F64703" w:rsidRDefault="000906E4" w:rsidP="004A05C4">
      <w:pPr>
        <w:pStyle w:val="Ttulo2"/>
      </w:pPr>
      <w:r>
        <w:lastRenderedPageBreak/>
        <w:t xml:space="preserve"> </w:t>
      </w:r>
      <w:bookmarkStart w:id="5" w:name="_Toc67673072"/>
      <w:proofErr w:type="gramStart"/>
      <w:r w:rsidR="00D71306">
        <w:t>4 – Projeto</w:t>
      </w:r>
      <w:proofErr w:type="gramEnd"/>
      <w:r w:rsidR="00D71306">
        <w:t xml:space="preserve"> Físico do Banco de Dados</w:t>
      </w:r>
      <w:bookmarkEnd w:id="5"/>
    </w:p>
    <w:p w14:paraId="658C9FE4" w14:textId="334AF08B" w:rsidR="001E21E1" w:rsidRDefault="001E21E1" w:rsidP="001E21E1">
      <w:pPr>
        <w:ind w:firstLine="0"/>
      </w:pPr>
      <w:r>
        <w:t>Projeto Físico Vocatalk:</w:t>
      </w:r>
    </w:p>
    <w:p w14:paraId="03BF6B75" w14:textId="49C9F595" w:rsidR="009034AD" w:rsidRPr="009034AD" w:rsidRDefault="002F17BC" w:rsidP="009034AD">
      <w:pPr>
        <w:pStyle w:val="Corpodetexto"/>
      </w:pPr>
      <w:r w:rsidRPr="002F17BC">
        <w:drawing>
          <wp:inline distT="0" distB="0" distL="0" distR="0" wp14:anchorId="63DF1E8F" wp14:editId="01A42E18">
            <wp:extent cx="5612130" cy="257175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B234" w14:textId="34573318" w:rsidR="001E21E1" w:rsidRDefault="001E21E1" w:rsidP="001E21E1">
      <w:pPr>
        <w:ind w:firstLine="0"/>
      </w:pPr>
      <w:r>
        <w:t>Projeto Físico Vocalize:</w:t>
      </w:r>
    </w:p>
    <w:p w14:paraId="230DFE6F" w14:textId="7C603865" w:rsidR="001E21E1" w:rsidRPr="001E21E1" w:rsidRDefault="001E21E1" w:rsidP="001E21E1">
      <w:pPr>
        <w:pStyle w:val="Corpodetexto"/>
      </w:pPr>
    </w:p>
    <w:p w14:paraId="73B8ECBC" w14:textId="08B430C3" w:rsidR="00F64703" w:rsidRDefault="00F64703" w:rsidP="0027353F">
      <w:pPr>
        <w:pStyle w:val="Figura"/>
      </w:pPr>
    </w:p>
    <w:p w14:paraId="0B2A1256" w14:textId="680E35C5" w:rsidR="00F64703" w:rsidRDefault="00F64703" w:rsidP="00D07BF0">
      <w:pPr>
        <w:pStyle w:val="PargrafodaLista"/>
      </w:pPr>
    </w:p>
    <w:p w14:paraId="0431C02E" w14:textId="03A6509F" w:rsidR="00F64703" w:rsidRDefault="00F64703" w:rsidP="00D07BF0">
      <w:pPr>
        <w:pStyle w:val="PargrafodaLista"/>
      </w:pPr>
    </w:p>
    <w:p w14:paraId="1E6FA82C" w14:textId="77777777" w:rsidR="00F64703" w:rsidRPr="00F64703" w:rsidRDefault="00F64703" w:rsidP="00D07BF0">
      <w:pPr>
        <w:pStyle w:val="PargrafodaLista"/>
      </w:pPr>
    </w:p>
    <w:p w14:paraId="438A5AF9" w14:textId="77777777" w:rsidR="00F64703" w:rsidRDefault="00F64703" w:rsidP="004F1D41">
      <w:pPr>
        <w:pStyle w:val="Ttulo1"/>
        <w:sectPr w:rsidR="00F64703" w:rsidSect="00890ACF">
          <w:headerReference w:type="default" r:id="rId20"/>
          <w:headerReference w:type="first" r:id="rId21"/>
          <w:pgSz w:w="16838" w:h="11906" w:orient="landscape" w:code="9"/>
          <w:pgMar w:top="1701" w:right="1118" w:bottom="1134" w:left="1708" w:header="709" w:footer="709" w:gutter="0"/>
          <w:cols w:space="708"/>
          <w:titlePg/>
          <w:docGrid w:linePitch="360"/>
        </w:sectPr>
      </w:pPr>
    </w:p>
    <w:p w14:paraId="5CC2240D" w14:textId="6C574CB4" w:rsidR="00D07BF0" w:rsidRDefault="0048324B" w:rsidP="00D07BF0">
      <w:pPr>
        <w:pStyle w:val="Ttulo2"/>
      </w:pPr>
      <w:bookmarkStart w:id="6" w:name="_Toc67673073"/>
      <w:proofErr w:type="gramStart"/>
      <w:r>
        <w:lastRenderedPageBreak/>
        <w:t>5</w:t>
      </w:r>
      <w:proofErr w:type="gramEnd"/>
      <w:r>
        <w:t xml:space="preserve"> – </w:t>
      </w:r>
      <w:r w:rsidR="000906E4">
        <w:t xml:space="preserve">Data Definition Language </w:t>
      </w:r>
      <w:r w:rsidR="001C0C3D">
        <w:t>–</w:t>
      </w:r>
      <w:r w:rsidR="000906E4">
        <w:t xml:space="preserve"> DDL</w:t>
      </w:r>
      <w:bookmarkEnd w:id="6"/>
      <w:r w:rsidR="006F58D7">
        <w:t xml:space="preserve"> – 2°Sprint</w:t>
      </w:r>
    </w:p>
    <w:p w14:paraId="6C26736C" w14:textId="5417B19F" w:rsidR="00D07BF0" w:rsidRPr="00D07BF0" w:rsidRDefault="00D07BF0" w:rsidP="00D07BF0">
      <w:pPr>
        <w:pStyle w:val="PargrafodaLista"/>
      </w:pPr>
      <w:r w:rsidRPr="00D07BF0">
        <w:t>Vocatalk: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C0C3D" w:rsidRPr="006E055E" w14:paraId="6672F8AE" w14:textId="77777777" w:rsidTr="008E35F7">
        <w:tc>
          <w:tcPr>
            <w:tcW w:w="9061" w:type="dxa"/>
          </w:tcPr>
          <w:p w14:paraId="2E48FECB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bookmarkStart w:id="7" w:name="_Toc453250420"/>
            <w:r w:rsidRPr="00333C5D">
              <w:rPr>
                <w:lang w:val="pt-BR"/>
              </w:rPr>
              <w:t xml:space="preserve">CREATE TABLE t_vt_cliente </w:t>
            </w:r>
            <w:proofErr w:type="gramStart"/>
            <w:r w:rsidRPr="00333C5D">
              <w:rPr>
                <w:lang w:val="pt-BR"/>
              </w:rPr>
              <w:t>(</w:t>
            </w:r>
          </w:p>
          <w:p w14:paraId="41637FD2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proofErr w:type="gramEnd"/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id_cliente</w:t>
            </w:r>
            <w:proofErr w:type="gramEnd"/>
            <w:r w:rsidRPr="00333C5D">
              <w:rPr>
                <w:lang w:val="pt-BR"/>
              </w:rPr>
              <w:t xml:space="preserve">   NUMBER(8) NOT NULL,</w:t>
            </w:r>
          </w:p>
          <w:p w14:paraId="212B7F78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nm_cliente</w:t>
            </w:r>
            <w:proofErr w:type="gramEnd"/>
            <w:r w:rsidRPr="00333C5D">
              <w:rPr>
                <w:lang w:val="pt-BR"/>
              </w:rPr>
              <w:t xml:space="preserve">   VARCHAR2(120) NOT NULL,</w:t>
            </w:r>
          </w:p>
          <w:p w14:paraId="1CC5F2D1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nr_cpf</w:t>
            </w:r>
            <w:proofErr w:type="gramEnd"/>
            <w:r w:rsidRPr="00333C5D">
              <w:rPr>
                <w:lang w:val="pt-BR"/>
              </w:rPr>
              <w:t xml:space="preserve">       VARCHAR2(11) NOT NULL,</w:t>
            </w:r>
          </w:p>
          <w:p w14:paraId="7100F5B1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</w:t>
            </w:r>
            <w:proofErr w:type="gramStart"/>
            <w:r w:rsidRPr="00333C5D">
              <w:rPr>
                <w:lang w:val="pt-BR"/>
              </w:rPr>
              <w:t>dt_cadastro</w:t>
            </w:r>
            <w:proofErr w:type="gramEnd"/>
            <w:r w:rsidRPr="00333C5D">
              <w:rPr>
                <w:lang w:val="pt-BR"/>
              </w:rPr>
              <w:t xml:space="preserve">  DATE NOT NULL</w:t>
            </w:r>
          </w:p>
          <w:p w14:paraId="4CDE893A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proofErr w:type="gramStart"/>
            <w:r w:rsidRPr="00333C5D">
              <w:rPr>
                <w:lang w:val="pt-BR"/>
              </w:rPr>
              <w:t>)</w:t>
            </w:r>
            <w:proofErr w:type="gramEnd"/>
            <w:r w:rsidRPr="00333C5D">
              <w:rPr>
                <w:lang w:val="pt-BR"/>
              </w:rPr>
              <w:t>;</w:t>
            </w:r>
          </w:p>
          <w:p w14:paraId="10434E90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0129B1A6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id_cliente IS</w:t>
            </w:r>
          </w:p>
          <w:p w14:paraId="3790DDC9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333C5D">
              <w:rPr>
                <w:lang w:val="pt-BR"/>
              </w:rPr>
              <w:t>automáticamente.</w:t>
            </w:r>
            <w:proofErr w:type="gramEnd"/>
            <w:r w:rsidRPr="00333C5D">
              <w:rPr>
                <w:lang w:val="pt-BR"/>
              </w:rPr>
              <w:t>Seu conteúdo é obrigátorio.';</w:t>
            </w:r>
          </w:p>
          <w:p w14:paraId="4B992F80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4EC031B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nm_cliente IS</w:t>
            </w:r>
          </w:p>
          <w:p w14:paraId="3E41239C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o email do cliente. Seu conteúdo é </w:t>
            </w:r>
            <w:proofErr w:type="gramStart"/>
            <w:r w:rsidRPr="00333C5D">
              <w:rPr>
                <w:lang w:val="pt-BR"/>
              </w:rPr>
              <w:t>obrigatório.</w:t>
            </w:r>
            <w:proofErr w:type="gramEnd"/>
            <w:r w:rsidRPr="00333C5D">
              <w:rPr>
                <w:lang w:val="pt-BR"/>
              </w:rPr>
              <w:t>';</w:t>
            </w:r>
          </w:p>
          <w:p w14:paraId="63FFEC7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6C2068E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nr_cpf IS</w:t>
            </w:r>
          </w:p>
          <w:p w14:paraId="32662D0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o número do </w:t>
            </w:r>
            <w:proofErr w:type="gramStart"/>
            <w:r w:rsidRPr="00333C5D">
              <w:rPr>
                <w:lang w:val="pt-BR"/>
              </w:rPr>
              <w:t>cpf</w:t>
            </w:r>
            <w:proofErr w:type="gramEnd"/>
            <w:r w:rsidRPr="00333C5D">
              <w:rPr>
                <w:lang w:val="pt-BR"/>
              </w:rPr>
              <w:t xml:space="preserve"> do cliente único e exclusivo. Seu conteúdo é </w:t>
            </w:r>
            <w:proofErr w:type="gramStart"/>
            <w:r w:rsidRPr="00333C5D">
              <w:rPr>
                <w:lang w:val="pt-BR"/>
              </w:rPr>
              <w:t>obrigatório.</w:t>
            </w:r>
            <w:proofErr w:type="gramEnd"/>
            <w:r w:rsidRPr="00333C5D">
              <w:rPr>
                <w:lang w:val="pt-BR"/>
              </w:rPr>
              <w:t>';</w:t>
            </w:r>
          </w:p>
          <w:p w14:paraId="14DB4D94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3C3BD1E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COMMENT ON COLUMN </w:t>
            </w:r>
            <w:proofErr w:type="gramStart"/>
            <w:r w:rsidRPr="00333C5D">
              <w:rPr>
                <w:lang w:val="pt-BR"/>
              </w:rPr>
              <w:t>t_vt_cliente.</w:t>
            </w:r>
            <w:proofErr w:type="gramEnd"/>
            <w:r w:rsidRPr="00333C5D">
              <w:rPr>
                <w:lang w:val="pt-BR"/>
              </w:rPr>
              <w:t>dt_cadastro IS</w:t>
            </w:r>
          </w:p>
          <w:p w14:paraId="5DF13C8D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    'Esse atributo irá receber a data de cadastro do cliente, gerado automaticamente pelo sistema. Seu conteúdo é </w:t>
            </w:r>
            <w:proofErr w:type="gramStart"/>
            <w:r w:rsidRPr="00333C5D">
              <w:rPr>
                <w:lang w:val="pt-BR"/>
              </w:rPr>
              <w:t>obrigatório.</w:t>
            </w:r>
            <w:proofErr w:type="gramEnd"/>
            <w:r w:rsidRPr="00333C5D">
              <w:rPr>
                <w:lang w:val="pt-BR"/>
              </w:rPr>
              <w:t>';</w:t>
            </w:r>
          </w:p>
          <w:p w14:paraId="0AACC3B2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20DC284E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ALTER TABLE t_vt_cliente ADD CONSTRAINT t_vt_cliente_pk PRIMARY KEY </w:t>
            </w:r>
            <w:proofErr w:type="gramStart"/>
            <w:r w:rsidRPr="00333C5D">
              <w:rPr>
                <w:lang w:val="pt-BR"/>
              </w:rPr>
              <w:t xml:space="preserve">( </w:t>
            </w:r>
            <w:proofErr w:type="gramEnd"/>
            <w:r w:rsidRPr="00333C5D">
              <w:rPr>
                <w:lang w:val="pt-BR"/>
              </w:rPr>
              <w:t>id_cliente );</w:t>
            </w:r>
          </w:p>
          <w:p w14:paraId="39030B5B" w14:textId="77777777" w:rsidR="00333C5D" w:rsidRPr="00333C5D" w:rsidRDefault="00333C5D" w:rsidP="00333C5D">
            <w:pPr>
              <w:pStyle w:val="Cdigo-fonte"/>
              <w:rPr>
                <w:lang w:val="pt-BR"/>
              </w:rPr>
            </w:pPr>
          </w:p>
          <w:p w14:paraId="44074871" w14:textId="44D785CA" w:rsidR="001C0C3D" w:rsidRPr="00EB0BD0" w:rsidRDefault="00333C5D" w:rsidP="00333C5D">
            <w:pPr>
              <w:pStyle w:val="Cdigo-fonte"/>
              <w:rPr>
                <w:lang w:val="pt-BR"/>
              </w:rPr>
            </w:pPr>
            <w:r w:rsidRPr="00333C5D">
              <w:rPr>
                <w:lang w:val="pt-BR"/>
              </w:rPr>
              <w:t xml:space="preserve">ALTER TABLE t_vt_cliente ADD CONSTRAINT t_vt_cliente_nr_cpf_un UNIQUE </w:t>
            </w:r>
            <w:proofErr w:type="gramStart"/>
            <w:r w:rsidRPr="00333C5D">
              <w:rPr>
                <w:lang w:val="pt-BR"/>
              </w:rPr>
              <w:t xml:space="preserve">( </w:t>
            </w:r>
            <w:proofErr w:type="gramEnd"/>
            <w:r w:rsidRPr="00333C5D">
              <w:rPr>
                <w:lang w:val="pt-BR"/>
              </w:rPr>
              <w:t>nr_cpf );</w:t>
            </w:r>
          </w:p>
        </w:tc>
      </w:tr>
    </w:tbl>
    <w:p w14:paraId="1CA30885" w14:textId="202CCA80" w:rsidR="001C0C3D" w:rsidRDefault="001C0C3D" w:rsidP="00DD4030">
      <w:pPr>
        <w:pStyle w:val="Legenda"/>
        <w:rPr>
          <w:b/>
        </w:rPr>
      </w:pPr>
      <w:bookmarkStart w:id="8" w:name="_Toc456090604"/>
      <w:r>
        <w:t>DDL da tabela</w:t>
      </w:r>
      <w:proofErr w:type="gramStart"/>
      <w:r>
        <w:t xml:space="preserve"> </w:t>
      </w:r>
      <w:bookmarkEnd w:id="7"/>
      <w:bookmarkEnd w:id="8"/>
      <w:r w:rsidR="00D07BF0" w:rsidRPr="00D07BF0">
        <w:t xml:space="preserve"> </w:t>
      </w:r>
      <w:proofErr w:type="gramEnd"/>
      <w:r w:rsidR="00D07BF0" w:rsidRPr="00D07BF0">
        <w:rPr>
          <w:b/>
        </w:rPr>
        <w:t>t_vt_cliente</w:t>
      </w:r>
    </w:p>
    <w:p w14:paraId="41133736" w14:textId="77777777" w:rsidR="00B3149F" w:rsidRPr="00B3149F" w:rsidRDefault="00B3149F" w:rsidP="00B3149F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3149F" w:rsidRPr="006E055E" w14:paraId="58F0298E" w14:textId="77777777" w:rsidTr="0062078A">
        <w:tc>
          <w:tcPr>
            <w:tcW w:w="9061" w:type="dxa"/>
          </w:tcPr>
          <w:p w14:paraId="5AD25F32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CREATE TABLE t_vt_telefone_contato </w:t>
            </w:r>
            <w:proofErr w:type="gramStart"/>
            <w:r w:rsidRPr="00E343D3">
              <w:rPr>
                <w:lang w:val="pt-BR"/>
              </w:rPr>
              <w:t>(</w:t>
            </w:r>
          </w:p>
          <w:p w14:paraId="539AEABD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proofErr w:type="gramEnd"/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id_telefone_contato</w:t>
            </w:r>
            <w:proofErr w:type="gramEnd"/>
            <w:r w:rsidRPr="00E343D3">
              <w:rPr>
                <w:lang w:val="pt-BR"/>
              </w:rPr>
              <w:t xml:space="preserve">  NUMBER(8) NOT NULL,</w:t>
            </w:r>
          </w:p>
          <w:p w14:paraId="792C2BE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id_cliente</w:t>
            </w:r>
            <w:proofErr w:type="gramEnd"/>
            <w:r w:rsidRPr="00E343D3">
              <w:rPr>
                <w:lang w:val="pt-BR"/>
              </w:rPr>
              <w:t xml:space="preserve">           NUMBER(8) NOT NULL,</w:t>
            </w:r>
          </w:p>
          <w:p w14:paraId="2E9C1AB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nr_ddd</w:t>
            </w:r>
            <w:proofErr w:type="gramEnd"/>
            <w:r w:rsidRPr="00E343D3">
              <w:rPr>
                <w:lang w:val="pt-BR"/>
              </w:rPr>
              <w:t xml:space="preserve">               VARCHAR2(2) NOT NULL,</w:t>
            </w:r>
          </w:p>
          <w:p w14:paraId="35B91547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nr_telefone</w:t>
            </w:r>
            <w:proofErr w:type="gramEnd"/>
            <w:r w:rsidRPr="00E343D3">
              <w:rPr>
                <w:lang w:val="pt-BR"/>
              </w:rPr>
              <w:t xml:space="preserve">          VARCHAR2(10) NOT NULL</w:t>
            </w:r>
          </w:p>
          <w:p w14:paraId="18720CE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proofErr w:type="gramStart"/>
            <w:r w:rsidRPr="00E343D3">
              <w:rPr>
                <w:lang w:val="pt-BR"/>
              </w:rPr>
              <w:t>)</w:t>
            </w:r>
            <w:proofErr w:type="gramEnd"/>
            <w:r w:rsidRPr="00E343D3">
              <w:rPr>
                <w:lang w:val="pt-BR"/>
              </w:rPr>
              <w:t>;</w:t>
            </w:r>
          </w:p>
          <w:p w14:paraId="6A64BD2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5BA2BF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id_telefone_contato IS</w:t>
            </w:r>
          </w:p>
          <w:p w14:paraId="423624B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é a chave primária do telefone de contato do cliente</w:t>
            </w:r>
            <w:proofErr w:type="gramStart"/>
            <w:r w:rsidRPr="00E343D3">
              <w:rPr>
                <w:lang w:val="pt-BR"/>
              </w:rPr>
              <w:t xml:space="preserve">  </w:t>
            </w:r>
            <w:proofErr w:type="gramEnd"/>
            <w:r w:rsidRPr="00E343D3">
              <w:rPr>
                <w:lang w:val="pt-BR"/>
              </w:rPr>
              <w:t>gerada automáticamente.Seu conteúdo é obrigátorio.';</w:t>
            </w:r>
          </w:p>
          <w:p w14:paraId="322B1C81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AF1582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lastRenderedPageBreak/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id_cliente IS</w:t>
            </w:r>
          </w:p>
          <w:p w14:paraId="57CFC17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E343D3">
              <w:rPr>
                <w:lang w:val="pt-BR"/>
              </w:rPr>
              <w:t>automáticamente.</w:t>
            </w:r>
            <w:proofErr w:type="gramEnd"/>
            <w:r w:rsidRPr="00E343D3">
              <w:rPr>
                <w:lang w:val="pt-BR"/>
              </w:rPr>
              <w:t>Seu conteúdo é obrigátorio.';</w:t>
            </w:r>
          </w:p>
          <w:p w14:paraId="583D97EB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4DF9FA39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nr_ddd IS</w:t>
            </w:r>
          </w:p>
          <w:p w14:paraId="0A012D1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irá receber o número do DDD do cliente. Seu conteúdo é </w:t>
            </w:r>
            <w:proofErr w:type="gramStart"/>
            <w:r w:rsidRPr="00E343D3">
              <w:rPr>
                <w:lang w:val="pt-BR"/>
              </w:rPr>
              <w:t>obrigatório.</w:t>
            </w:r>
            <w:proofErr w:type="gramEnd"/>
            <w:r w:rsidRPr="00E343D3">
              <w:rPr>
                <w:lang w:val="pt-BR"/>
              </w:rPr>
              <w:t>';</w:t>
            </w:r>
          </w:p>
          <w:p w14:paraId="6A2C3AD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3DD99E93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COMMENT ON COLUMN </w:t>
            </w:r>
            <w:proofErr w:type="gramStart"/>
            <w:r w:rsidRPr="00E343D3">
              <w:rPr>
                <w:lang w:val="pt-BR"/>
              </w:rPr>
              <w:t>t_vt_telefone_contato.</w:t>
            </w:r>
            <w:proofErr w:type="gramEnd"/>
            <w:r w:rsidRPr="00E343D3">
              <w:rPr>
                <w:lang w:val="pt-BR"/>
              </w:rPr>
              <w:t>nr_telefone IS</w:t>
            </w:r>
          </w:p>
          <w:p w14:paraId="60A532C9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'Esse atributo irá receber o número do telefone do cliente único e exclusivo. Seu conteúdo é </w:t>
            </w:r>
            <w:proofErr w:type="gramStart"/>
            <w:r w:rsidRPr="00E343D3">
              <w:rPr>
                <w:lang w:val="pt-BR"/>
              </w:rPr>
              <w:t>obrigatório.</w:t>
            </w:r>
            <w:proofErr w:type="gramEnd"/>
            <w:r w:rsidRPr="00E343D3">
              <w:rPr>
                <w:lang w:val="pt-BR"/>
              </w:rPr>
              <w:t>';</w:t>
            </w:r>
          </w:p>
          <w:p w14:paraId="3C9A2A80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015D566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>CREATE INDEX t_vt_tel_contato_cliente_idx ON</w:t>
            </w:r>
          </w:p>
          <w:p w14:paraId="74C88874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t_vt_telefone_contato</w:t>
            </w:r>
            <w:proofErr w:type="gramEnd"/>
            <w:r w:rsidRPr="00E343D3">
              <w:rPr>
                <w:lang w:val="pt-BR"/>
              </w:rPr>
              <w:t xml:space="preserve"> (</w:t>
            </w:r>
          </w:p>
          <w:p w14:paraId="4C27BE94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    </w:t>
            </w:r>
            <w:proofErr w:type="gramStart"/>
            <w:r w:rsidRPr="00E343D3">
              <w:rPr>
                <w:lang w:val="pt-BR"/>
              </w:rPr>
              <w:t>id_cliente</w:t>
            </w:r>
            <w:proofErr w:type="gramEnd"/>
          </w:p>
          <w:p w14:paraId="2BC7237C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    </w:t>
            </w:r>
            <w:proofErr w:type="gramStart"/>
            <w:r w:rsidRPr="00E343D3">
              <w:rPr>
                <w:lang w:val="pt-BR"/>
              </w:rPr>
              <w:t>ASC )</w:t>
            </w:r>
            <w:proofErr w:type="gramEnd"/>
            <w:r w:rsidRPr="00E343D3">
              <w:rPr>
                <w:lang w:val="pt-BR"/>
              </w:rPr>
              <w:t>;</w:t>
            </w:r>
          </w:p>
          <w:p w14:paraId="11A91F38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201F72A6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ALTER TABLE t_vt_telefone_contato ADD CONSTRAINT t_vt_telefone_contato_pk PRIMARY KEY </w:t>
            </w:r>
            <w:proofErr w:type="gramStart"/>
            <w:r w:rsidRPr="00E343D3">
              <w:rPr>
                <w:lang w:val="pt-BR"/>
              </w:rPr>
              <w:t xml:space="preserve">( </w:t>
            </w:r>
            <w:proofErr w:type="gramEnd"/>
            <w:r w:rsidRPr="00E343D3">
              <w:rPr>
                <w:lang w:val="pt-BR"/>
              </w:rPr>
              <w:t>id_telefone_contato );</w:t>
            </w:r>
          </w:p>
          <w:p w14:paraId="717E12D5" w14:textId="77777777" w:rsidR="00E343D3" w:rsidRPr="00E343D3" w:rsidRDefault="00E343D3" w:rsidP="00E343D3">
            <w:pPr>
              <w:pStyle w:val="Cdigo-fonte"/>
              <w:jc w:val="left"/>
              <w:rPr>
                <w:lang w:val="pt-BR"/>
              </w:rPr>
            </w:pPr>
          </w:p>
          <w:p w14:paraId="4499BCE3" w14:textId="0CA56EFE" w:rsidR="005229E0" w:rsidRPr="00EB0BD0" w:rsidRDefault="00E343D3" w:rsidP="00E343D3">
            <w:pPr>
              <w:pStyle w:val="Cdigo-fonte"/>
              <w:jc w:val="left"/>
              <w:rPr>
                <w:lang w:val="pt-BR"/>
              </w:rPr>
            </w:pPr>
            <w:r w:rsidRPr="00E343D3">
              <w:rPr>
                <w:lang w:val="pt-BR"/>
              </w:rPr>
              <w:t xml:space="preserve">ALTER TABLE t_vt_telefone_contato ADD CONSTRAINT t_vt_tel_contato_nr_tel_un UNIQUE </w:t>
            </w:r>
            <w:proofErr w:type="gramStart"/>
            <w:r w:rsidRPr="00E343D3">
              <w:rPr>
                <w:lang w:val="pt-BR"/>
              </w:rPr>
              <w:t xml:space="preserve">( </w:t>
            </w:r>
            <w:proofErr w:type="gramEnd"/>
            <w:r w:rsidRPr="00E343D3">
              <w:rPr>
                <w:lang w:val="pt-BR"/>
              </w:rPr>
              <w:t>nr_telefone );</w:t>
            </w:r>
          </w:p>
        </w:tc>
      </w:tr>
    </w:tbl>
    <w:p w14:paraId="7EB62958" w14:textId="2FE72689" w:rsidR="00D07BF0" w:rsidRDefault="00B3149F" w:rsidP="00626E42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</w:t>
      </w:r>
      <w:r>
        <w:rPr>
          <w:b/>
        </w:rPr>
        <w:t>telefone_contato</w:t>
      </w:r>
    </w:p>
    <w:p w14:paraId="51BE26EB" w14:textId="77777777" w:rsidR="00626E42" w:rsidRPr="00626E42" w:rsidRDefault="00626E42" w:rsidP="00626E42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6DE63FEF" w14:textId="77777777" w:rsidTr="00D07BF0">
        <w:tc>
          <w:tcPr>
            <w:tcW w:w="9061" w:type="dxa"/>
          </w:tcPr>
          <w:p w14:paraId="3A47CD53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CREATE TABLE t_vt_login </w:t>
            </w:r>
            <w:proofErr w:type="gramStart"/>
            <w:r w:rsidRPr="00626E42">
              <w:rPr>
                <w:lang w:val="pt-BR"/>
              </w:rPr>
              <w:t>(</w:t>
            </w:r>
          </w:p>
          <w:p w14:paraId="6F9CC144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proofErr w:type="gramEnd"/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id_login</w:t>
            </w:r>
            <w:proofErr w:type="gramEnd"/>
            <w:r w:rsidRPr="00626E42">
              <w:rPr>
                <w:lang w:val="pt-BR"/>
              </w:rPr>
              <w:t xml:space="preserve">         NUMBER(8) NOT NULL,</w:t>
            </w:r>
          </w:p>
          <w:p w14:paraId="6BAF3EEB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id_cliente</w:t>
            </w:r>
            <w:proofErr w:type="gramEnd"/>
            <w:r w:rsidRPr="00626E42">
              <w:rPr>
                <w:lang w:val="pt-BR"/>
              </w:rPr>
              <w:t xml:space="preserve">       NUMBER(8) NOT NULL,</w:t>
            </w:r>
          </w:p>
          <w:p w14:paraId="3D0DA8E5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ds_email</w:t>
            </w:r>
            <w:proofErr w:type="gramEnd"/>
            <w:r w:rsidRPr="00626E42">
              <w:rPr>
                <w:lang w:val="pt-BR"/>
              </w:rPr>
              <w:t xml:space="preserve">         VARCHAR2(80) NOT NULL,</w:t>
            </w:r>
          </w:p>
          <w:p w14:paraId="501525D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ds_senha</w:t>
            </w:r>
            <w:proofErr w:type="gramEnd"/>
            <w:r w:rsidRPr="00626E42">
              <w:rPr>
                <w:lang w:val="pt-BR"/>
              </w:rPr>
              <w:t xml:space="preserve">         VARCHAR2(20) NOT NULL,</w:t>
            </w:r>
          </w:p>
          <w:p w14:paraId="5659A257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dt_ultimo_login</w:t>
            </w:r>
            <w:proofErr w:type="gramEnd"/>
            <w:r w:rsidRPr="00626E42">
              <w:rPr>
                <w:lang w:val="pt-BR"/>
              </w:rPr>
              <w:t xml:space="preserve">  DATE NOT NULL</w:t>
            </w:r>
          </w:p>
          <w:p w14:paraId="47B5B966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proofErr w:type="gramStart"/>
            <w:r w:rsidRPr="00626E42">
              <w:rPr>
                <w:lang w:val="pt-BR"/>
              </w:rPr>
              <w:t>)</w:t>
            </w:r>
            <w:proofErr w:type="gramEnd"/>
            <w:r w:rsidRPr="00626E42">
              <w:rPr>
                <w:lang w:val="pt-BR"/>
              </w:rPr>
              <w:t>;</w:t>
            </w:r>
          </w:p>
          <w:p w14:paraId="2196571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1F971F4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id_login IS</w:t>
            </w:r>
          </w:p>
          <w:p w14:paraId="039813E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é a chave primária do login do cliente gerada </w:t>
            </w:r>
            <w:proofErr w:type="gramStart"/>
            <w:r w:rsidRPr="00626E42">
              <w:rPr>
                <w:lang w:val="pt-BR"/>
              </w:rPr>
              <w:t>automáticamente.</w:t>
            </w:r>
            <w:proofErr w:type="gramEnd"/>
            <w:r w:rsidRPr="00626E42">
              <w:rPr>
                <w:lang w:val="pt-BR"/>
              </w:rPr>
              <w:t>Seu conteúdo é obrigátorio.';</w:t>
            </w:r>
          </w:p>
          <w:p w14:paraId="7C3F68D7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27A5F299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id_cliente IS</w:t>
            </w:r>
          </w:p>
          <w:p w14:paraId="2458A00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é a chave primária do cliente gerada </w:t>
            </w:r>
            <w:proofErr w:type="gramStart"/>
            <w:r w:rsidRPr="00626E42">
              <w:rPr>
                <w:lang w:val="pt-BR"/>
              </w:rPr>
              <w:t>automáticamente.</w:t>
            </w:r>
            <w:proofErr w:type="gramEnd"/>
            <w:r w:rsidRPr="00626E42">
              <w:rPr>
                <w:lang w:val="pt-BR"/>
              </w:rPr>
              <w:t>Seu conteúdo é obrigátorio.';</w:t>
            </w:r>
          </w:p>
          <w:p w14:paraId="77006BE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6638A009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ds_email IS</w:t>
            </w:r>
          </w:p>
          <w:p w14:paraId="256063B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o email do login do cliente único e exclusivio. Seu conteúdo é </w:t>
            </w:r>
            <w:proofErr w:type="gramStart"/>
            <w:r w:rsidRPr="00626E42">
              <w:rPr>
                <w:lang w:val="pt-BR"/>
              </w:rPr>
              <w:t>obrigatório.</w:t>
            </w:r>
            <w:proofErr w:type="gramEnd"/>
            <w:r w:rsidRPr="00626E42">
              <w:rPr>
                <w:lang w:val="pt-BR"/>
              </w:rPr>
              <w:t>';</w:t>
            </w:r>
          </w:p>
          <w:p w14:paraId="7DDF4E21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7AC54D95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ds_senha IS</w:t>
            </w:r>
          </w:p>
          <w:p w14:paraId="7E3E483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a senha do login do cliente. Seu conteúdo é </w:t>
            </w:r>
            <w:proofErr w:type="gramStart"/>
            <w:r w:rsidRPr="00626E42">
              <w:rPr>
                <w:lang w:val="pt-BR"/>
              </w:rPr>
              <w:t>obrigatório.</w:t>
            </w:r>
            <w:proofErr w:type="gramEnd"/>
            <w:r w:rsidRPr="00626E42">
              <w:rPr>
                <w:lang w:val="pt-BR"/>
              </w:rPr>
              <w:t>';</w:t>
            </w:r>
          </w:p>
          <w:p w14:paraId="3666106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0490C4F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COMMENT ON COLUMN </w:t>
            </w:r>
            <w:proofErr w:type="gramStart"/>
            <w:r w:rsidRPr="00626E42">
              <w:rPr>
                <w:lang w:val="pt-BR"/>
              </w:rPr>
              <w:t>t_vt_login.</w:t>
            </w:r>
            <w:proofErr w:type="gramEnd"/>
            <w:r w:rsidRPr="00626E42">
              <w:rPr>
                <w:lang w:val="pt-BR"/>
              </w:rPr>
              <w:t>dt_ultimo_login IS</w:t>
            </w:r>
          </w:p>
          <w:p w14:paraId="40E2223C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'Esse atributo irá receber a data do último login do </w:t>
            </w:r>
            <w:r w:rsidRPr="00626E42">
              <w:rPr>
                <w:lang w:val="pt-BR"/>
              </w:rPr>
              <w:lastRenderedPageBreak/>
              <w:t xml:space="preserve">cliente, gerada automáticamente pelo sistema. Seu conteúdo é </w:t>
            </w:r>
            <w:proofErr w:type="gramStart"/>
            <w:r w:rsidRPr="00626E42">
              <w:rPr>
                <w:lang w:val="pt-BR"/>
              </w:rPr>
              <w:t>obrigatório.</w:t>
            </w:r>
            <w:proofErr w:type="gramEnd"/>
            <w:r w:rsidRPr="00626E42">
              <w:rPr>
                <w:lang w:val="pt-BR"/>
              </w:rPr>
              <w:t>';</w:t>
            </w:r>
          </w:p>
          <w:p w14:paraId="3E482918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715D5AA1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>CREATE UNIQUE INDEX t_vt_login_cliente_idx ON</w:t>
            </w:r>
          </w:p>
          <w:p w14:paraId="256AB55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t_vt_login</w:t>
            </w:r>
            <w:proofErr w:type="gramEnd"/>
            <w:r w:rsidRPr="00626E42">
              <w:rPr>
                <w:lang w:val="pt-BR"/>
              </w:rPr>
              <w:t xml:space="preserve"> (</w:t>
            </w:r>
          </w:p>
          <w:p w14:paraId="09BAD4BF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    </w:t>
            </w:r>
            <w:proofErr w:type="gramStart"/>
            <w:r w:rsidRPr="00626E42">
              <w:rPr>
                <w:lang w:val="pt-BR"/>
              </w:rPr>
              <w:t>id_cliente</w:t>
            </w:r>
            <w:proofErr w:type="gramEnd"/>
          </w:p>
          <w:p w14:paraId="5F806193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    </w:t>
            </w:r>
            <w:proofErr w:type="gramStart"/>
            <w:r w:rsidRPr="00626E42">
              <w:rPr>
                <w:lang w:val="pt-BR"/>
              </w:rPr>
              <w:t>ASC )</w:t>
            </w:r>
            <w:proofErr w:type="gramEnd"/>
            <w:r w:rsidRPr="00626E42">
              <w:rPr>
                <w:lang w:val="pt-BR"/>
              </w:rPr>
              <w:t>;</w:t>
            </w:r>
          </w:p>
          <w:p w14:paraId="5B2C3B76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4AF20FC2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ALTER TABLE t_vt_login ADD CONSTRAINT t_vt_login_pk PRIMARY KEY </w:t>
            </w:r>
            <w:proofErr w:type="gramStart"/>
            <w:r w:rsidRPr="00626E42">
              <w:rPr>
                <w:lang w:val="pt-BR"/>
              </w:rPr>
              <w:t xml:space="preserve">( </w:t>
            </w:r>
            <w:proofErr w:type="gramEnd"/>
            <w:r w:rsidRPr="00626E42">
              <w:rPr>
                <w:lang w:val="pt-BR"/>
              </w:rPr>
              <w:t>id_login );</w:t>
            </w:r>
          </w:p>
          <w:p w14:paraId="435362EA" w14:textId="77777777" w:rsidR="00626E42" w:rsidRPr="00626E42" w:rsidRDefault="00626E42" w:rsidP="00626E42">
            <w:pPr>
              <w:pStyle w:val="Cdigo-fonte"/>
              <w:rPr>
                <w:lang w:val="pt-BR"/>
              </w:rPr>
            </w:pPr>
          </w:p>
          <w:p w14:paraId="4B8CA6C2" w14:textId="710671E3" w:rsidR="005229E0" w:rsidRPr="00EB0BD0" w:rsidRDefault="00626E42" w:rsidP="00626E42">
            <w:pPr>
              <w:pStyle w:val="Cdigo-fonte"/>
              <w:rPr>
                <w:lang w:val="pt-BR"/>
              </w:rPr>
            </w:pPr>
            <w:r w:rsidRPr="00626E42">
              <w:rPr>
                <w:lang w:val="pt-BR"/>
              </w:rPr>
              <w:t xml:space="preserve">ALTER TABLE t_vt_login ADD CONSTRAINT t_vt_login_ds_email_un UNIQUE </w:t>
            </w:r>
            <w:proofErr w:type="gramStart"/>
            <w:r w:rsidRPr="00626E42">
              <w:rPr>
                <w:lang w:val="pt-BR"/>
              </w:rPr>
              <w:t xml:space="preserve">( </w:t>
            </w:r>
            <w:proofErr w:type="gramEnd"/>
            <w:r w:rsidRPr="00626E42">
              <w:rPr>
                <w:lang w:val="pt-BR"/>
              </w:rPr>
              <w:t>ds_email );</w:t>
            </w:r>
          </w:p>
        </w:tc>
      </w:tr>
    </w:tbl>
    <w:p w14:paraId="352F9D66" w14:textId="6DD42B51" w:rsidR="00D07BF0" w:rsidRDefault="00D07BF0" w:rsidP="00D07BF0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t_vt_login</w:t>
      </w:r>
    </w:p>
    <w:p w14:paraId="14EC1252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7F580BE9" w14:textId="77777777" w:rsidTr="00D07BF0">
        <w:tc>
          <w:tcPr>
            <w:tcW w:w="9061" w:type="dxa"/>
          </w:tcPr>
          <w:p w14:paraId="7F1624B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CREATE TABLE t_vt_plano </w:t>
            </w:r>
            <w:proofErr w:type="gramStart"/>
            <w:r w:rsidRPr="008659A3">
              <w:rPr>
                <w:lang w:val="pt-BR"/>
              </w:rPr>
              <w:t>(</w:t>
            </w:r>
          </w:p>
          <w:p w14:paraId="0F8C2FA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proofErr w:type="gramEnd"/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id_plano</w:t>
            </w:r>
            <w:proofErr w:type="gramEnd"/>
            <w:r w:rsidRPr="008659A3">
              <w:rPr>
                <w:lang w:val="pt-BR"/>
              </w:rPr>
              <w:t xml:space="preserve">               NUMBER(8) NOT NULL,</w:t>
            </w:r>
          </w:p>
          <w:p w14:paraId="100C7D46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nm_plano</w:t>
            </w:r>
            <w:proofErr w:type="gramEnd"/>
            <w:r w:rsidRPr="008659A3">
              <w:rPr>
                <w:lang w:val="pt-BR"/>
              </w:rPr>
              <w:t xml:space="preserve">               VARCHAR2(40) NOT NULL,</w:t>
            </w:r>
          </w:p>
          <w:p w14:paraId="4A2E9FF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qtd_franquia_minutos</w:t>
            </w:r>
            <w:proofErr w:type="gramEnd"/>
            <w:r w:rsidRPr="008659A3">
              <w:rPr>
                <w:lang w:val="pt-BR"/>
              </w:rPr>
              <w:t xml:space="preserve">   NUMBER(5) NOT NULL,</w:t>
            </w:r>
          </w:p>
          <w:p w14:paraId="79BC007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qtd_franquia_internet</w:t>
            </w:r>
            <w:proofErr w:type="gramEnd"/>
            <w:r w:rsidRPr="008659A3">
              <w:rPr>
                <w:lang w:val="pt-BR"/>
              </w:rPr>
              <w:t xml:space="preserve">  NUMBER(4) NOT NULL,</w:t>
            </w:r>
          </w:p>
          <w:p w14:paraId="3C6B2D2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vlr_mensal</w:t>
            </w:r>
            <w:proofErr w:type="gramEnd"/>
            <w:r w:rsidRPr="008659A3">
              <w:rPr>
                <w:lang w:val="pt-BR"/>
              </w:rPr>
              <w:t xml:space="preserve">             NUMBER(10, 2) NOT NULL,</w:t>
            </w:r>
          </w:p>
          <w:p w14:paraId="76B0DD8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</w:t>
            </w:r>
            <w:proofErr w:type="gramStart"/>
            <w:r w:rsidRPr="008659A3">
              <w:rPr>
                <w:lang w:val="pt-BR"/>
              </w:rPr>
              <w:t>ds_plano</w:t>
            </w:r>
            <w:proofErr w:type="gramEnd"/>
            <w:r w:rsidRPr="008659A3">
              <w:rPr>
                <w:lang w:val="pt-BR"/>
              </w:rPr>
              <w:t xml:space="preserve">               VARCHAR2(60) NOT NULL</w:t>
            </w:r>
          </w:p>
          <w:p w14:paraId="7A3071F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proofErr w:type="gramStart"/>
            <w:r w:rsidRPr="008659A3">
              <w:rPr>
                <w:lang w:val="pt-BR"/>
              </w:rPr>
              <w:t>)</w:t>
            </w:r>
            <w:proofErr w:type="gramEnd"/>
            <w:r w:rsidRPr="008659A3">
              <w:rPr>
                <w:lang w:val="pt-BR"/>
              </w:rPr>
              <w:t>;</w:t>
            </w:r>
          </w:p>
          <w:p w14:paraId="2F91FC3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0E855C7E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id_plano IS</w:t>
            </w:r>
          </w:p>
          <w:p w14:paraId="2D39FC1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é a chave primária do plano gerada </w:t>
            </w:r>
            <w:proofErr w:type="gramStart"/>
            <w:r w:rsidRPr="008659A3">
              <w:rPr>
                <w:lang w:val="pt-BR"/>
              </w:rPr>
              <w:t>automáticamente.</w:t>
            </w:r>
            <w:proofErr w:type="gramEnd"/>
            <w:r w:rsidRPr="008659A3">
              <w:rPr>
                <w:lang w:val="pt-BR"/>
              </w:rPr>
              <w:t>Seu conteúdo é obrigátorio.';</w:t>
            </w:r>
          </w:p>
          <w:p w14:paraId="24886ED9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21113DA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nm_plano IS</w:t>
            </w:r>
          </w:p>
          <w:p w14:paraId="2D77A3D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o nome 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61D6077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6AEA14B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qtd_franquia_minutos IS</w:t>
            </w:r>
          </w:p>
          <w:p w14:paraId="31295CD7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quantidade de minutos da franquia</w:t>
            </w:r>
            <w:proofErr w:type="gramStart"/>
            <w:r w:rsidRPr="008659A3">
              <w:rPr>
                <w:lang w:val="pt-BR"/>
              </w:rPr>
              <w:t xml:space="preserve">  </w:t>
            </w:r>
            <w:proofErr w:type="gramEnd"/>
            <w:r w:rsidRPr="008659A3">
              <w:rPr>
                <w:lang w:val="pt-BR"/>
              </w:rPr>
              <w:t xml:space="preserve">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1ADB6BF7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6EC99D9F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qtd_franquia_internet IS</w:t>
            </w:r>
          </w:p>
          <w:p w14:paraId="47B0D41F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quantidade de internet da franquia</w:t>
            </w:r>
            <w:proofErr w:type="gramStart"/>
            <w:r w:rsidRPr="008659A3">
              <w:rPr>
                <w:lang w:val="pt-BR"/>
              </w:rPr>
              <w:t xml:space="preserve">  </w:t>
            </w:r>
            <w:proofErr w:type="gramEnd"/>
            <w:r w:rsidRPr="008659A3">
              <w:rPr>
                <w:lang w:val="pt-BR"/>
              </w:rPr>
              <w:t xml:space="preserve">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65C690BC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0DAB769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vlr_mensal IS</w:t>
            </w:r>
          </w:p>
          <w:p w14:paraId="05F0F664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o valor mensal</w:t>
            </w:r>
            <w:proofErr w:type="gramStart"/>
            <w:r w:rsidRPr="008659A3">
              <w:rPr>
                <w:lang w:val="pt-BR"/>
              </w:rPr>
              <w:t xml:space="preserve">  </w:t>
            </w:r>
            <w:proofErr w:type="gramEnd"/>
            <w:r w:rsidRPr="008659A3">
              <w:rPr>
                <w:lang w:val="pt-BR"/>
              </w:rPr>
              <w:t xml:space="preserve">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08292004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2CBDEA1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COMMENT ON COLUMN </w:t>
            </w:r>
            <w:proofErr w:type="gramStart"/>
            <w:r w:rsidRPr="008659A3">
              <w:rPr>
                <w:lang w:val="pt-BR"/>
              </w:rPr>
              <w:t>t_vt_plano.</w:t>
            </w:r>
            <w:proofErr w:type="gramEnd"/>
            <w:r w:rsidRPr="008659A3">
              <w:rPr>
                <w:lang w:val="pt-BR"/>
              </w:rPr>
              <w:t>ds_plano IS</w:t>
            </w:r>
          </w:p>
          <w:p w14:paraId="0CC9FD0D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    'Esse atributo irá receber a descrição do plano. Seu conteúdo é </w:t>
            </w:r>
            <w:proofErr w:type="gramStart"/>
            <w:r w:rsidRPr="008659A3">
              <w:rPr>
                <w:lang w:val="pt-BR"/>
              </w:rPr>
              <w:t>obrigatório.</w:t>
            </w:r>
            <w:proofErr w:type="gramEnd"/>
            <w:r w:rsidRPr="008659A3">
              <w:rPr>
                <w:lang w:val="pt-BR"/>
              </w:rPr>
              <w:t>';</w:t>
            </w:r>
          </w:p>
          <w:p w14:paraId="3BFD91E5" w14:textId="77777777" w:rsidR="008659A3" w:rsidRPr="008659A3" w:rsidRDefault="008659A3" w:rsidP="008659A3">
            <w:pPr>
              <w:pStyle w:val="Cdigo-fonte"/>
              <w:rPr>
                <w:lang w:val="pt-BR"/>
              </w:rPr>
            </w:pPr>
          </w:p>
          <w:p w14:paraId="50E514B4" w14:textId="09D2E48C" w:rsidR="00D07BF0" w:rsidRPr="00EB0BD0" w:rsidRDefault="008659A3" w:rsidP="008659A3">
            <w:pPr>
              <w:pStyle w:val="Cdigo-fonte"/>
              <w:rPr>
                <w:lang w:val="pt-BR"/>
              </w:rPr>
            </w:pPr>
            <w:r w:rsidRPr="008659A3">
              <w:rPr>
                <w:lang w:val="pt-BR"/>
              </w:rPr>
              <w:t xml:space="preserve">ALTER TABLE t_vt_plano ADD CONSTRAINT t_vt_plano_pk PRIMARY KEY </w:t>
            </w:r>
            <w:proofErr w:type="gramStart"/>
            <w:r w:rsidRPr="008659A3">
              <w:rPr>
                <w:lang w:val="pt-BR"/>
              </w:rPr>
              <w:t xml:space="preserve">( </w:t>
            </w:r>
            <w:proofErr w:type="gramEnd"/>
            <w:r w:rsidRPr="008659A3">
              <w:rPr>
                <w:lang w:val="pt-BR"/>
              </w:rPr>
              <w:t>id_plano );</w:t>
            </w:r>
          </w:p>
        </w:tc>
      </w:tr>
    </w:tbl>
    <w:p w14:paraId="6FCDF7A2" w14:textId="79FAFCBA" w:rsidR="00D07BF0" w:rsidRDefault="00D07BF0" w:rsidP="00D07BF0">
      <w:pPr>
        <w:pStyle w:val="Legenda"/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t_vt_plano</w:t>
      </w:r>
    </w:p>
    <w:p w14:paraId="3F879ED5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0E0CBB1E" w14:textId="77777777" w:rsidTr="00D07BF0">
        <w:tc>
          <w:tcPr>
            <w:tcW w:w="9061" w:type="dxa"/>
          </w:tcPr>
          <w:p w14:paraId="4A65477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CREATE TABLE t_vt_servico_adicional </w:t>
            </w:r>
            <w:proofErr w:type="gramStart"/>
            <w:r w:rsidRPr="00C33E46">
              <w:rPr>
                <w:lang w:val="pt-BR"/>
              </w:rPr>
              <w:t>(</w:t>
            </w:r>
          </w:p>
          <w:p w14:paraId="2A73DB67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proofErr w:type="gramEnd"/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id_servico_adicional</w:t>
            </w:r>
            <w:proofErr w:type="gramEnd"/>
            <w:r w:rsidRPr="00C33E46">
              <w:rPr>
                <w:lang w:val="pt-BR"/>
              </w:rPr>
              <w:t xml:space="preserve">  NUMBER(8) NOT NULL,</w:t>
            </w:r>
          </w:p>
          <w:p w14:paraId="39B4CE38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nm_servico</w:t>
            </w:r>
            <w:proofErr w:type="gramEnd"/>
            <w:r w:rsidRPr="00C33E46">
              <w:rPr>
                <w:lang w:val="pt-BR"/>
              </w:rPr>
              <w:t xml:space="preserve">            VARCHAR2(40) NOT NULL,</w:t>
            </w:r>
          </w:p>
          <w:p w14:paraId="6857FEFA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vlr_servico</w:t>
            </w:r>
            <w:proofErr w:type="gramEnd"/>
            <w:r w:rsidRPr="00C33E46">
              <w:rPr>
                <w:lang w:val="pt-BR"/>
              </w:rPr>
              <w:t xml:space="preserve">           NUMBER(10, 2) NOT NULL,</w:t>
            </w:r>
          </w:p>
          <w:p w14:paraId="12DDA55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</w:t>
            </w:r>
            <w:proofErr w:type="gramStart"/>
            <w:r w:rsidRPr="00C33E46">
              <w:rPr>
                <w:lang w:val="pt-BR"/>
              </w:rPr>
              <w:t>ds_servico_adicional</w:t>
            </w:r>
            <w:proofErr w:type="gramEnd"/>
            <w:r w:rsidRPr="00C33E46">
              <w:rPr>
                <w:lang w:val="pt-BR"/>
              </w:rPr>
              <w:t xml:space="preserve">  VARCHAR2(60) NOT NULL</w:t>
            </w:r>
          </w:p>
          <w:p w14:paraId="5C1D09B8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proofErr w:type="gramStart"/>
            <w:r w:rsidRPr="00C33E46">
              <w:rPr>
                <w:lang w:val="pt-BR"/>
              </w:rPr>
              <w:t>)</w:t>
            </w:r>
            <w:proofErr w:type="gramEnd"/>
            <w:r w:rsidRPr="00C33E46">
              <w:rPr>
                <w:lang w:val="pt-BR"/>
              </w:rPr>
              <w:t>;</w:t>
            </w:r>
          </w:p>
          <w:p w14:paraId="610AAF22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1ED9CA4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id_servico_adicional IS</w:t>
            </w:r>
          </w:p>
          <w:p w14:paraId="439F31FE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é a chave primária do servico gerada </w:t>
            </w:r>
            <w:proofErr w:type="gramStart"/>
            <w:r w:rsidRPr="00C33E46">
              <w:rPr>
                <w:lang w:val="pt-BR"/>
              </w:rPr>
              <w:t>automáticamente.</w:t>
            </w:r>
            <w:proofErr w:type="gramEnd"/>
            <w:r w:rsidRPr="00C33E46">
              <w:rPr>
                <w:lang w:val="pt-BR"/>
              </w:rPr>
              <w:t>Seu conteúdo é obrigátorio.';</w:t>
            </w:r>
          </w:p>
          <w:p w14:paraId="4D4DC533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3B930CE5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nm_servico IS</w:t>
            </w:r>
          </w:p>
          <w:p w14:paraId="13627F17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o nome do servico adicional. Seu conteúdo é </w:t>
            </w:r>
            <w:proofErr w:type="gramStart"/>
            <w:r w:rsidRPr="00C33E46">
              <w:rPr>
                <w:lang w:val="pt-BR"/>
              </w:rPr>
              <w:t>obrigatório.</w:t>
            </w:r>
            <w:proofErr w:type="gramEnd"/>
            <w:r w:rsidRPr="00C33E46">
              <w:rPr>
                <w:lang w:val="pt-BR"/>
              </w:rPr>
              <w:t>';</w:t>
            </w:r>
          </w:p>
          <w:p w14:paraId="44B25D49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09B1A1C0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vlr_servico IS</w:t>
            </w:r>
          </w:p>
          <w:p w14:paraId="7E96E942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o valor do servico adicional. Seu conteúdo é </w:t>
            </w:r>
            <w:proofErr w:type="gramStart"/>
            <w:r w:rsidRPr="00C33E46">
              <w:rPr>
                <w:lang w:val="pt-BR"/>
              </w:rPr>
              <w:t>obrigatório.</w:t>
            </w:r>
            <w:proofErr w:type="gramEnd"/>
            <w:r w:rsidRPr="00C33E46">
              <w:rPr>
                <w:lang w:val="pt-BR"/>
              </w:rPr>
              <w:t>';</w:t>
            </w:r>
          </w:p>
          <w:p w14:paraId="7E7F971D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FD52366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COMMENT ON COLUMN </w:t>
            </w:r>
            <w:proofErr w:type="gramStart"/>
            <w:r w:rsidRPr="00C33E46">
              <w:rPr>
                <w:lang w:val="pt-BR"/>
              </w:rPr>
              <w:t>t_vt_servico_adicional.</w:t>
            </w:r>
            <w:proofErr w:type="gramEnd"/>
            <w:r w:rsidRPr="00C33E46">
              <w:rPr>
                <w:lang w:val="pt-BR"/>
              </w:rPr>
              <w:t>ds_servico_adicional IS</w:t>
            </w:r>
          </w:p>
          <w:p w14:paraId="2EBC079A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    'Esse atributo irá receber a descrição do servico adicional. Seu conteúdo é </w:t>
            </w:r>
            <w:proofErr w:type="gramStart"/>
            <w:r w:rsidRPr="00C33E46">
              <w:rPr>
                <w:lang w:val="pt-BR"/>
              </w:rPr>
              <w:t>obrigatório.</w:t>
            </w:r>
            <w:proofErr w:type="gramEnd"/>
            <w:r w:rsidRPr="00C33E46">
              <w:rPr>
                <w:lang w:val="pt-BR"/>
              </w:rPr>
              <w:t>';</w:t>
            </w:r>
          </w:p>
          <w:p w14:paraId="7E7C690C" w14:textId="77777777" w:rsidR="00C33E46" w:rsidRPr="00C33E46" w:rsidRDefault="00C33E46" w:rsidP="00C33E46">
            <w:pPr>
              <w:pStyle w:val="Cdigo-fonte"/>
              <w:rPr>
                <w:lang w:val="pt-BR"/>
              </w:rPr>
            </w:pPr>
          </w:p>
          <w:p w14:paraId="71FCE5E7" w14:textId="05D6E3DB" w:rsidR="00D07BF0" w:rsidRPr="00EB0BD0" w:rsidRDefault="00C33E46" w:rsidP="00C33E46">
            <w:pPr>
              <w:pStyle w:val="Cdigo-fonte"/>
              <w:rPr>
                <w:lang w:val="pt-BR"/>
              </w:rPr>
            </w:pPr>
            <w:r w:rsidRPr="00C33E46">
              <w:rPr>
                <w:lang w:val="pt-BR"/>
              </w:rPr>
              <w:t xml:space="preserve">ALTER TABLE t_vt_servico_adicional ADD CONSTRAINT t_vt_servico_adicional_pk PRIMARY KEY </w:t>
            </w:r>
            <w:proofErr w:type="gramStart"/>
            <w:r w:rsidRPr="00C33E46">
              <w:rPr>
                <w:lang w:val="pt-BR"/>
              </w:rPr>
              <w:t xml:space="preserve">( </w:t>
            </w:r>
            <w:proofErr w:type="gramEnd"/>
            <w:r w:rsidRPr="00C33E46">
              <w:rPr>
                <w:lang w:val="pt-BR"/>
              </w:rPr>
              <w:t>id_servico_adicional );</w:t>
            </w:r>
          </w:p>
        </w:tc>
      </w:tr>
    </w:tbl>
    <w:p w14:paraId="19732C77" w14:textId="76800CD3" w:rsidR="00D07BF0" w:rsidRDefault="00D07BF0" w:rsidP="00D07BF0">
      <w:pPr>
        <w:pStyle w:val="Legenda"/>
      </w:pPr>
      <w:r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t_vt_servico_adicional</w:t>
      </w:r>
    </w:p>
    <w:p w14:paraId="583485C6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7B493D0A" w14:textId="77777777" w:rsidTr="00D07BF0">
        <w:tc>
          <w:tcPr>
            <w:tcW w:w="9061" w:type="dxa"/>
          </w:tcPr>
          <w:p w14:paraId="0DEEF3EB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CREATE TABLE t_vt_itens_fatura </w:t>
            </w:r>
            <w:proofErr w:type="gramStart"/>
            <w:r w:rsidRPr="009B5757">
              <w:rPr>
                <w:lang w:val="pt-BR"/>
              </w:rPr>
              <w:t>(</w:t>
            </w:r>
          </w:p>
          <w:p w14:paraId="23103F0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End"/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id_itens_fatura</w:t>
            </w:r>
            <w:proofErr w:type="gramEnd"/>
            <w:r w:rsidRPr="009B5757">
              <w:rPr>
                <w:lang w:val="pt-BR"/>
              </w:rPr>
              <w:t xml:space="preserve">     NUMBER(8) NOT NULL,</w:t>
            </w:r>
          </w:p>
          <w:p w14:paraId="414F0CB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id_plano</w:t>
            </w:r>
            <w:proofErr w:type="gramEnd"/>
            <w:r w:rsidRPr="009B5757">
              <w:rPr>
                <w:lang w:val="pt-BR"/>
              </w:rPr>
              <w:t xml:space="preserve">            NUMBER(8) NOT NULL,</w:t>
            </w:r>
          </w:p>
          <w:p w14:paraId="10A8B20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st_item</w:t>
            </w:r>
            <w:proofErr w:type="gramEnd"/>
            <w:r w:rsidRPr="009B5757">
              <w:rPr>
                <w:lang w:val="pt-BR"/>
              </w:rPr>
              <w:t xml:space="preserve">             CHAR(1) NOT NULL,</w:t>
            </w:r>
          </w:p>
          <w:p w14:paraId="32C1E08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dt_item_adicionado</w:t>
            </w:r>
            <w:proofErr w:type="gramEnd"/>
            <w:r w:rsidRPr="009B5757">
              <w:rPr>
                <w:lang w:val="pt-BR"/>
              </w:rPr>
              <w:t xml:space="preserve">  DATE NOT NULL</w:t>
            </w:r>
          </w:p>
          <w:p w14:paraId="52CF60CD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Start"/>
            <w:r w:rsidRPr="009B5757">
              <w:rPr>
                <w:lang w:val="pt-BR"/>
              </w:rPr>
              <w:t>)</w:t>
            </w:r>
            <w:proofErr w:type="gramEnd"/>
            <w:r w:rsidRPr="009B5757">
              <w:rPr>
                <w:lang w:val="pt-BR"/>
              </w:rPr>
              <w:t>;</w:t>
            </w:r>
          </w:p>
          <w:p w14:paraId="78C1766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30E9519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id_itens_fatura IS</w:t>
            </w:r>
          </w:p>
          <w:p w14:paraId="01ED1DC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dos itens da fatura,</w:t>
            </w:r>
            <w:proofErr w:type="gramStart"/>
            <w:r w:rsidRPr="009B5757">
              <w:rPr>
                <w:lang w:val="pt-BR"/>
              </w:rPr>
              <w:t xml:space="preserve">  </w:t>
            </w:r>
            <w:proofErr w:type="gramEnd"/>
            <w:r w:rsidRPr="009B5757">
              <w:rPr>
                <w:lang w:val="pt-BR"/>
              </w:rPr>
              <w:t>gerada automáticamente.Seu conteúdo é obrigátorio.';</w:t>
            </w:r>
          </w:p>
          <w:p w14:paraId="009B1231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5815813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id_plano IS</w:t>
            </w:r>
          </w:p>
          <w:p w14:paraId="4C0A501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 plano gerada </w:t>
            </w:r>
            <w:proofErr w:type="gramStart"/>
            <w:r w:rsidRPr="009B5757">
              <w:rPr>
                <w:lang w:val="pt-BR"/>
              </w:rPr>
              <w:t>automáticamente.</w:t>
            </w:r>
            <w:proofErr w:type="gramEnd"/>
            <w:r w:rsidRPr="009B5757">
              <w:rPr>
                <w:lang w:val="pt-BR"/>
              </w:rPr>
              <w:t>Seu conteúdo é obrigátorio.';</w:t>
            </w:r>
          </w:p>
          <w:p w14:paraId="42B090C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AADE74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st_item IS</w:t>
            </w:r>
          </w:p>
          <w:p w14:paraId="4C8E33E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</w:t>
            </w:r>
            <w:proofErr w:type="gramStart"/>
            <w:r w:rsidRPr="009B5757">
              <w:rPr>
                <w:lang w:val="pt-BR"/>
              </w:rPr>
              <w:t>A(</w:t>
            </w:r>
            <w:proofErr w:type="gramEnd"/>
            <w:r w:rsidRPr="009B5757">
              <w:rPr>
                <w:lang w:val="pt-BR"/>
              </w:rPr>
              <w:t xml:space="preserve">Ativo) ou I(Inativo) </w:t>
            </w:r>
            <w:r w:rsidRPr="009B5757">
              <w:rPr>
                <w:lang w:val="pt-BR"/>
              </w:rPr>
              <w:lastRenderedPageBreak/>
              <w:t xml:space="preserve">para identificar o status do item contratado. Seu conteúso é </w:t>
            </w:r>
            <w:proofErr w:type="gramStart"/>
            <w:r w:rsidRPr="009B5757">
              <w:rPr>
                <w:lang w:val="pt-BR"/>
              </w:rPr>
              <w:t>obrigatório.</w:t>
            </w:r>
            <w:proofErr w:type="gramEnd"/>
            <w:r w:rsidRPr="009B5757">
              <w:rPr>
                <w:lang w:val="pt-BR"/>
              </w:rPr>
              <w:t>';</w:t>
            </w:r>
          </w:p>
          <w:p w14:paraId="06693B9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E1F1B0C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t_vt_itens_fatura.</w:t>
            </w:r>
            <w:proofErr w:type="gramEnd"/>
            <w:r w:rsidRPr="009B5757">
              <w:rPr>
                <w:lang w:val="pt-BR"/>
              </w:rPr>
              <w:t>dt_item_adicionado IS</w:t>
            </w:r>
          </w:p>
          <w:p w14:paraId="5A5D480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a date em que o item do plano foi </w:t>
            </w:r>
            <w:proofErr w:type="gramStart"/>
            <w:r w:rsidRPr="009B5757">
              <w:rPr>
                <w:lang w:val="pt-BR"/>
              </w:rPr>
              <w:t>adicionado ,</w:t>
            </w:r>
            <w:proofErr w:type="gramEnd"/>
            <w:r w:rsidRPr="009B5757">
              <w:rPr>
                <w:lang w:val="pt-BR"/>
              </w:rPr>
              <w:t xml:space="preserve"> será preenchida  automáticamente.Seu conteúdo é obrigátorio.';</w:t>
            </w:r>
          </w:p>
          <w:p w14:paraId="47A0A52F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78EDCCD8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>CREATE INDEX t_vt_itens_fatura_plano_idx ON</w:t>
            </w:r>
          </w:p>
          <w:p w14:paraId="55D8735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t_vt_itens_fatura</w:t>
            </w:r>
            <w:proofErr w:type="gramEnd"/>
            <w:r w:rsidRPr="009B5757">
              <w:rPr>
                <w:lang w:val="pt-BR"/>
              </w:rPr>
              <w:t xml:space="preserve"> (</w:t>
            </w:r>
          </w:p>
          <w:p w14:paraId="6BCD36E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    </w:t>
            </w:r>
            <w:proofErr w:type="gramStart"/>
            <w:r w:rsidRPr="009B5757">
              <w:rPr>
                <w:lang w:val="pt-BR"/>
              </w:rPr>
              <w:t>id_plano</w:t>
            </w:r>
            <w:proofErr w:type="gramEnd"/>
          </w:p>
          <w:p w14:paraId="3AC0308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ASC )</w:t>
            </w:r>
            <w:proofErr w:type="gramEnd"/>
            <w:r w:rsidRPr="009B5757">
              <w:rPr>
                <w:lang w:val="pt-BR"/>
              </w:rPr>
              <w:t>;</w:t>
            </w:r>
          </w:p>
          <w:p w14:paraId="7A11B6FA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46D9712" w14:textId="14A5872A" w:rsidR="00D07BF0" w:rsidRPr="00EB0BD0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ALTER TABLE t_vt_itens_fatura ADD CONSTRAINT t_vt_itens_fatura_pk PRIMARY KEY </w:t>
            </w:r>
            <w:proofErr w:type="gramStart"/>
            <w:r w:rsidRPr="009B5757">
              <w:rPr>
                <w:lang w:val="pt-BR"/>
              </w:rPr>
              <w:t xml:space="preserve">( </w:t>
            </w:r>
            <w:proofErr w:type="gramEnd"/>
            <w:r w:rsidRPr="009B5757">
              <w:rPr>
                <w:lang w:val="pt-BR"/>
              </w:rPr>
              <w:t>id_itens_fatura );</w:t>
            </w:r>
          </w:p>
        </w:tc>
      </w:tr>
    </w:tbl>
    <w:p w14:paraId="43B7AEFB" w14:textId="36D0B2FC" w:rsidR="00D07BF0" w:rsidRDefault="00D07BF0" w:rsidP="00D07BF0">
      <w:pPr>
        <w:pStyle w:val="Legenda"/>
        <w:rPr>
          <w:b/>
        </w:rPr>
      </w:pPr>
      <w:r>
        <w:lastRenderedPageBreak/>
        <w:t>DDL da tabela</w:t>
      </w:r>
      <w:proofErr w:type="gramStart"/>
      <w:r>
        <w:t xml:space="preserve"> </w:t>
      </w:r>
      <w:r w:rsidRPr="00D07BF0">
        <w:t xml:space="preserve"> </w:t>
      </w:r>
      <w:proofErr w:type="gramEnd"/>
      <w:r w:rsidRPr="00D07BF0">
        <w:rPr>
          <w:b/>
        </w:rPr>
        <w:t>t_vt_itens_fatura</w:t>
      </w:r>
    </w:p>
    <w:p w14:paraId="51DF657B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3149F" w:rsidRPr="006E055E" w14:paraId="4817702B" w14:textId="77777777" w:rsidTr="00E44BE8">
        <w:tc>
          <w:tcPr>
            <w:tcW w:w="9061" w:type="dxa"/>
          </w:tcPr>
          <w:p w14:paraId="78E20DD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CREATE TABLE t_vt_tipo_pagamento </w:t>
            </w:r>
            <w:proofErr w:type="gramStart"/>
            <w:r w:rsidRPr="009B5757">
              <w:rPr>
                <w:lang w:val="pt-BR"/>
              </w:rPr>
              <w:t>(</w:t>
            </w:r>
          </w:p>
          <w:p w14:paraId="133933E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End"/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id_tipo_pagamento</w:t>
            </w:r>
            <w:proofErr w:type="gramEnd"/>
            <w:r w:rsidRPr="009B5757">
              <w:rPr>
                <w:lang w:val="pt-BR"/>
              </w:rPr>
              <w:t xml:space="preserve">  NUMBER(8) NOT NULL,</w:t>
            </w:r>
          </w:p>
          <w:p w14:paraId="14887C6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nm_tipo_pagamento</w:t>
            </w:r>
            <w:proofErr w:type="gramEnd"/>
            <w:r w:rsidRPr="009B5757">
              <w:rPr>
                <w:lang w:val="pt-BR"/>
              </w:rPr>
              <w:t xml:space="preserve">  VARCHAR2(50) NOT NULL,</w:t>
            </w:r>
          </w:p>
          <w:p w14:paraId="53188B2D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</w:t>
            </w:r>
            <w:proofErr w:type="gramStart"/>
            <w:r w:rsidRPr="009B5757">
              <w:rPr>
                <w:lang w:val="pt-BR"/>
              </w:rPr>
              <w:t>ds_tipo_pagamento</w:t>
            </w:r>
            <w:proofErr w:type="gramEnd"/>
            <w:r w:rsidRPr="009B5757">
              <w:rPr>
                <w:lang w:val="pt-BR"/>
              </w:rPr>
              <w:t xml:space="preserve">  VARCHAR2(80)</w:t>
            </w:r>
          </w:p>
          <w:p w14:paraId="6FA0137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proofErr w:type="gramStart"/>
            <w:r w:rsidRPr="009B5757">
              <w:rPr>
                <w:lang w:val="pt-BR"/>
              </w:rPr>
              <w:t>)</w:t>
            </w:r>
            <w:proofErr w:type="gramEnd"/>
            <w:r w:rsidRPr="009B5757">
              <w:rPr>
                <w:lang w:val="pt-BR"/>
              </w:rPr>
              <w:t>;</w:t>
            </w:r>
          </w:p>
          <w:p w14:paraId="6B16A493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5EB48307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t_vt_tipo_pagamento.</w:t>
            </w:r>
            <w:proofErr w:type="gramEnd"/>
            <w:r w:rsidRPr="009B5757">
              <w:rPr>
                <w:lang w:val="pt-BR"/>
              </w:rPr>
              <w:t>id_tipo_pagamento IS</w:t>
            </w:r>
          </w:p>
          <w:p w14:paraId="4E13857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é a chave primária do tipo de pagamento gerada </w:t>
            </w:r>
            <w:proofErr w:type="gramStart"/>
            <w:r w:rsidRPr="009B5757">
              <w:rPr>
                <w:lang w:val="pt-BR"/>
              </w:rPr>
              <w:t>automáticamente.</w:t>
            </w:r>
            <w:proofErr w:type="gramEnd"/>
            <w:r w:rsidRPr="009B5757">
              <w:rPr>
                <w:lang w:val="pt-BR"/>
              </w:rPr>
              <w:t>Seu conteúdo é obrigátorio.';</w:t>
            </w:r>
          </w:p>
          <w:p w14:paraId="5DF45C4E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0286050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t_vt_tipo_pagamento.</w:t>
            </w:r>
            <w:proofErr w:type="gramEnd"/>
            <w:r w:rsidRPr="009B5757">
              <w:rPr>
                <w:lang w:val="pt-BR"/>
              </w:rPr>
              <w:t>nm_tipo_pagamento IS</w:t>
            </w:r>
          </w:p>
          <w:p w14:paraId="6A7B1469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o nome do tipo de pagamento. Seu conteúdo é </w:t>
            </w:r>
            <w:proofErr w:type="gramStart"/>
            <w:r w:rsidRPr="009B5757">
              <w:rPr>
                <w:lang w:val="pt-BR"/>
              </w:rPr>
              <w:t>obrigatório.</w:t>
            </w:r>
            <w:proofErr w:type="gramEnd"/>
            <w:r w:rsidRPr="009B5757">
              <w:rPr>
                <w:lang w:val="pt-BR"/>
              </w:rPr>
              <w:t>';</w:t>
            </w:r>
          </w:p>
          <w:p w14:paraId="0ECAF590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1B3B51A2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COMMENT ON COLUMN </w:t>
            </w:r>
            <w:proofErr w:type="gramStart"/>
            <w:r w:rsidRPr="009B5757">
              <w:rPr>
                <w:lang w:val="pt-BR"/>
              </w:rPr>
              <w:t>t_vt_tipo_pagamento.</w:t>
            </w:r>
            <w:proofErr w:type="gramEnd"/>
            <w:r w:rsidRPr="009B5757">
              <w:rPr>
                <w:lang w:val="pt-BR"/>
              </w:rPr>
              <w:t>ds_tipo_pagamento IS</w:t>
            </w:r>
          </w:p>
          <w:p w14:paraId="4DB76FCB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    'Esse atributo irá receber a descrição do tipo de pagamento. Seu conteúdo é </w:t>
            </w:r>
            <w:proofErr w:type="gramStart"/>
            <w:r w:rsidRPr="009B5757">
              <w:rPr>
                <w:lang w:val="pt-BR"/>
              </w:rPr>
              <w:t>opcional.</w:t>
            </w:r>
            <w:proofErr w:type="gramEnd"/>
            <w:r w:rsidRPr="009B5757">
              <w:rPr>
                <w:lang w:val="pt-BR"/>
              </w:rPr>
              <w:t>';</w:t>
            </w:r>
          </w:p>
          <w:p w14:paraId="1148A494" w14:textId="77777777" w:rsidR="009B5757" w:rsidRPr="009B5757" w:rsidRDefault="009B5757" w:rsidP="009B5757">
            <w:pPr>
              <w:pStyle w:val="Cdigo-fonte"/>
              <w:rPr>
                <w:lang w:val="pt-BR"/>
              </w:rPr>
            </w:pPr>
          </w:p>
          <w:p w14:paraId="1C0006F4" w14:textId="2ADE6F79" w:rsidR="00B3149F" w:rsidRPr="00EB0BD0" w:rsidRDefault="009B5757" w:rsidP="009B5757">
            <w:pPr>
              <w:pStyle w:val="Cdigo-fonte"/>
              <w:rPr>
                <w:lang w:val="pt-BR"/>
              </w:rPr>
            </w:pPr>
            <w:r w:rsidRPr="009B5757">
              <w:rPr>
                <w:lang w:val="pt-BR"/>
              </w:rPr>
              <w:t xml:space="preserve">ALTER TABLE t_vt_tipo_pagamento ADD CONSTRAINT t_vt_tipo_pagamento_pk PRIMARY KEY </w:t>
            </w:r>
            <w:proofErr w:type="gramStart"/>
            <w:r w:rsidRPr="009B5757">
              <w:rPr>
                <w:lang w:val="pt-BR"/>
              </w:rPr>
              <w:t xml:space="preserve">( </w:t>
            </w:r>
            <w:proofErr w:type="gramEnd"/>
            <w:r w:rsidRPr="009B5757">
              <w:rPr>
                <w:lang w:val="pt-BR"/>
              </w:rPr>
              <w:t>id_tipo_pagamento );</w:t>
            </w:r>
          </w:p>
        </w:tc>
      </w:tr>
    </w:tbl>
    <w:p w14:paraId="4636FDEF" w14:textId="3D7C3BDE" w:rsidR="00B3149F" w:rsidRDefault="00B3149F" w:rsidP="00B3149F">
      <w:pPr>
        <w:pStyle w:val="Legenda"/>
        <w:rPr>
          <w:b/>
        </w:rPr>
      </w:pPr>
      <w:r>
        <w:t xml:space="preserve">DDL da tabela </w:t>
      </w:r>
      <w:r w:rsidRPr="00D07BF0">
        <w:rPr>
          <w:b/>
        </w:rPr>
        <w:t>t_vt_</w:t>
      </w:r>
      <w:r>
        <w:rPr>
          <w:b/>
        </w:rPr>
        <w:t>tipo_pagamento</w:t>
      </w:r>
    </w:p>
    <w:p w14:paraId="3B102224" w14:textId="77777777" w:rsidR="00887379" w:rsidRDefault="00887379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87379" w:rsidRPr="006E055E" w14:paraId="0C8CCB9F" w14:textId="77777777" w:rsidTr="00F76768">
        <w:tc>
          <w:tcPr>
            <w:tcW w:w="9061" w:type="dxa"/>
          </w:tcPr>
          <w:p w14:paraId="64E73B2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CREATE TABLE t_vt_itens_fat_serv_add </w:t>
            </w:r>
            <w:proofErr w:type="gramStart"/>
            <w:r w:rsidRPr="00887379">
              <w:rPr>
                <w:lang w:val="pt-BR"/>
              </w:rPr>
              <w:t>(</w:t>
            </w:r>
          </w:p>
          <w:p w14:paraId="15D4A7E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End"/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id_itens_fatura</w:t>
            </w:r>
            <w:proofErr w:type="gramEnd"/>
            <w:r w:rsidRPr="00887379">
              <w:rPr>
                <w:lang w:val="pt-BR"/>
              </w:rPr>
              <w:t xml:space="preserve">       NUMBER(8) NOT NULL,</w:t>
            </w:r>
          </w:p>
          <w:p w14:paraId="1A3AEC6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id_servico_adicional</w:t>
            </w:r>
            <w:proofErr w:type="gramEnd"/>
            <w:r w:rsidRPr="00887379">
              <w:rPr>
                <w:lang w:val="pt-BR"/>
              </w:rPr>
              <w:t xml:space="preserve">  NUMBER(8) NOT NULL</w:t>
            </w:r>
          </w:p>
          <w:p w14:paraId="618B822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Start"/>
            <w:r w:rsidRPr="00887379">
              <w:rPr>
                <w:lang w:val="pt-BR"/>
              </w:rPr>
              <w:t>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400C28F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2D8C8B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lastRenderedPageBreak/>
              <w:t xml:space="preserve">COMMENT ON COLUMN </w:t>
            </w:r>
            <w:proofErr w:type="gramStart"/>
            <w:r w:rsidRPr="00887379">
              <w:rPr>
                <w:lang w:val="pt-BR"/>
              </w:rPr>
              <w:t>t_vt_itens_fat_serv_add.</w:t>
            </w:r>
            <w:proofErr w:type="gramEnd"/>
            <w:r w:rsidRPr="00887379">
              <w:rPr>
                <w:lang w:val="pt-BR"/>
              </w:rPr>
              <w:t>id_itens_fatura IS</w:t>
            </w:r>
          </w:p>
          <w:p w14:paraId="03BEA30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dos itens da fatura,</w:t>
            </w:r>
            <w:proofErr w:type="gramStart"/>
            <w:r w:rsidRPr="00887379">
              <w:rPr>
                <w:lang w:val="pt-BR"/>
              </w:rPr>
              <w:t xml:space="preserve">  </w:t>
            </w:r>
            <w:proofErr w:type="gramEnd"/>
            <w:r w:rsidRPr="00887379">
              <w:rPr>
                <w:lang w:val="pt-BR"/>
              </w:rPr>
              <w:t>gerada automáticamente.Seu conteúdo é obrigátorio.';</w:t>
            </w:r>
          </w:p>
          <w:p w14:paraId="4381E7D7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69A7ECD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t_vt_itens_fat_serv_add.</w:t>
            </w:r>
            <w:proofErr w:type="gramEnd"/>
            <w:r w:rsidRPr="00887379">
              <w:rPr>
                <w:lang w:val="pt-BR"/>
              </w:rPr>
              <w:t>id_servico_adicional IS</w:t>
            </w:r>
          </w:p>
          <w:p w14:paraId="09C959F5" w14:textId="6A359D64" w:rsidR="00887379" w:rsidRPr="00EB0BD0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 servico gerada </w:t>
            </w:r>
            <w:proofErr w:type="gramStart"/>
            <w:r w:rsidRPr="00887379">
              <w:rPr>
                <w:lang w:val="pt-BR"/>
              </w:rPr>
              <w:t>automáticamente.</w:t>
            </w:r>
            <w:proofErr w:type="gramEnd"/>
            <w:r w:rsidRPr="00887379">
              <w:rPr>
                <w:lang w:val="pt-BR"/>
              </w:rPr>
              <w:t>Seu conteúdo é obrigátorio.';</w:t>
            </w:r>
          </w:p>
        </w:tc>
      </w:tr>
    </w:tbl>
    <w:p w14:paraId="106C4E68" w14:textId="66EF68E4" w:rsidR="00887379" w:rsidRDefault="00887379" w:rsidP="00887379">
      <w:pPr>
        <w:pStyle w:val="Legenda"/>
        <w:rPr>
          <w:b/>
        </w:rPr>
      </w:pPr>
      <w:r>
        <w:lastRenderedPageBreak/>
        <w:t xml:space="preserve">DDL da tabela </w:t>
      </w:r>
      <w:r w:rsidRPr="00887379">
        <w:rPr>
          <w:b/>
        </w:rPr>
        <w:t>t_vt_itens_fat_serv_add</w:t>
      </w:r>
    </w:p>
    <w:p w14:paraId="74FA9791" w14:textId="77777777" w:rsidR="00887379" w:rsidRDefault="00887379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07BF0" w:rsidRPr="006E055E" w14:paraId="29F1C931" w14:textId="77777777" w:rsidTr="00D07BF0">
        <w:tc>
          <w:tcPr>
            <w:tcW w:w="9061" w:type="dxa"/>
          </w:tcPr>
          <w:p w14:paraId="506FD11D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CREATE TABLE t_vt_fatura </w:t>
            </w:r>
            <w:proofErr w:type="gramStart"/>
            <w:r w:rsidRPr="00887379">
              <w:rPr>
                <w:lang w:val="pt-BR"/>
              </w:rPr>
              <w:t>(</w:t>
            </w:r>
          </w:p>
          <w:p w14:paraId="6CB6227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End"/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id_fatura</w:t>
            </w:r>
            <w:proofErr w:type="gramEnd"/>
            <w:r w:rsidRPr="00887379">
              <w:rPr>
                <w:lang w:val="pt-BR"/>
              </w:rPr>
              <w:t xml:space="preserve">          NUMBER(8) NOT NULL,</w:t>
            </w:r>
          </w:p>
          <w:p w14:paraId="2254523F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id_cliente</w:t>
            </w:r>
            <w:proofErr w:type="gramEnd"/>
            <w:r w:rsidRPr="00887379">
              <w:rPr>
                <w:lang w:val="pt-BR"/>
              </w:rPr>
              <w:t xml:space="preserve">         NUMBER(8) NOT NULL,</w:t>
            </w:r>
          </w:p>
          <w:p w14:paraId="17E404D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id_tipo_pagamento</w:t>
            </w:r>
            <w:proofErr w:type="gramEnd"/>
            <w:r w:rsidRPr="00887379">
              <w:rPr>
                <w:lang w:val="pt-BR"/>
              </w:rPr>
              <w:t xml:space="preserve">  NUMBER(8) NOT NULL,</w:t>
            </w:r>
          </w:p>
          <w:p w14:paraId="219A90A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id_itens_fatura</w:t>
            </w:r>
            <w:proofErr w:type="gramEnd"/>
            <w:r w:rsidRPr="00887379">
              <w:rPr>
                <w:lang w:val="pt-BR"/>
              </w:rPr>
              <w:t xml:space="preserve">    NUMBER(8) NOT NULL,</w:t>
            </w:r>
          </w:p>
          <w:p w14:paraId="41AC741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vlr_fatura</w:t>
            </w:r>
            <w:proofErr w:type="gramEnd"/>
            <w:r w:rsidRPr="00887379">
              <w:rPr>
                <w:lang w:val="pt-BR"/>
              </w:rPr>
              <w:t xml:space="preserve">         NUMBER(10, 2) NOT NULL,</w:t>
            </w:r>
          </w:p>
          <w:p w14:paraId="0FEE884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dt_vencimento</w:t>
            </w:r>
            <w:proofErr w:type="gramEnd"/>
            <w:r w:rsidRPr="00887379">
              <w:rPr>
                <w:lang w:val="pt-BR"/>
              </w:rPr>
              <w:t xml:space="preserve">      DATE NOT NULL,</w:t>
            </w:r>
          </w:p>
          <w:p w14:paraId="4CEDB65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dt_pagamento</w:t>
            </w:r>
            <w:proofErr w:type="gramEnd"/>
            <w:r w:rsidRPr="00887379">
              <w:rPr>
                <w:lang w:val="pt-BR"/>
              </w:rPr>
              <w:t xml:space="preserve">       DATE NOT NULL</w:t>
            </w:r>
          </w:p>
          <w:p w14:paraId="567855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proofErr w:type="gramStart"/>
            <w:r w:rsidRPr="00887379">
              <w:rPr>
                <w:lang w:val="pt-BR"/>
              </w:rPr>
              <w:t>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61630DAA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301012F8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id_fatura IS</w:t>
            </w:r>
          </w:p>
          <w:p w14:paraId="73B4704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da fatura gerada </w:t>
            </w:r>
            <w:proofErr w:type="gramStart"/>
            <w:r w:rsidRPr="00887379">
              <w:rPr>
                <w:lang w:val="pt-BR"/>
              </w:rPr>
              <w:t>automáticamente.</w:t>
            </w:r>
            <w:proofErr w:type="gramEnd"/>
            <w:r w:rsidRPr="00887379">
              <w:rPr>
                <w:lang w:val="pt-BR"/>
              </w:rPr>
              <w:t>Seu conteúdo é obrigátorio.';</w:t>
            </w:r>
          </w:p>
          <w:p w14:paraId="6C438EB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6C6A3D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id_tipo_pagamento IS</w:t>
            </w:r>
          </w:p>
          <w:p w14:paraId="3D87A90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 tipo de pagamento gerada </w:t>
            </w:r>
            <w:proofErr w:type="gramStart"/>
            <w:r w:rsidRPr="00887379">
              <w:rPr>
                <w:lang w:val="pt-BR"/>
              </w:rPr>
              <w:t>automáticamente.</w:t>
            </w:r>
            <w:proofErr w:type="gramEnd"/>
            <w:r w:rsidRPr="00887379">
              <w:rPr>
                <w:lang w:val="pt-BR"/>
              </w:rPr>
              <w:t>Seu conteúdo é obrigátorio.';</w:t>
            </w:r>
          </w:p>
          <w:p w14:paraId="186D11A5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2B4AAA1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id_itens_fatura IS</w:t>
            </w:r>
          </w:p>
          <w:p w14:paraId="6A6B918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é a chave primária dos itens da fatura,</w:t>
            </w:r>
            <w:proofErr w:type="gramStart"/>
            <w:r w:rsidRPr="00887379">
              <w:rPr>
                <w:lang w:val="pt-BR"/>
              </w:rPr>
              <w:t xml:space="preserve">  </w:t>
            </w:r>
            <w:proofErr w:type="gramEnd"/>
            <w:r w:rsidRPr="00887379">
              <w:rPr>
                <w:lang w:val="pt-BR"/>
              </w:rPr>
              <w:t>gerada automáticamente.Seu conteúdo é obrigátorio.';</w:t>
            </w:r>
          </w:p>
          <w:p w14:paraId="3BBA3D0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2C4521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vlr_fatura IS</w:t>
            </w:r>
          </w:p>
          <w:p w14:paraId="708D412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o valor total da fatura. Seu conteúdo é </w:t>
            </w:r>
            <w:proofErr w:type="gramStart"/>
            <w:r w:rsidRPr="00887379">
              <w:rPr>
                <w:lang w:val="pt-BR"/>
              </w:rPr>
              <w:t>obrigatório.</w:t>
            </w:r>
            <w:proofErr w:type="gramEnd"/>
            <w:r w:rsidRPr="00887379">
              <w:rPr>
                <w:lang w:val="pt-BR"/>
              </w:rPr>
              <w:t>';</w:t>
            </w:r>
          </w:p>
          <w:p w14:paraId="760A1D8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7D1AED0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dt_vencimento IS</w:t>
            </w:r>
          </w:p>
          <w:p w14:paraId="0D04EA1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a data de vencimento da fatura. Seu conteúdo é </w:t>
            </w:r>
            <w:proofErr w:type="gramStart"/>
            <w:r w:rsidRPr="00887379">
              <w:rPr>
                <w:lang w:val="pt-BR"/>
              </w:rPr>
              <w:t>obrigatório.</w:t>
            </w:r>
            <w:proofErr w:type="gramEnd"/>
            <w:r w:rsidRPr="00887379">
              <w:rPr>
                <w:lang w:val="pt-BR"/>
              </w:rPr>
              <w:t>';</w:t>
            </w:r>
          </w:p>
          <w:p w14:paraId="10940F4E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1B1BCC4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COMMENT ON COLUMN </w:t>
            </w:r>
            <w:proofErr w:type="gramStart"/>
            <w:r w:rsidRPr="00887379">
              <w:rPr>
                <w:lang w:val="pt-BR"/>
              </w:rPr>
              <w:t>t_vt_fatura.</w:t>
            </w:r>
            <w:proofErr w:type="gramEnd"/>
            <w:r w:rsidRPr="00887379">
              <w:rPr>
                <w:lang w:val="pt-BR"/>
              </w:rPr>
              <w:t>dt_pagamento IS</w:t>
            </w:r>
          </w:p>
          <w:p w14:paraId="14776D7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'Esse atributo irá receber a data de pagamento da fatura. Seu conteúdo é </w:t>
            </w:r>
            <w:proofErr w:type="gramStart"/>
            <w:r w:rsidRPr="00887379">
              <w:rPr>
                <w:lang w:val="pt-BR"/>
              </w:rPr>
              <w:t>obrigatório.</w:t>
            </w:r>
            <w:proofErr w:type="gramEnd"/>
            <w:r w:rsidRPr="00887379">
              <w:rPr>
                <w:lang w:val="pt-BR"/>
              </w:rPr>
              <w:t>';</w:t>
            </w:r>
          </w:p>
          <w:p w14:paraId="44AF739A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19F2C11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t_vt_fatura_cliente_idx ON</w:t>
            </w:r>
          </w:p>
          <w:p w14:paraId="10E5BF7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t_vt_fatura</w:t>
            </w:r>
            <w:proofErr w:type="gramEnd"/>
            <w:r w:rsidRPr="00887379">
              <w:rPr>
                <w:lang w:val="pt-BR"/>
              </w:rPr>
              <w:t xml:space="preserve"> (</w:t>
            </w:r>
          </w:p>
          <w:p w14:paraId="58EFB9C2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</w:t>
            </w:r>
            <w:proofErr w:type="gramStart"/>
            <w:r w:rsidRPr="00887379">
              <w:rPr>
                <w:lang w:val="pt-BR"/>
              </w:rPr>
              <w:t>id_cliente</w:t>
            </w:r>
            <w:proofErr w:type="gramEnd"/>
          </w:p>
          <w:p w14:paraId="7FB62CC7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ASC 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0AE0BE50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6AF1CBD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t_vt_fatura_itens_fatura_idx ON</w:t>
            </w:r>
          </w:p>
          <w:p w14:paraId="5924F91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t_vt_fatura</w:t>
            </w:r>
            <w:proofErr w:type="gramEnd"/>
            <w:r w:rsidRPr="00887379">
              <w:rPr>
                <w:lang w:val="pt-BR"/>
              </w:rPr>
              <w:t xml:space="preserve"> (</w:t>
            </w:r>
          </w:p>
          <w:p w14:paraId="7A743A2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</w:t>
            </w:r>
            <w:proofErr w:type="gramStart"/>
            <w:r w:rsidRPr="00887379">
              <w:rPr>
                <w:lang w:val="pt-BR"/>
              </w:rPr>
              <w:t>id_itens_fatura</w:t>
            </w:r>
            <w:proofErr w:type="gramEnd"/>
          </w:p>
          <w:p w14:paraId="57E895E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ASC 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10CAC829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4E6D8431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>CREATE INDEX t_vt_fatura_tp_pagt_idx ON</w:t>
            </w:r>
          </w:p>
          <w:p w14:paraId="5A752796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t_vt_fatura</w:t>
            </w:r>
            <w:proofErr w:type="gramEnd"/>
            <w:r w:rsidRPr="00887379">
              <w:rPr>
                <w:lang w:val="pt-BR"/>
              </w:rPr>
              <w:t xml:space="preserve"> (</w:t>
            </w:r>
          </w:p>
          <w:p w14:paraId="5B7C92E3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    </w:t>
            </w:r>
            <w:proofErr w:type="gramStart"/>
            <w:r w:rsidRPr="00887379">
              <w:rPr>
                <w:lang w:val="pt-BR"/>
              </w:rPr>
              <w:t>id_tipo_pagamento</w:t>
            </w:r>
            <w:proofErr w:type="gramEnd"/>
          </w:p>
          <w:p w14:paraId="551BEFCC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    </w:t>
            </w:r>
            <w:proofErr w:type="gramStart"/>
            <w:r w:rsidRPr="00887379">
              <w:rPr>
                <w:lang w:val="pt-BR"/>
              </w:rPr>
              <w:t>ASC )</w:t>
            </w:r>
            <w:proofErr w:type="gramEnd"/>
            <w:r w:rsidRPr="00887379">
              <w:rPr>
                <w:lang w:val="pt-BR"/>
              </w:rPr>
              <w:t>;</w:t>
            </w:r>
          </w:p>
          <w:p w14:paraId="2BCB3D14" w14:textId="77777777" w:rsidR="00887379" w:rsidRPr="00887379" w:rsidRDefault="00887379" w:rsidP="00887379">
            <w:pPr>
              <w:pStyle w:val="Cdigo-fonte"/>
              <w:rPr>
                <w:lang w:val="pt-BR"/>
              </w:rPr>
            </w:pPr>
          </w:p>
          <w:p w14:paraId="0244F182" w14:textId="2EF2E52F" w:rsidR="00D07BF0" w:rsidRPr="00EB0BD0" w:rsidRDefault="00887379" w:rsidP="00887379">
            <w:pPr>
              <w:pStyle w:val="Cdigo-fonte"/>
              <w:rPr>
                <w:lang w:val="pt-BR"/>
              </w:rPr>
            </w:pPr>
            <w:r w:rsidRPr="00887379">
              <w:rPr>
                <w:lang w:val="pt-BR"/>
              </w:rPr>
              <w:t xml:space="preserve">ALTER TABLE t_vt_fatura ADD CONSTRAINT t_vt_fatura_pk PRIMARY KEY </w:t>
            </w:r>
            <w:proofErr w:type="gramStart"/>
            <w:r w:rsidRPr="00887379">
              <w:rPr>
                <w:lang w:val="pt-BR"/>
              </w:rPr>
              <w:t xml:space="preserve">( </w:t>
            </w:r>
            <w:proofErr w:type="gramEnd"/>
            <w:r w:rsidRPr="00887379">
              <w:rPr>
                <w:lang w:val="pt-BR"/>
              </w:rPr>
              <w:t>id_fatura );</w:t>
            </w:r>
          </w:p>
        </w:tc>
      </w:tr>
    </w:tbl>
    <w:p w14:paraId="3BC022C9" w14:textId="6FF15EBE" w:rsidR="00D07BF0" w:rsidRDefault="00D07BF0" w:rsidP="00D07BF0">
      <w:pPr>
        <w:pStyle w:val="Legenda"/>
        <w:rPr>
          <w:b/>
        </w:rPr>
      </w:pPr>
      <w:r>
        <w:lastRenderedPageBreak/>
        <w:t xml:space="preserve">DDL da tabela </w:t>
      </w:r>
      <w:r w:rsidRPr="00D07BF0">
        <w:rPr>
          <w:b/>
        </w:rPr>
        <w:t>t_vt_fatura</w:t>
      </w:r>
    </w:p>
    <w:p w14:paraId="0724C734" w14:textId="77777777" w:rsidR="00AA6C92" w:rsidRDefault="00AA6C92" w:rsidP="00AA6C92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AA6C92" w:rsidRPr="006E055E" w14:paraId="2B7D0964" w14:textId="77777777" w:rsidTr="00E44BE8">
        <w:tc>
          <w:tcPr>
            <w:tcW w:w="9061" w:type="dxa"/>
          </w:tcPr>
          <w:p w14:paraId="5AB1078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547ABA0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t_vt_fatura_cliente_fk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</w:t>
            </w:r>
          </w:p>
          <w:p w14:paraId="033FA5A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);</w:t>
            </w:r>
          </w:p>
          <w:p w14:paraId="3BC24B29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27CA41C9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154A76FE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t_vt_fatura_itens_fatura_fk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</w:t>
            </w:r>
          </w:p>
          <w:p w14:paraId="64C39FE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t_vt_itens_fatura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);</w:t>
            </w:r>
          </w:p>
          <w:p w14:paraId="3FD937A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0B38F55C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t_vt_fatura</w:t>
            </w:r>
          </w:p>
          <w:p w14:paraId="23298F48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t_vt_fatura_tipo_pagamento_fk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id_tipo_pagamento )</w:t>
            </w:r>
          </w:p>
          <w:p w14:paraId="0C6A943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t_vt_tipo_pagamento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id_tipo_pagamento );</w:t>
            </w:r>
          </w:p>
          <w:p w14:paraId="6FC52B1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7A131022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t_vt_itens_fat_serv_add</w:t>
            </w:r>
          </w:p>
          <w:p w14:paraId="485ECF14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t_vt_it_fat_sv_add_it_ft_fk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</w:t>
            </w:r>
          </w:p>
          <w:p w14:paraId="783B0D4D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t_vt_itens_fatura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id_itens_fatura );</w:t>
            </w:r>
          </w:p>
          <w:p w14:paraId="0C7A376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47AC9B53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t_vt_itens_fat_serv_add</w:t>
            </w:r>
          </w:p>
          <w:p w14:paraId="43CF935F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t_vt_it_ft_sv_add_sv_ad_fk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id_servico_adicional )</w:t>
            </w:r>
          </w:p>
          <w:p w14:paraId="0D5583A6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t_vt_servico_adicional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id_servico_adicional );</w:t>
            </w:r>
          </w:p>
          <w:p w14:paraId="24A82C81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62C0295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t_vt_itens_fatura</w:t>
            </w:r>
          </w:p>
          <w:p w14:paraId="00FF4F6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t_vt_itens_fatura_plano_fk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id_plano )</w:t>
            </w:r>
          </w:p>
          <w:p w14:paraId="5D95862B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t_vt_plano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id_plano );</w:t>
            </w:r>
          </w:p>
          <w:p w14:paraId="4C490D77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29967E7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t_vt_login</w:t>
            </w:r>
          </w:p>
          <w:p w14:paraId="0D7EC58C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lastRenderedPageBreak/>
              <w:t xml:space="preserve">    ADD CONSTRAINT t_vt_login_cliente_fk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</w:t>
            </w:r>
          </w:p>
          <w:p w14:paraId="536D3A5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);</w:t>
            </w:r>
          </w:p>
          <w:p w14:paraId="20630095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</w:p>
          <w:p w14:paraId="111A0EBA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>ALTER TABLE t_vt_telefone_contato</w:t>
            </w:r>
          </w:p>
          <w:p w14:paraId="2FB3AAB2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ADD CONSTRAINT t_vt_tel_contato_cliente_fk FOREIGN KEY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</w:t>
            </w:r>
          </w:p>
          <w:p w14:paraId="1AA84030" w14:textId="77777777" w:rsidR="00AA580F" w:rsidRPr="00AA580F" w:rsidRDefault="00AA580F" w:rsidP="00AA580F">
            <w:pPr>
              <w:pStyle w:val="Cdigo-fonte"/>
              <w:rPr>
                <w:lang w:val="pt-BR"/>
              </w:rPr>
            </w:pPr>
            <w:r w:rsidRPr="00AA580F">
              <w:rPr>
                <w:lang w:val="pt-BR"/>
              </w:rPr>
              <w:t xml:space="preserve">        REFERENCES t_vt_cliente </w:t>
            </w:r>
            <w:proofErr w:type="gramStart"/>
            <w:r w:rsidRPr="00AA580F">
              <w:rPr>
                <w:lang w:val="pt-BR"/>
              </w:rPr>
              <w:t xml:space="preserve">( </w:t>
            </w:r>
            <w:proofErr w:type="gramEnd"/>
            <w:r w:rsidRPr="00AA580F">
              <w:rPr>
                <w:lang w:val="pt-BR"/>
              </w:rPr>
              <w:t>id_cliente );</w:t>
            </w:r>
          </w:p>
          <w:p w14:paraId="5586B28F" w14:textId="4449B4FC" w:rsidR="00AA6C92" w:rsidRPr="00EB0BD0" w:rsidRDefault="00AA6C92" w:rsidP="00C1656A">
            <w:pPr>
              <w:pStyle w:val="Cdigo-fonte"/>
              <w:rPr>
                <w:lang w:val="pt-BR"/>
              </w:rPr>
            </w:pPr>
          </w:p>
        </w:tc>
      </w:tr>
    </w:tbl>
    <w:p w14:paraId="76DE1B50" w14:textId="5472C4FB" w:rsidR="00AA6C92" w:rsidRDefault="00AA6C92" w:rsidP="00AA6C92">
      <w:pPr>
        <w:pStyle w:val="Legenda"/>
      </w:pPr>
      <w:r>
        <w:lastRenderedPageBreak/>
        <w:t xml:space="preserve">DDL de referência das chaves estrangeiras. </w:t>
      </w:r>
    </w:p>
    <w:p w14:paraId="4E97A8E9" w14:textId="77777777" w:rsidR="00290ED6" w:rsidRDefault="00290ED6" w:rsidP="00290ED6">
      <w:pPr>
        <w:pStyle w:val="Corpodetexto"/>
        <w:jc w:val="center"/>
        <w:rPr>
          <w:b/>
          <w:sz w:val="28"/>
          <w:szCs w:val="28"/>
        </w:rPr>
      </w:pPr>
    </w:p>
    <w:p w14:paraId="30CDF1DC" w14:textId="59436D1F" w:rsidR="00290ED6" w:rsidRPr="002C6913" w:rsidRDefault="00290ED6" w:rsidP="002C6913">
      <w:pPr>
        <w:pStyle w:val="Corpodetexto"/>
        <w:jc w:val="center"/>
        <w:rPr>
          <w:b/>
          <w:sz w:val="28"/>
          <w:szCs w:val="28"/>
        </w:rPr>
      </w:pPr>
      <w:r w:rsidRPr="00D47D54">
        <w:rPr>
          <w:b/>
          <w:sz w:val="28"/>
          <w:szCs w:val="28"/>
        </w:rPr>
        <w:t>Vocalize: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90ED6" w14:paraId="72B8F729" w14:textId="77777777" w:rsidTr="00E44BE8">
        <w:trPr>
          <w:trHeight w:val="442"/>
        </w:trPr>
        <w:tc>
          <w:tcPr>
            <w:tcW w:w="9034" w:type="dxa"/>
          </w:tcPr>
          <w:p w14:paraId="67C458D7" w14:textId="77777777" w:rsidR="00290ED6" w:rsidRDefault="00290ED6" w:rsidP="00E44BE8">
            <w:pPr>
              <w:pStyle w:val="Cdigo-fonte"/>
            </w:pPr>
            <w:r>
              <w:t>CREATE TABLE t_vocalize_ligacao (</w:t>
            </w:r>
          </w:p>
          <w:p w14:paraId="72911ABA" w14:textId="77777777" w:rsidR="00290ED6" w:rsidRDefault="00290ED6" w:rsidP="00E44BE8">
            <w:pPr>
              <w:pStyle w:val="Cdigo-fonte"/>
            </w:pPr>
            <w:r>
              <w:t xml:space="preserve">    id_ligacao           NUMBER(8) NOT NULL,</w:t>
            </w:r>
          </w:p>
          <w:p w14:paraId="43BB3D9E" w14:textId="77777777" w:rsidR="00290ED6" w:rsidRDefault="00290ED6" w:rsidP="00E44BE8">
            <w:pPr>
              <w:pStyle w:val="Cdigo-fonte"/>
            </w:pPr>
            <w:r>
              <w:t xml:space="preserve">    id_cliente           NUMBER(8) NOT NULL,</w:t>
            </w:r>
          </w:p>
          <w:p w14:paraId="0137AD65" w14:textId="77777777" w:rsidR="00290ED6" w:rsidRDefault="00290ED6" w:rsidP="00E44BE8">
            <w:pPr>
              <w:pStyle w:val="Cdigo-fonte"/>
            </w:pPr>
            <w:r>
              <w:t xml:space="preserve">    dt_ligacao           DATE NOT NULL,</w:t>
            </w:r>
          </w:p>
          <w:p w14:paraId="5003AABF" w14:textId="77777777" w:rsidR="00290ED6" w:rsidRDefault="00290ED6" w:rsidP="00E44BE8">
            <w:pPr>
              <w:pStyle w:val="Cdigo-fonte"/>
            </w:pPr>
            <w:r>
              <w:t xml:space="preserve">    qtd_duracao          NUMBER(4) NOT NULL,</w:t>
            </w:r>
          </w:p>
          <w:p w14:paraId="37BA3DED" w14:textId="77777777" w:rsidR="00290ED6" w:rsidRDefault="00290ED6" w:rsidP="00E44BE8">
            <w:pPr>
              <w:pStyle w:val="Cdigo-fonte"/>
            </w:pPr>
            <w:r>
              <w:t xml:space="preserve">    ds_trancricao_audio  VARCHAR2(200) NOT NULL,</w:t>
            </w:r>
          </w:p>
          <w:p w14:paraId="7EE6788C" w14:textId="77777777" w:rsidR="00290ED6" w:rsidRDefault="00290ED6" w:rsidP="00E44BE8">
            <w:pPr>
              <w:pStyle w:val="Cdigo-fonte"/>
            </w:pPr>
            <w:r>
              <w:t xml:space="preserve">    ds_temperatura       VARCHAR2(200) NOT NULL</w:t>
            </w:r>
          </w:p>
          <w:p w14:paraId="6AAB8FB0" w14:textId="77777777" w:rsidR="00290ED6" w:rsidRDefault="00290ED6" w:rsidP="00E44BE8">
            <w:pPr>
              <w:pStyle w:val="Cdigo-fonte"/>
            </w:pPr>
            <w:r>
              <w:t>);</w:t>
            </w:r>
          </w:p>
          <w:p w14:paraId="52B4444E" w14:textId="77777777" w:rsidR="00290ED6" w:rsidRDefault="00290ED6" w:rsidP="00E44BE8">
            <w:pPr>
              <w:pStyle w:val="Cdigo-fonte"/>
            </w:pPr>
          </w:p>
          <w:p w14:paraId="68AD375B" w14:textId="77777777" w:rsidR="00290ED6" w:rsidRDefault="00290ED6" w:rsidP="00E44BE8">
            <w:pPr>
              <w:pStyle w:val="Cdigo-fonte"/>
            </w:pPr>
            <w:r>
              <w:t>COMMENT ON COLUMN t_vocalize_ligacao.id_ligacao IS</w:t>
            </w:r>
          </w:p>
          <w:p w14:paraId="583181C9" w14:textId="77777777" w:rsidR="00290ED6" w:rsidRDefault="00290ED6" w:rsidP="00E44BE8">
            <w:pPr>
              <w:pStyle w:val="Cdigo-fonte"/>
            </w:pPr>
            <w:r>
              <w:t xml:space="preserve">    'Esse atributo irá receber a chave primária da ligação,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7E4CF327" w14:textId="77777777" w:rsidR="00290ED6" w:rsidRDefault="00290ED6" w:rsidP="00E44BE8">
            <w:pPr>
              <w:pStyle w:val="Cdigo-fonte"/>
            </w:pPr>
          </w:p>
          <w:p w14:paraId="69191806" w14:textId="77777777" w:rsidR="00290ED6" w:rsidRDefault="00290ED6" w:rsidP="00E44BE8">
            <w:pPr>
              <w:pStyle w:val="Cdigo-fonte"/>
            </w:pPr>
            <w:r>
              <w:t>COMMENT ON COLUMN t_vocalize_ligacao.id_cliente IS</w:t>
            </w:r>
          </w:p>
          <w:p w14:paraId="02BB9DF0" w14:textId="77777777" w:rsidR="00290ED6" w:rsidRDefault="00290ED6" w:rsidP="00E44BE8">
            <w:pPr>
              <w:pStyle w:val="Cdigo-fonte"/>
            </w:pPr>
            <w:r>
              <w:t xml:space="preserve">    'Esse atributo é a chave primária do cliente gerada automáticamente.Seu conteúdo é </w:t>
            </w:r>
            <w:proofErr w:type="gramStart"/>
            <w:r>
              <w:t>obrigátorio.';</w:t>
            </w:r>
            <w:proofErr w:type="gramEnd"/>
          </w:p>
          <w:p w14:paraId="72A6A80C" w14:textId="77777777" w:rsidR="00290ED6" w:rsidRDefault="00290ED6" w:rsidP="00E44BE8">
            <w:pPr>
              <w:pStyle w:val="Cdigo-fonte"/>
            </w:pPr>
          </w:p>
          <w:p w14:paraId="7E89C679" w14:textId="77777777" w:rsidR="00290ED6" w:rsidRDefault="00290ED6" w:rsidP="00E44BE8">
            <w:pPr>
              <w:pStyle w:val="Cdigo-fonte"/>
            </w:pPr>
            <w:r>
              <w:t>COMMENT ON COLUMN t_vocalize_ligacao.dt_ligacao IS</w:t>
            </w:r>
          </w:p>
          <w:p w14:paraId="0690194E" w14:textId="77777777" w:rsidR="00290ED6" w:rsidRDefault="00290ED6" w:rsidP="00E44BE8">
            <w:pPr>
              <w:pStyle w:val="Cdigo-fonte"/>
            </w:pPr>
            <w:r>
              <w:t xml:space="preserve">    'Esse atributo irá receber a data de ligação do cliente.Seu conteúdo é </w:t>
            </w:r>
            <w:proofErr w:type="gramStart"/>
            <w:r>
              <w:t>obrigatório.';</w:t>
            </w:r>
            <w:proofErr w:type="gramEnd"/>
          </w:p>
          <w:p w14:paraId="612776DD" w14:textId="77777777" w:rsidR="00290ED6" w:rsidRDefault="00290ED6" w:rsidP="00E44BE8">
            <w:pPr>
              <w:pStyle w:val="Cdigo-fonte"/>
            </w:pPr>
          </w:p>
          <w:p w14:paraId="4207D899" w14:textId="77777777" w:rsidR="00290ED6" w:rsidRDefault="00290ED6" w:rsidP="00E44BE8">
            <w:pPr>
              <w:pStyle w:val="Cdigo-fonte"/>
            </w:pPr>
            <w:r>
              <w:t>COMMENT ON COLUMN t_vocalize_ligacao.qtd_duracao IS</w:t>
            </w:r>
          </w:p>
          <w:p w14:paraId="420D3707" w14:textId="77777777" w:rsidR="00290ED6" w:rsidRDefault="00290ED6" w:rsidP="00E44BE8">
            <w:pPr>
              <w:pStyle w:val="Cdigo-fonte"/>
            </w:pPr>
            <w:r>
              <w:t xml:space="preserve">    'Esse atributo irá receber a quantidade de duração da ligação do cliente.Seu conteúdo é </w:t>
            </w:r>
            <w:proofErr w:type="gramStart"/>
            <w:r>
              <w:t>obrigatório.';</w:t>
            </w:r>
            <w:proofErr w:type="gramEnd"/>
          </w:p>
          <w:p w14:paraId="1004F265" w14:textId="77777777" w:rsidR="00290ED6" w:rsidRDefault="00290ED6" w:rsidP="00E44BE8">
            <w:pPr>
              <w:pStyle w:val="Cdigo-fonte"/>
            </w:pPr>
          </w:p>
          <w:p w14:paraId="28D3C0EB" w14:textId="77777777" w:rsidR="00290ED6" w:rsidRDefault="00290ED6" w:rsidP="00E44BE8">
            <w:pPr>
              <w:pStyle w:val="Cdigo-fonte"/>
            </w:pPr>
            <w:r>
              <w:t>COMMENT ON COLUMN t_vocalize_ligacao.ds_trancricao_audio IS</w:t>
            </w:r>
          </w:p>
          <w:p w14:paraId="5E9CC200" w14:textId="77777777" w:rsidR="00290ED6" w:rsidRDefault="00290ED6" w:rsidP="00E44BE8">
            <w:pPr>
              <w:pStyle w:val="Cdigo-fonte"/>
            </w:pPr>
            <w:r>
              <w:t xml:space="preserve">    'Esse atributo irá receber a transcrição do aúdio da ligação do cliente.Seu conteúdo é </w:t>
            </w:r>
            <w:proofErr w:type="gramStart"/>
            <w:r>
              <w:t>obrigatório.';</w:t>
            </w:r>
            <w:proofErr w:type="gramEnd"/>
          </w:p>
          <w:p w14:paraId="3ECB508B" w14:textId="77777777" w:rsidR="00290ED6" w:rsidRDefault="00290ED6" w:rsidP="00E44BE8">
            <w:pPr>
              <w:pStyle w:val="Cdigo-fonte"/>
            </w:pPr>
          </w:p>
          <w:p w14:paraId="18DDB678" w14:textId="77777777" w:rsidR="00290ED6" w:rsidRDefault="00290ED6" w:rsidP="00E44BE8">
            <w:pPr>
              <w:pStyle w:val="Cdigo-fonte"/>
            </w:pPr>
            <w:r>
              <w:t>COMMENT ON COLUMN t_vocalize_ligacao.ds_temperatura IS</w:t>
            </w:r>
          </w:p>
          <w:p w14:paraId="0CADE87F" w14:textId="77777777" w:rsidR="00290ED6" w:rsidRDefault="00290ED6" w:rsidP="00E44BE8">
            <w:pPr>
              <w:pStyle w:val="Cdigo-fonte"/>
            </w:pPr>
            <w:r>
              <w:t xml:space="preserve">    'Esse atributo irá receber a descriçaõ da temperatura da ligação do cliente.Seu conteúdo é </w:t>
            </w:r>
            <w:proofErr w:type="gramStart"/>
            <w:r>
              <w:t>obrigatório.';</w:t>
            </w:r>
            <w:proofErr w:type="gramEnd"/>
          </w:p>
          <w:p w14:paraId="06BD0DE2" w14:textId="77777777" w:rsidR="00290ED6" w:rsidRDefault="00290ED6" w:rsidP="00E44BE8">
            <w:pPr>
              <w:pStyle w:val="Cdigo-fonte"/>
            </w:pPr>
          </w:p>
          <w:p w14:paraId="1DCA3DFE" w14:textId="77777777" w:rsidR="00290ED6" w:rsidRDefault="00290ED6" w:rsidP="00E44BE8">
            <w:pPr>
              <w:pStyle w:val="Cdigo-fonte"/>
            </w:pPr>
            <w:r>
              <w:t xml:space="preserve">ALTER TABLE t_vocalize_ligacao ADD CONSTRAINT </w:t>
            </w:r>
            <w:r>
              <w:lastRenderedPageBreak/>
              <w:t>t_vocalize_ligacao_pk PRIMARY KEY ( id_ligacao );</w:t>
            </w:r>
          </w:p>
        </w:tc>
      </w:tr>
    </w:tbl>
    <w:p w14:paraId="3CEEE172" w14:textId="77777777" w:rsidR="00290ED6" w:rsidRDefault="00290ED6" w:rsidP="00290ED6">
      <w:pPr>
        <w:pStyle w:val="Corpodetexto"/>
        <w:rPr>
          <w:b/>
          <w:sz w:val="20"/>
          <w:szCs w:val="20"/>
        </w:rPr>
      </w:pPr>
      <w:r w:rsidRPr="00D47D54">
        <w:rPr>
          <w:sz w:val="20"/>
          <w:szCs w:val="20"/>
        </w:rPr>
        <w:lastRenderedPageBreak/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ligacao</w:t>
      </w:r>
    </w:p>
    <w:p w14:paraId="334BAE81" w14:textId="77777777" w:rsidR="00290ED6" w:rsidRDefault="00290ED6" w:rsidP="00290ED6">
      <w:pPr>
        <w:pStyle w:val="Corpodetexto"/>
        <w:rPr>
          <w:b/>
          <w:sz w:val="20"/>
          <w:szCs w:val="20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290ED6" w14:paraId="37A53B7C" w14:textId="77777777" w:rsidTr="00E44BE8">
        <w:trPr>
          <w:trHeight w:val="442"/>
        </w:trPr>
        <w:tc>
          <w:tcPr>
            <w:tcW w:w="9034" w:type="dxa"/>
          </w:tcPr>
          <w:p w14:paraId="79724767" w14:textId="77777777" w:rsidR="00290ED6" w:rsidRDefault="00290ED6" w:rsidP="00E44BE8">
            <w:pPr>
              <w:pStyle w:val="Cdigo-fonte"/>
            </w:pPr>
            <w:r>
              <w:t>CREATE TABLE t_vocalize_feedback (</w:t>
            </w:r>
          </w:p>
          <w:p w14:paraId="302A31A1" w14:textId="77777777" w:rsidR="00290ED6" w:rsidRDefault="00290ED6" w:rsidP="00E44BE8">
            <w:pPr>
              <w:pStyle w:val="Cdigo-fonte"/>
            </w:pPr>
            <w:r>
              <w:t xml:space="preserve">    id_feedback         NUMBER(8) NOT NULL,</w:t>
            </w:r>
          </w:p>
          <w:p w14:paraId="5DBEC707" w14:textId="77777777" w:rsidR="00290ED6" w:rsidRDefault="00290ED6" w:rsidP="00E44BE8">
            <w:pPr>
              <w:pStyle w:val="Cdigo-fonte"/>
            </w:pPr>
            <w:r>
              <w:t xml:space="preserve">    id_ligacao          NUMBER(8) NOT NULL,</w:t>
            </w:r>
          </w:p>
          <w:p w14:paraId="7AE633B4" w14:textId="77777777" w:rsidR="00290ED6" w:rsidRDefault="00290ED6" w:rsidP="00E44BE8">
            <w:pPr>
              <w:pStyle w:val="Cdigo-fonte"/>
            </w:pPr>
            <w:r>
              <w:t xml:space="preserve">    nr_nivel_avaliacao  NUMBER(2),</w:t>
            </w:r>
          </w:p>
          <w:p w14:paraId="6C5A6A43" w14:textId="77777777" w:rsidR="00290ED6" w:rsidRDefault="00290ED6" w:rsidP="00E44BE8">
            <w:pPr>
              <w:pStyle w:val="Cdigo-fonte"/>
            </w:pPr>
            <w:r>
              <w:t xml:space="preserve">    ds_comentario       VARCHAR2(100)</w:t>
            </w:r>
          </w:p>
          <w:p w14:paraId="63AB7F81" w14:textId="77777777" w:rsidR="00290ED6" w:rsidRDefault="00290ED6" w:rsidP="00E44BE8">
            <w:pPr>
              <w:pStyle w:val="Cdigo-fonte"/>
            </w:pPr>
            <w:r>
              <w:t>);</w:t>
            </w:r>
          </w:p>
          <w:p w14:paraId="454758BF" w14:textId="77777777" w:rsidR="00290ED6" w:rsidRDefault="00290ED6" w:rsidP="00E44BE8">
            <w:pPr>
              <w:pStyle w:val="Cdigo-fonte"/>
            </w:pPr>
          </w:p>
          <w:p w14:paraId="5D246BE8" w14:textId="77777777" w:rsidR="00290ED6" w:rsidRDefault="00290ED6" w:rsidP="00E44BE8">
            <w:pPr>
              <w:pStyle w:val="Cdigo-fonte"/>
            </w:pPr>
            <w:r>
              <w:t>COMMENT ON COLUMN t_vocalize_feedback.id_feedback IS</w:t>
            </w:r>
          </w:p>
          <w:p w14:paraId="594C78EC" w14:textId="77777777" w:rsidR="00290ED6" w:rsidRDefault="00290ED6" w:rsidP="00E44BE8">
            <w:pPr>
              <w:pStyle w:val="Cdigo-fonte"/>
            </w:pPr>
            <w:r>
              <w:t xml:space="preserve">    'Esse atributo irá receber a chave primária da do feedback da ligação do cliente,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65C7E72C" w14:textId="77777777" w:rsidR="00290ED6" w:rsidRDefault="00290ED6" w:rsidP="00E44BE8">
            <w:pPr>
              <w:pStyle w:val="Cdigo-fonte"/>
            </w:pPr>
          </w:p>
          <w:p w14:paraId="40FC8356" w14:textId="77777777" w:rsidR="00290ED6" w:rsidRDefault="00290ED6" w:rsidP="00E44BE8">
            <w:pPr>
              <w:pStyle w:val="Cdigo-fonte"/>
            </w:pPr>
            <w:r>
              <w:t>COMMENT ON COLUMN t_vocalize_feedback.id_ligacao IS</w:t>
            </w:r>
          </w:p>
          <w:p w14:paraId="324759DA" w14:textId="77777777" w:rsidR="00290ED6" w:rsidRDefault="00290ED6" w:rsidP="00E44BE8">
            <w:pPr>
              <w:pStyle w:val="Cdigo-fonte"/>
            </w:pPr>
            <w:r>
              <w:t xml:space="preserve">    'Esse atributo irá receber a chave primária da ligação, gerada automáticamente. Seu conteúdo é </w:t>
            </w:r>
            <w:proofErr w:type="gramStart"/>
            <w:r>
              <w:t>obrigatório.';</w:t>
            </w:r>
            <w:proofErr w:type="gramEnd"/>
          </w:p>
          <w:p w14:paraId="764ED157" w14:textId="77777777" w:rsidR="00290ED6" w:rsidRDefault="00290ED6" w:rsidP="00E44BE8">
            <w:pPr>
              <w:pStyle w:val="Cdigo-fonte"/>
            </w:pPr>
          </w:p>
          <w:p w14:paraId="48C1EBF1" w14:textId="77777777" w:rsidR="00290ED6" w:rsidRDefault="00290ED6" w:rsidP="00E44BE8">
            <w:pPr>
              <w:pStyle w:val="Cdigo-fonte"/>
            </w:pPr>
            <w:r>
              <w:t>COMMENT ON COLUMN t_vocalize_feedback.nr_nivel_avaliacao IS</w:t>
            </w:r>
          </w:p>
          <w:p w14:paraId="5285679F" w14:textId="77777777" w:rsidR="00290ED6" w:rsidRDefault="00290ED6" w:rsidP="00E44BE8">
            <w:pPr>
              <w:pStyle w:val="Cdigo-fonte"/>
            </w:pPr>
            <w:r>
              <w:t xml:space="preserve">    'Esse atributo irá receber o número do nível de avaliação do feedback da ligação.Seu conteúdo é </w:t>
            </w:r>
            <w:proofErr w:type="gramStart"/>
            <w:r>
              <w:t>opcional.';</w:t>
            </w:r>
            <w:proofErr w:type="gramEnd"/>
          </w:p>
          <w:p w14:paraId="62E52E41" w14:textId="77777777" w:rsidR="00290ED6" w:rsidRDefault="00290ED6" w:rsidP="00E44BE8">
            <w:pPr>
              <w:pStyle w:val="Cdigo-fonte"/>
            </w:pPr>
          </w:p>
          <w:p w14:paraId="0D2C583F" w14:textId="77777777" w:rsidR="00290ED6" w:rsidRDefault="00290ED6" w:rsidP="00E44BE8">
            <w:pPr>
              <w:pStyle w:val="Cdigo-fonte"/>
            </w:pPr>
            <w:r>
              <w:t>COMMENT ON COLUMN t_vocalize_feedback.ds_comentario IS</w:t>
            </w:r>
          </w:p>
          <w:p w14:paraId="79421A30" w14:textId="77777777" w:rsidR="00290ED6" w:rsidRDefault="00290ED6" w:rsidP="00E44BE8">
            <w:pPr>
              <w:pStyle w:val="Cdigo-fonte"/>
            </w:pPr>
            <w:r>
              <w:t xml:space="preserve">    'Esse atributo irá receber o comentário do feedback da ligação.Seu conteúdo é </w:t>
            </w:r>
            <w:proofErr w:type="gramStart"/>
            <w:r>
              <w:t>opcional.';</w:t>
            </w:r>
            <w:proofErr w:type="gramEnd"/>
          </w:p>
          <w:p w14:paraId="77F39134" w14:textId="77777777" w:rsidR="00290ED6" w:rsidRDefault="00290ED6" w:rsidP="00E44BE8">
            <w:pPr>
              <w:pStyle w:val="Cdigo-fonte"/>
            </w:pPr>
          </w:p>
          <w:p w14:paraId="56167C23" w14:textId="77777777" w:rsidR="00290ED6" w:rsidRDefault="00290ED6" w:rsidP="00E44BE8">
            <w:pPr>
              <w:pStyle w:val="Cdigo-fonte"/>
            </w:pPr>
            <w:r>
              <w:t>ALTER TABLE t_vocalize_feedback ADD CONSTRAINT t_vocalize_feedback_pk PRIMARY KEY ( id_feedback );</w:t>
            </w:r>
          </w:p>
        </w:tc>
      </w:tr>
    </w:tbl>
    <w:p w14:paraId="58E7C5AF" w14:textId="77777777" w:rsidR="00290ED6" w:rsidRPr="00D47D54" w:rsidRDefault="00290ED6" w:rsidP="00290ED6">
      <w:pPr>
        <w:pStyle w:val="Corpodetexto"/>
        <w:rPr>
          <w:sz w:val="20"/>
          <w:szCs w:val="20"/>
        </w:rPr>
      </w:pPr>
      <w:r w:rsidRPr="00D47D54">
        <w:rPr>
          <w:sz w:val="20"/>
          <w:szCs w:val="20"/>
        </w:rPr>
        <w:t>Exemplo de Script em SQL para carga inicial do banco de dado</w:t>
      </w:r>
      <w:r>
        <w:rPr>
          <w:sz w:val="20"/>
          <w:szCs w:val="20"/>
        </w:rPr>
        <w:t xml:space="preserve">s </w:t>
      </w:r>
      <w:r w:rsidRPr="00D47D54">
        <w:rPr>
          <w:sz w:val="20"/>
          <w:szCs w:val="20"/>
        </w:rPr>
        <w:t xml:space="preserve">na tabela </w:t>
      </w:r>
      <w:r>
        <w:rPr>
          <w:b/>
          <w:sz w:val="20"/>
          <w:szCs w:val="20"/>
        </w:rPr>
        <w:t>t_vocalize</w:t>
      </w:r>
      <w:r w:rsidRPr="00D47D54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feedback</w:t>
      </w:r>
    </w:p>
    <w:p w14:paraId="28FAD79B" w14:textId="77777777" w:rsidR="00AA6C92" w:rsidRPr="00AA6C92" w:rsidRDefault="00AA6C92" w:rsidP="00AA6C92">
      <w:pPr>
        <w:pStyle w:val="Corpodetexto"/>
      </w:pPr>
    </w:p>
    <w:p w14:paraId="678419D1" w14:textId="77777777" w:rsidR="00D07BF0" w:rsidRP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90ED6" w:rsidRPr="006E055E" w14:paraId="28921B14" w14:textId="77777777" w:rsidTr="00E44BE8">
        <w:tc>
          <w:tcPr>
            <w:tcW w:w="9061" w:type="dxa"/>
          </w:tcPr>
          <w:p w14:paraId="060A52A2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t>ALTER TABLE t_vocalize_feedback</w:t>
            </w:r>
          </w:p>
          <w:p w14:paraId="5510CB98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t xml:space="preserve">    ADD CONSTRAINT t_vocalize_feedback_ligacao_fk FOREIGN KEY </w:t>
            </w:r>
            <w:proofErr w:type="gramStart"/>
            <w:r w:rsidRPr="00290ED6">
              <w:rPr>
                <w:lang w:val="pt-BR"/>
              </w:rPr>
              <w:t xml:space="preserve">( </w:t>
            </w:r>
            <w:proofErr w:type="gramEnd"/>
            <w:r w:rsidRPr="00290ED6">
              <w:rPr>
                <w:lang w:val="pt-BR"/>
              </w:rPr>
              <w:t>id_ligacao )</w:t>
            </w:r>
          </w:p>
          <w:p w14:paraId="005F6FA6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t xml:space="preserve">        REFERENCES t_vocalize_ligacao </w:t>
            </w:r>
            <w:proofErr w:type="gramStart"/>
            <w:r w:rsidRPr="00290ED6">
              <w:rPr>
                <w:lang w:val="pt-BR"/>
              </w:rPr>
              <w:t xml:space="preserve">( </w:t>
            </w:r>
            <w:proofErr w:type="gramEnd"/>
            <w:r w:rsidRPr="00290ED6">
              <w:rPr>
                <w:lang w:val="pt-BR"/>
              </w:rPr>
              <w:t>id_ligacao );</w:t>
            </w:r>
          </w:p>
          <w:p w14:paraId="684AD638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</w:p>
          <w:p w14:paraId="1A0914EA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t>ALTER TABLE t_vocalize_ligacao</w:t>
            </w:r>
          </w:p>
          <w:p w14:paraId="69740C74" w14:textId="77777777" w:rsidR="00290ED6" w:rsidRPr="00290ED6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t xml:space="preserve">    ADD CONSTRAINT t_vocalize_ligacao_cliente_fk FOREIGN KEY </w:t>
            </w:r>
            <w:proofErr w:type="gramStart"/>
            <w:r w:rsidRPr="00290ED6">
              <w:rPr>
                <w:lang w:val="pt-BR"/>
              </w:rPr>
              <w:t xml:space="preserve">( </w:t>
            </w:r>
            <w:proofErr w:type="gramEnd"/>
            <w:r w:rsidRPr="00290ED6">
              <w:rPr>
                <w:lang w:val="pt-BR"/>
              </w:rPr>
              <w:t>id_cliente )</w:t>
            </w:r>
          </w:p>
          <w:p w14:paraId="478DDE33" w14:textId="240EA7DE" w:rsidR="00290ED6" w:rsidRPr="00EB0BD0" w:rsidRDefault="00290ED6" w:rsidP="00290ED6">
            <w:pPr>
              <w:pStyle w:val="Cdigo-fonte"/>
              <w:rPr>
                <w:lang w:val="pt-BR"/>
              </w:rPr>
            </w:pPr>
            <w:r w:rsidRPr="00290ED6">
              <w:rPr>
                <w:lang w:val="pt-BR"/>
              </w:rPr>
              <w:t xml:space="preserve">        REFERENCES t_vt_cliente </w:t>
            </w:r>
            <w:proofErr w:type="gramStart"/>
            <w:r w:rsidRPr="00290ED6">
              <w:rPr>
                <w:lang w:val="pt-BR"/>
              </w:rPr>
              <w:t xml:space="preserve">( </w:t>
            </w:r>
            <w:proofErr w:type="gramEnd"/>
            <w:r w:rsidRPr="00290ED6">
              <w:rPr>
                <w:lang w:val="pt-BR"/>
              </w:rPr>
              <w:t>id_cliente );</w:t>
            </w:r>
          </w:p>
        </w:tc>
      </w:tr>
    </w:tbl>
    <w:p w14:paraId="08258BDC" w14:textId="77777777" w:rsidR="00290ED6" w:rsidRDefault="00290ED6" w:rsidP="00290ED6">
      <w:pPr>
        <w:pStyle w:val="Legenda"/>
      </w:pPr>
      <w:r>
        <w:t xml:space="preserve">DDL de referência das chaves estrangeiras. </w:t>
      </w:r>
    </w:p>
    <w:p w14:paraId="14B4B504" w14:textId="2C400689" w:rsidR="0048324B" w:rsidRPr="00DD4030" w:rsidRDefault="0048324B" w:rsidP="004A05C4">
      <w:pPr>
        <w:pStyle w:val="Ttulo2"/>
      </w:pPr>
      <w:bookmarkStart w:id="9" w:name="_Toc67673074"/>
      <w:proofErr w:type="gramStart"/>
      <w:r w:rsidRPr="00DD4030">
        <w:lastRenderedPageBreak/>
        <w:t>6</w:t>
      </w:r>
      <w:proofErr w:type="gramEnd"/>
      <w:r w:rsidRPr="00DD4030">
        <w:t xml:space="preserve"> – Data Manupulation Language – DML (INSERT)</w:t>
      </w:r>
      <w:bookmarkEnd w:id="9"/>
      <w:r w:rsidR="006F58D7" w:rsidRPr="006F58D7">
        <w:t xml:space="preserve"> </w:t>
      </w:r>
      <w:r w:rsidR="006F58D7">
        <w:t>– 2°Sprint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48324B" w14:paraId="0E308344" w14:textId="77777777" w:rsidTr="00B33C31">
        <w:trPr>
          <w:trHeight w:val="442"/>
        </w:trPr>
        <w:tc>
          <w:tcPr>
            <w:tcW w:w="9034" w:type="dxa"/>
          </w:tcPr>
          <w:p w14:paraId="1197F469" w14:textId="77777777" w:rsidR="00EC4FAE" w:rsidRDefault="00EC4FAE" w:rsidP="00EC4FAE">
            <w:pPr>
              <w:pStyle w:val="Cdigo-fonte"/>
            </w:pPr>
            <w:r>
              <w:t>-- Inserindo dados na tabela t_vt_cliente</w:t>
            </w:r>
          </w:p>
          <w:p w14:paraId="0D881C17" w14:textId="77777777" w:rsidR="00EC4FAE" w:rsidRDefault="00EC4FAE" w:rsidP="00EC4FAE">
            <w:pPr>
              <w:pStyle w:val="Cdigo-fonte"/>
            </w:pPr>
            <w:r>
              <w:t>INSERT INTO t_vt_cliente VALUES (1, 'João da Silva', '12345678901', TO_DATE('2019-10-10', 'YYYY-MM-DD'));</w:t>
            </w:r>
          </w:p>
          <w:p w14:paraId="39AA5DD2" w14:textId="77777777" w:rsidR="00EC4FAE" w:rsidRDefault="00EC4FAE" w:rsidP="00EC4FAE">
            <w:pPr>
              <w:pStyle w:val="Cdigo-fonte"/>
            </w:pPr>
            <w:r>
              <w:t>INSERT INTO t_vt_cliente VALUES (2, 'Maria Oliveira', '23456789012', TO_DATE('2020-01-10', 'YYYY-MM-DD'));</w:t>
            </w:r>
          </w:p>
          <w:p w14:paraId="57DE155C" w14:textId="77777777" w:rsidR="00EC4FAE" w:rsidRDefault="00EC4FAE" w:rsidP="00EC4FAE">
            <w:pPr>
              <w:pStyle w:val="Cdigo-fonte"/>
            </w:pPr>
            <w:r>
              <w:t>INSERT INTO t_vt_cliente VALUES (3, 'Pedro Souza', '34567890123', TO_DATE('2015-01-18', 'YYYY-MM-DD'));</w:t>
            </w:r>
          </w:p>
          <w:p w14:paraId="7DE63C9D" w14:textId="77777777" w:rsidR="00EC4FAE" w:rsidRDefault="00EC4FAE" w:rsidP="00EC4FAE">
            <w:pPr>
              <w:pStyle w:val="Cdigo-fonte"/>
            </w:pPr>
            <w:r>
              <w:t>INSERT INTO t_vt_cliente VALUES (4, 'Ana Pereira', '45678901234', TO_DATE('2019-09-19', 'YYYY-MM-DD'));</w:t>
            </w:r>
          </w:p>
          <w:p w14:paraId="04B05D35" w14:textId="77777777" w:rsidR="00EC4FAE" w:rsidRDefault="00EC4FAE" w:rsidP="00EC4FAE">
            <w:pPr>
              <w:pStyle w:val="Cdigo-fonte"/>
            </w:pPr>
            <w:r>
              <w:t>INSERT INTO t_vt_cliente VALUES (5, 'Lucas Santos', '56789012345', TO_DATE('2017-06-18', 'YYYY-MM-DD'));</w:t>
            </w:r>
          </w:p>
          <w:p w14:paraId="7CF46BA1" w14:textId="77777777" w:rsidR="00EC4FAE" w:rsidRDefault="00EC4FAE" w:rsidP="00EC4FAE">
            <w:pPr>
              <w:pStyle w:val="Cdigo-fonte"/>
            </w:pPr>
            <w:r>
              <w:t>INSERT INTO t_vt_cliente VALUES (6, 'Mariana Costa', '67890123456', TO_DATE('2018-01-10', 'YYYY-MM-DD'));</w:t>
            </w:r>
          </w:p>
          <w:p w14:paraId="47D1F43A" w14:textId="77777777" w:rsidR="00EC4FAE" w:rsidRDefault="00EC4FAE" w:rsidP="00EC4FAE">
            <w:pPr>
              <w:pStyle w:val="Cdigo-fonte"/>
            </w:pPr>
            <w:r>
              <w:t>INSERT INTO t_vt_cliente VALUES (7, 'Gabriel Fernandes', '78901234567', TO_DATE('2019-01-10', 'YYYY-MM-DD'));</w:t>
            </w:r>
          </w:p>
          <w:p w14:paraId="5C932EC2" w14:textId="77777777" w:rsidR="00EC4FAE" w:rsidRDefault="00EC4FAE" w:rsidP="00EC4FAE">
            <w:pPr>
              <w:pStyle w:val="Cdigo-fonte"/>
            </w:pPr>
            <w:r>
              <w:t>INSERT INTO t_vt_cliente VALUES (8, 'Carla Silva', '89012345678', TO_DATE('2018-04-23', 'YYYY-MM-DD'));</w:t>
            </w:r>
          </w:p>
          <w:p w14:paraId="1575B294" w14:textId="77777777" w:rsidR="00EC4FAE" w:rsidRDefault="00EC4FAE" w:rsidP="00EC4FAE">
            <w:pPr>
              <w:pStyle w:val="Cdigo-fonte"/>
            </w:pPr>
            <w:r>
              <w:t>INSERT INTO t_vt_cliente VALUES (9, 'Rafaela Oliveira', '90123456789', TO_DATE('2022-11-10', 'YYYY-MM-DD'));</w:t>
            </w:r>
          </w:p>
          <w:p w14:paraId="71561354" w14:textId="5F509308" w:rsidR="0048324B" w:rsidRDefault="00EC4FAE" w:rsidP="00EC4FAE">
            <w:pPr>
              <w:pStyle w:val="Cdigo-fonte"/>
            </w:pPr>
            <w:r>
              <w:t>INSERT INTO t_vt_cliente VALUES (10, 'Daniel Santos', '01234567890', TO_DATE('2022-03-11', 'YYYY-MM-DD'));</w:t>
            </w:r>
          </w:p>
        </w:tc>
      </w:tr>
    </w:tbl>
    <w:p w14:paraId="76288404" w14:textId="49B18ACD" w:rsidR="0048324B" w:rsidRDefault="00DD4030" w:rsidP="0048324B">
      <w:pPr>
        <w:pStyle w:val="Legenda"/>
      </w:pPr>
      <w:r>
        <w:t xml:space="preserve">Exemplo de </w:t>
      </w:r>
      <w:r w:rsidR="0048324B">
        <w:t>S</w:t>
      </w:r>
      <w:r w:rsidR="0048324B" w:rsidRPr="4CD0688E">
        <w:t>cript em SQL para carga inicial do banco de dado</w:t>
      </w:r>
      <w:r w:rsidR="00B33C31">
        <w:t>s</w:t>
      </w:r>
      <w:proofErr w:type="gramStart"/>
      <w:r w:rsidR="00B33C31">
        <w:t xml:space="preserve"> </w:t>
      </w:r>
      <w:r w:rsidR="0048324B">
        <w:t xml:space="preserve"> </w:t>
      </w:r>
      <w:proofErr w:type="gramEnd"/>
      <w:r w:rsidR="00B33C31" w:rsidRPr="00B33C31">
        <w:t xml:space="preserve">na tabela </w:t>
      </w:r>
      <w:r w:rsidR="00B33C31" w:rsidRPr="00B33C31">
        <w:rPr>
          <w:b/>
        </w:rPr>
        <w:t>t_vt_cliente</w:t>
      </w:r>
      <w:r w:rsidR="00B33C31">
        <w:rPr>
          <w:b/>
        </w:rPr>
        <w:t>.</w:t>
      </w:r>
    </w:p>
    <w:p w14:paraId="083E9D58" w14:textId="77777777" w:rsidR="00326974" w:rsidRDefault="00326974" w:rsidP="00326974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326974" w14:paraId="6359C1CC" w14:textId="77777777" w:rsidTr="00E44BE8">
        <w:trPr>
          <w:trHeight w:val="442"/>
        </w:trPr>
        <w:tc>
          <w:tcPr>
            <w:tcW w:w="9034" w:type="dxa"/>
          </w:tcPr>
          <w:p w14:paraId="2540B0C0" w14:textId="77777777" w:rsidR="00962A80" w:rsidRDefault="00962A80" w:rsidP="00962A80">
            <w:pPr>
              <w:pStyle w:val="Cdigo-fonte"/>
            </w:pPr>
            <w:r>
              <w:t>-- Inserindo dados na tabela t_vt_telefone_contato</w:t>
            </w:r>
          </w:p>
          <w:p w14:paraId="3DC975AA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74B3D245" w14:textId="77777777" w:rsidR="00962A80" w:rsidRDefault="00962A80" w:rsidP="00962A80">
            <w:pPr>
              <w:pStyle w:val="Cdigo-fonte"/>
            </w:pPr>
            <w:r>
              <w:t>VALUES (1, 1, '11', '98326-2722');</w:t>
            </w:r>
          </w:p>
          <w:p w14:paraId="3196A744" w14:textId="77777777" w:rsidR="00962A80" w:rsidRDefault="00962A80" w:rsidP="00962A80">
            <w:pPr>
              <w:pStyle w:val="Cdigo-fonte"/>
            </w:pPr>
          </w:p>
          <w:p w14:paraId="7B9B9B77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1BA8142D" w14:textId="77777777" w:rsidR="00962A80" w:rsidRDefault="00962A80" w:rsidP="00962A80">
            <w:pPr>
              <w:pStyle w:val="Cdigo-fonte"/>
            </w:pPr>
            <w:r>
              <w:t>VALUES (2, 2, '11', '99212-4299');</w:t>
            </w:r>
          </w:p>
          <w:p w14:paraId="1A1AC410" w14:textId="77777777" w:rsidR="00962A80" w:rsidRDefault="00962A80" w:rsidP="00962A80">
            <w:pPr>
              <w:pStyle w:val="Cdigo-fonte"/>
            </w:pPr>
          </w:p>
          <w:p w14:paraId="0FE058C1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2CB9ADC5" w14:textId="77777777" w:rsidR="00962A80" w:rsidRDefault="00962A80" w:rsidP="00962A80">
            <w:pPr>
              <w:pStyle w:val="Cdigo-fonte"/>
            </w:pPr>
            <w:r>
              <w:t>VALUES (3, 3, '13', '99905-7242');</w:t>
            </w:r>
          </w:p>
          <w:p w14:paraId="6A4C273F" w14:textId="77777777" w:rsidR="00962A80" w:rsidRDefault="00962A80" w:rsidP="00962A80">
            <w:pPr>
              <w:pStyle w:val="Cdigo-fonte"/>
            </w:pPr>
          </w:p>
          <w:p w14:paraId="068A7D13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09ECE592" w14:textId="77777777" w:rsidR="00962A80" w:rsidRDefault="00962A80" w:rsidP="00962A80">
            <w:pPr>
              <w:pStyle w:val="Cdigo-fonte"/>
            </w:pPr>
            <w:r>
              <w:t>VALUES (4, 4, '15', '97138-8236');</w:t>
            </w:r>
          </w:p>
          <w:p w14:paraId="602FD732" w14:textId="77777777" w:rsidR="00962A80" w:rsidRDefault="00962A80" w:rsidP="00962A80">
            <w:pPr>
              <w:pStyle w:val="Cdigo-fonte"/>
            </w:pPr>
          </w:p>
          <w:p w14:paraId="265F8C1B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A8EB3B6" w14:textId="77777777" w:rsidR="00962A80" w:rsidRDefault="00962A80" w:rsidP="00962A80">
            <w:pPr>
              <w:pStyle w:val="Cdigo-fonte"/>
            </w:pPr>
            <w:r>
              <w:t>VALUES (5, 5, '12', '98470-4329');</w:t>
            </w:r>
          </w:p>
          <w:p w14:paraId="0F912709" w14:textId="77777777" w:rsidR="00962A80" w:rsidRDefault="00962A80" w:rsidP="00962A80">
            <w:pPr>
              <w:pStyle w:val="Cdigo-fonte"/>
            </w:pPr>
          </w:p>
          <w:p w14:paraId="4E93368C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00A06E22" w14:textId="77777777" w:rsidR="00962A80" w:rsidRDefault="00962A80" w:rsidP="00962A80">
            <w:pPr>
              <w:pStyle w:val="Cdigo-fonte"/>
            </w:pPr>
            <w:r>
              <w:t>VALUES (6, 6, '11', '99121-1382');</w:t>
            </w:r>
          </w:p>
          <w:p w14:paraId="25ADB697" w14:textId="77777777" w:rsidR="00962A80" w:rsidRDefault="00962A80" w:rsidP="00962A80">
            <w:pPr>
              <w:pStyle w:val="Cdigo-fonte"/>
            </w:pPr>
          </w:p>
          <w:p w14:paraId="14428717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5745403A" w14:textId="77777777" w:rsidR="00962A80" w:rsidRDefault="00962A80" w:rsidP="00962A80">
            <w:pPr>
              <w:pStyle w:val="Cdigo-fonte"/>
            </w:pPr>
            <w:r>
              <w:t>VALUES (7, 7, '11', '97376-4351');</w:t>
            </w:r>
          </w:p>
          <w:p w14:paraId="16BDE27A" w14:textId="77777777" w:rsidR="00962A80" w:rsidRDefault="00962A80" w:rsidP="00962A80">
            <w:pPr>
              <w:pStyle w:val="Cdigo-fonte"/>
            </w:pPr>
          </w:p>
          <w:p w14:paraId="0DA625AF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A00695D" w14:textId="77777777" w:rsidR="00962A80" w:rsidRDefault="00962A80" w:rsidP="00962A80">
            <w:pPr>
              <w:pStyle w:val="Cdigo-fonte"/>
            </w:pPr>
            <w:r>
              <w:t>VALUES (8, 8, '19', '98472-8414');</w:t>
            </w:r>
          </w:p>
          <w:p w14:paraId="3CD6F6DE" w14:textId="77777777" w:rsidR="00962A80" w:rsidRDefault="00962A80" w:rsidP="00962A80">
            <w:pPr>
              <w:pStyle w:val="Cdigo-fonte"/>
            </w:pPr>
          </w:p>
          <w:p w14:paraId="1DC97393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54638879" w14:textId="77777777" w:rsidR="00962A80" w:rsidRDefault="00962A80" w:rsidP="00962A80">
            <w:pPr>
              <w:pStyle w:val="Cdigo-fonte"/>
            </w:pPr>
            <w:r>
              <w:t>VALUES (9, 9, '16', '96715-7166');</w:t>
            </w:r>
          </w:p>
          <w:p w14:paraId="09775B08" w14:textId="77777777" w:rsidR="00962A80" w:rsidRDefault="00962A80" w:rsidP="00962A80">
            <w:pPr>
              <w:pStyle w:val="Cdigo-fonte"/>
            </w:pPr>
          </w:p>
          <w:p w14:paraId="42EC09EA" w14:textId="77777777" w:rsidR="00962A80" w:rsidRDefault="00962A80" w:rsidP="00962A80">
            <w:pPr>
              <w:pStyle w:val="Cdigo-fonte"/>
            </w:pPr>
            <w:r>
              <w:t>INSERT INTO t_vt_telefone_contato (id_telefone_contato, id_cliente, nr_ddd, nr_telefone)</w:t>
            </w:r>
          </w:p>
          <w:p w14:paraId="3174A7E5" w14:textId="74451ED6" w:rsidR="00326974" w:rsidRDefault="00962A80" w:rsidP="00962A80">
            <w:pPr>
              <w:pStyle w:val="Cdigo-fonte"/>
            </w:pPr>
            <w:r>
              <w:t>VALUES (10, 10, '12', '98430-1162');</w:t>
            </w:r>
          </w:p>
        </w:tc>
      </w:tr>
    </w:tbl>
    <w:p w14:paraId="056CA580" w14:textId="1FC4C553" w:rsidR="00326974" w:rsidRDefault="00326974" w:rsidP="00326974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B33C31">
        <w:rPr>
          <w:b/>
        </w:rPr>
        <w:t>t_vt_</w:t>
      </w:r>
      <w:r>
        <w:rPr>
          <w:b/>
        </w:rPr>
        <w:t>telefone_contato.</w:t>
      </w:r>
    </w:p>
    <w:p w14:paraId="4F017C6E" w14:textId="77777777" w:rsidR="00B33C31" w:rsidRDefault="00B33C31" w:rsidP="00B33C31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B33C31" w14:paraId="2838248B" w14:textId="77777777" w:rsidTr="00D07BF0">
        <w:trPr>
          <w:trHeight w:val="442"/>
        </w:trPr>
        <w:tc>
          <w:tcPr>
            <w:tcW w:w="9034" w:type="dxa"/>
          </w:tcPr>
          <w:p w14:paraId="5AE77E5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7DE790D2" w14:textId="77777777" w:rsidR="00D07BF0" w:rsidRDefault="00D07BF0" w:rsidP="00D07BF0">
            <w:pPr>
              <w:pStyle w:val="Cdigo-fonte"/>
            </w:pPr>
            <w:r>
              <w:t>VALUES (1, 1, 'joao.silva@gmail.com', 'senha123', SYSDATE-30);</w:t>
            </w:r>
          </w:p>
          <w:p w14:paraId="37ABBCBA" w14:textId="77777777" w:rsidR="00D07BF0" w:rsidRDefault="00D07BF0" w:rsidP="00D07BF0">
            <w:pPr>
              <w:pStyle w:val="Cdigo-fonte"/>
            </w:pPr>
          </w:p>
          <w:p w14:paraId="52740FC0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498D0CF8" w14:textId="77777777" w:rsidR="00D07BF0" w:rsidRDefault="00D07BF0" w:rsidP="00D07BF0">
            <w:pPr>
              <w:pStyle w:val="Cdigo-fonte"/>
            </w:pPr>
            <w:r>
              <w:t>VALUES (2, 2, 'maria.oliveira@yahoo.com', 'senha456', SYSDATE-15);</w:t>
            </w:r>
          </w:p>
          <w:p w14:paraId="4337663A" w14:textId="77777777" w:rsidR="00D07BF0" w:rsidRDefault="00D07BF0" w:rsidP="00D07BF0">
            <w:pPr>
              <w:pStyle w:val="Cdigo-fonte"/>
            </w:pPr>
          </w:p>
          <w:p w14:paraId="3F599AA2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B8E1157" w14:textId="77777777" w:rsidR="00D07BF0" w:rsidRDefault="00D07BF0" w:rsidP="00D07BF0">
            <w:pPr>
              <w:pStyle w:val="Cdigo-fonte"/>
            </w:pPr>
            <w:r>
              <w:t>VALUES (3, 3, 'pedro.souza@hotmail.com', 'senha789', SYSDATE-7);</w:t>
            </w:r>
          </w:p>
          <w:p w14:paraId="443C244D" w14:textId="77777777" w:rsidR="00D07BF0" w:rsidRDefault="00D07BF0" w:rsidP="00D07BF0">
            <w:pPr>
              <w:pStyle w:val="Cdigo-fonte"/>
            </w:pPr>
          </w:p>
          <w:p w14:paraId="524974D0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7133D68" w14:textId="77777777" w:rsidR="00D07BF0" w:rsidRDefault="00D07BF0" w:rsidP="00D07BF0">
            <w:pPr>
              <w:pStyle w:val="Cdigo-fonte"/>
            </w:pPr>
            <w:r>
              <w:t>VALUES (4, 4, 'ana.pereira@gmail.com', 'senha1011', SYSDATE-3);</w:t>
            </w:r>
          </w:p>
          <w:p w14:paraId="6827A38F" w14:textId="77777777" w:rsidR="00D07BF0" w:rsidRDefault="00D07BF0" w:rsidP="00D07BF0">
            <w:pPr>
              <w:pStyle w:val="Cdigo-fonte"/>
            </w:pPr>
          </w:p>
          <w:p w14:paraId="53BA8A8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366228C0" w14:textId="77777777" w:rsidR="00D07BF0" w:rsidRDefault="00D07BF0" w:rsidP="00D07BF0">
            <w:pPr>
              <w:pStyle w:val="Cdigo-fonte"/>
            </w:pPr>
            <w:r>
              <w:t>VALUES (5, 5, 'lucas.santos@yahoo.com', 'senha1213', SYSDATE-1);</w:t>
            </w:r>
          </w:p>
          <w:p w14:paraId="6EC22C4F" w14:textId="77777777" w:rsidR="00D07BF0" w:rsidRDefault="00D07BF0" w:rsidP="00D07BF0">
            <w:pPr>
              <w:pStyle w:val="Cdigo-fonte"/>
            </w:pPr>
          </w:p>
          <w:p w14:paraId="2A2AB562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437D2C9F" w14:textId="77777777" w:rsidR="00D07BF0" w:rsidRDefault="00D07BF0" w:rsidP="00D07BF0">
            <w:pPr>
              <w:pStyle w:val="Cdigo-fonte"/>
            </w:pPr>
            <w:r>
              <w:t>VALUES (6, 6, 'mariana.costa@hotmail.com', 'senha1415', SYSDATE-5);</w:t>
            </w:r>
          </w:p>
          <w:p w14:paraId="34259632" w14:textId="77777777" w:rsidR="00D07BF0" w:rsidRDefault="00D07BF0" w:rsidP="00D07BF0">
            <w:pPr>
              <w:pStyle w:val="Cdigo-fonte"/>
            </w:pPr>
          </w:p>
          <w:p w14:paraId="20FFCC1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1046471C" w14:textId="77777777" w:rsidR="00D07BF0" w:rsidRDefault="00D07BF0" w:rsidP="00D07BF0">
            <w:pPr>
              <w:pStyle w:val="Cdigo-fonte"/>
            </w:pPr>
            <w:r>
              <w:lastRenderedPageBreak/>
              <w:t>VALUES (7, 7, 'gabriel.fernandes@gmail.com', 'senha1617', SYSDATE-10);</w:t>
            </w:r>
          </w:p>
          <w:p w14:paraId="7322B717" w14:textId="77777777" w:rsidR="00D07BF0" w:rsidRDefault="00D07BF0" w:rsidP="00D07BF0">
            <w:pPr>
              <w:pStyle w:val="Cdigo-fonte"/>
            </w:pPr>
          </w:p>
          <w:p w14:paraId="15D6D6DB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6DFD5FCE" w14:textId="77777777" w:rsidR="00D07BF0" w:rsidRDefault="00D07BF0" w:rsidP="00D07BF0">
            <w:pPr>
              <w:pStyle w:val="Cdigo-fonte"/>
            </w:pPr>
            <w:r>
              <w:t>VALUES (8, 8, 'carla.silva@yahoo.com', 'senha1819', SYSDATE-20);</w:t>
            </w:r>
          </w:p>
          <w:p w14:paraId="2C515048" w14:textId="77777777" w:rsidR="00D07BF0" w:rsidRDefault="00D07BF0" w:rsidP="00D07BF0">
            <w:pPr>
              <w:pStyle w:val="Cdigo-fonte"/>
            </w:pPr>
          </w:p>
          <w:p w14:paraId="4681A9F4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7761E0A3" w14:textId="77777777" w:rsidR="00D07BF0" w:rsidRDefault="00D07BF0" w:rsidP="00D07BF0">
            <w:pPr>
              <w:pStyle w:val="Cdigo-fonte"/>
            </w:pPr>
            <w:r>
              <w:t>VALUES (9, 9, 'rafaela.oliveira@hotmail.com', 'senha2021', SYSDATE-25);</w:t>
            </w:r>
          </w:p>
          <w:p w14:paraId="00F3B5BE" w14:textId="77777777" w:rsidR="00D07BF0" w:rsidRDefault="00D07BF0" w:rsidP="00D07BF0">
            <w:pPr>
              <w:pStyle w:val="Cdigo-fonte"/>
            </w:pPr>
          </w:p>
          <w:p w14:paraId="208FFC7D" w14:textId="77777777" w:rsidR="00D07BF0" w:rsidRDefault="00D07BF0" w:rsidP="00D07BF0">
            <w:pPr>
              <w:pStyle w:val="Cdigo-fonte"/>
            </w:pPr>
            <w:r>
              <w:t>INSERT INTO t_vt_login (id_login, id_cliente, ds_email, ds_senha, dt_ultimo_login)</w:t>
            </w:r>
          </w:p>
          <w:p w14:paraId="32314BDD" w14:textId="4ED5FF4F" w:rsidR="00B33C31" w:rsidRDefault="00D07BF0" w:rsidP="00D07BF0">
            <w:pPr>
              <w:pStyle w:val="Cdigo-fonte"/>
            </w:pPr>
            <w:r>
              <w:t>VALUES (10, 10, 'daniel.santos@gmail.com', 'senha2223', SYSDATE-28);</w:t>
            </w:r>
          </w:p>
        </w:tc>
      </w:tr>
    </w:tbl>
    <w:p w14:paraId="0CDEB860" w14:textId="252CF46E" w:rsidR="00B33C31" w:rsidRDefault="00B33C31" w:rsidP="00B33C31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="00D07BF0" w:rsidRPr="00D07BF0">
        <w:rPr>
          <w:b/>
        </w:rPr>
        <w:t>t_vt_login</w:t>
      </w:r>
      <w:r>
        <w:rPr>
          <w:b/>
        </w:rPr>
        <w:t>.</w:t>
      </w:r>
    </w:p>
    <w:p w14:paraId="0EC0C7CF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5A7717CA" w14:textId="77777777" w:rsidTr="00D07BF0">
        <w:trPr>
          <w:trHeight w:val="442"/>
        </w:trPr>
        <w:tc>
          <w:tcPr>
            <w:tcW w:w="9034" w:type="dxa"/>
          </w:tcPr>
          <w:p w14:paraId="0E9942A5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289E791A" w14:textId="77777777" w:rsidR="00D07BF0" w:rsidRDefault="00D07BF0" w:rsidP="00D07BF0">
            <w:pPr>
              <w:pStyle w:val="Cdigo-fonte"/>
            </w:pPr>
            <w:r>
              <w:t>VALUES (1, 'Plano Básico', 200, 15, 50, 'Plano com franquia de 200 minutos e 15GB de internet');</w:t>
            </w:r>
          </w:p>
          <w:p w14:paraId="6298A705" w14:textId="77777777" w:rsidR="00D07BF0" w:rsidRDefault="00D07BF0" w:rsidP="00D07BF0">
            <w:pPr>
              <w:pStyle w:val="Cdigo-fonte"/>
            </w:pPr>
          </w:p>
          <w:p w14:paraId="154C5D16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2D9BC88B" w14:textId="77777777" w:rsidR="00D07BF0" w:rsidRDefault="00D07BF0" w:rsidP="00D07BF0">
            <w:pPr>
              <w:pStyle w:val="Cdigo-fonte"/>
            </w:pPr>
            <w:r>
              <w:t>VALUES (2, 'Plano Intermediário', 400, 25, 80, 'Plano com franquia de 400 minutos e 4GB de internet');</w:t>
            </w:r>
          </w:p>
          <w:p w14:paraId="4C695523" w14:textId="77777777" w:rsidR="00D07BF0" w:rsidRDefault="00D07BF0" w:rsidP="00D07BF0">
            <w:pPr>
              <w:pStyle w:val="Cdigo-fonte"/>
            </w:pPr>
          </w:p>
          <w:p w14:paraId="7FF3F4FB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4D0A3625" w14:textId="77777777" w:rsidR="00D07BF0" w:rsidRDefault="00D07BF0" w:rsidP="00D07BF0">
            <w:pPr>
              <w:pStyle w:val="Cdigo-fonte"/>
            </w:pPr>
            <w:r>
              <w:t>VALUES (3, 'Plano Avançado', 600, 6, 120, 'Plano com franquia de 600 minutos e 6GB de internet');</w:t>
            </w:r>
          </w:p>
          <w:p w14:paraId="1BCC181D" w14:textId="77777777" w:rsidR="00D07BF0" w:rsidRDefault="00D07BF0" w:rsidP="00D07BF0">
            <w:pPr>
              <w:pStyle w:val="Cdigo-fonte"/>
            </w:pPr>
          </w:p>
          <w:p w14:paraId="7FC5CEDF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629E4602" w14:textId="77777777" w:rsidR="00D07BF0" w:rsidRDefault="00D07BF0" w:rsidP="00D07BF0">
            <w:pPr>
              <w:pStyle w:val="Cdigo-fonte"/>
            </w:pPr>
            <w:r>
              <w:t>VALUES (4, 'Plano Ilimitado', 0, 10, 200, 'Plano com internet ilimitada e sem franquia de minutos');</w:t>
            </w:r>
          </w:p>
          <w:p w14:paraId="6CF0A473" w14:textId="77777777" w:rsidR="00D07BF0" w:rsidRDefault="00D07BF0" w:rsidP="00D07BF0">
            <w:pPr>
              <w:pStyle w:val="Cdigo-fonte"/>
            </w:pPr>
          </w:p>
          <w:p w14:paraId="66E1B4EE" w14:textId="77777777" w:rsidR="00D07BF0" w:rsidRDefault="00D07BF0" w:rsidP="00D07BF0">
            <w:pPr>
              <w:pStyle w:val="Cdigo-fonte"/>
            </w:pPr>
            <w:r>
              <w:t xml:space="preserve">INSERT INTO t_vt_plano (id_plano, nm_plano, qtd_franquia_minutos, qtd_franquia_internet, vlr_mensal, ds_plano) </w:t>
            </w:r>
          </w:p>
          <w:p w14:paraId="5B800CC7" w14:textId="7BE6F08A" w:rsidR="00D07BF0" w:rsidRDefault="00D07BF0" w:rsidP="00D07BF0">
            <w:pPr>
              <w:pStyle w:val="Cdigo-fonte"/>
            </w:pPr>
            <w:r>
              <w:t>VALUES (5, 'Plano Light', 100, 1, 30, 'Plano com franquia de 100 minutos e 1GB de internet');</w:t>
            </w:r>
          </w:p>
        </w:tc>
      </w:tr>
    </w:tbl>
    <w:p w14:paraId="25D896FF" w14:textId="0E577495" w:rsidR="00D07BF0" w:rsidRDefault="00D07BF0" w:rsidP="00D07BF0">
      <w:pPr>
        <w:pStyle w:val="Legenda"/>
      </w:pPr>
      <w:r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t_vt_plano</w:t>
      </w:r>
      <w:r>
        <w:rPr>
          <w:b/>
        </w:rPr>
        <w:t>.</w:t>
      </w:r>
    </w:p>
    <w:p w14:paraId="14BDF79D" w14:textId="77777777" w:rsidR="00D07BF0" w:rsidRP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79E3C8B7" w14:textId="77777777" w:rsidTr="00D07BF0">
        <w:trPr>
          <w:trHeight w:val="442"/>
        </w:trPr>
        <w:tc>
          <w:tcPr>
            <w:tcW w:w="9034" w:type="dxa"/>
          </w:tcPr>
          <w:p w14:paraId="7F4C2403" w14:textId="77777777" w:rsidR="00D07BF0" w:rsidRDefault="00D07BF0" w:rsidP="00D07BF0">
            <w:pPr>
              <w:pStyle w:val="Cdigo-fonte"/>
            </w:pPr>
            <w:r>
              <w:lastRenderedPageBreak/>
              <w:t xml:space="preserve">INSERT INTO t_vt_servico_adicional </w:t>
            </w:r>
          </w:p>
          <w:p w14:paraId="270E948E" w14:textId="77777777" w:rsidR="00D07BF0" w:rsidRDefault="00D07BF0" w:rsidP="00D07BF0">
            <w:pPr>
              <w:pStyle w:val="Cdigo-fonte"/>
            </w:pPr>
            <w:r>
              <w:t>VALUES (1, '2GB de Internet', 15.00, 'Adicional de 2GB de internet no mês');</w:t>
            </w:r>
          </w:p>
          <w:p w14:paraId="7565E306" w14:textId="77777777" w:rsidR="00D07BF0" w:rsidRDefault="00D07BF0" w:rsidP="00D07BF0">
            <w:pPr>
              <w:pStyle w:val="Cdigo-fonte"/>
            </w:pPr>
          </w:p>
          <w:p w14:paraId="60C35C68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41BCEBF4" w14:textId="77777777" w:rsidR="00D07BF0" w:rsidRDefault="00D07BF0" w:rsidP="00D07BF0">
            <w:pPr>
              <w:pStyle w:val="Cdigo-fonte"/>
            </w:pPr>
            <w:r>
              <w:t>VALUES (2, '4GB de Internet', 25.00, 'Adicional de 4GB de internet no mês');</w:t>
            </w:r>
          </w:p>
          <w:p w14:paraId="07B4D83F" w14:textId="77777777" w:rsidR="00D07BF0" w:rsidRDefault="00D07BF0" w:rsidP="00D07BF0">
            <w:pPr>
              <w:pStyle w:val="Cdigo-fonte"/>
            </w:pPr>
          </w:p>
          <w:p w14:paraId="3FD88BE1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717B09E8" w14:textId="77777777" w:rsidR="00D07BF0" w:rsidRDefault="00D07BF0" w:rsidP="00D07BF0">
            <w:pPr>
              <w:pStyle w:val="Cdigo-fonte"/>
            </w:pPr>
            <w:r>
              <w:t>VALUES (3, '6GB de Internet', 35.00, 'Adicional de 6GB de internet no mês');</w:t>
            </w:r>
          </w:p>
          <w:p w14:paraId="1837FAF3" w14:textId="77777777" w:rsidR="00D07BF0" w:rsidRDefault="00D07BF0" w:rsidP="00D07BF0">
            <w:pPr>
              <w:pStyle w:val="Cdigo-fonte"/>
            </w:pPr>
          </w:p>
          <w:p w14:paraId="36A304E2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26FF2C51" w14:textId="77777777" w:rsidR="00D07BF0" w:rsidRDefault="00D07BF0" w:rsidP="00D07BF0">
            <w:pPr>
              <w:pStyle w:val="Cdigo-fonte"/>
            </w:pPr>
            <w:r>
              <w:t>VALUES (4, '10GB de Internet', 35.00, 'Adicional de 10GB de internet no mês');</w:t>
            </w:r>
          </w:p>
          <w:p w14:paraId="2653ED94" w14:textId="77777777" w:rsidR="00D07BF0" w:rsidRDefault="00D07BF0" w:rsidP="00D07BF0">
            <w:pPr>
              <w:pStyle w:val="Cdigo-fonte"/>
            </w:pPr>
          </w:p>
          <w:p w14:paraId="7CCE0B8C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079DF053" w14:textId="77777777" w:rsidR="00D07BF0" w:rsidRDefault="00D07BF0" w:rsidP="00D07BF0">
            <w:pPr>
              <w:pStyle w:val="Cdigo-fonte"/>
            </w:pPr>
            <w:r>
              <w:t>VALUES (5, '20GB de Internet', 70.00, 'Adicional de 20GB de internet no mês');</w:t>
            </w:r>
          </w:p>
          <w:p w14:paraId="51195A5F" w14:textId="77777777" w:rsidR="00D07BF0" w:rsidRDefault="00D07BF0" w:rsidP="00D07BF0">
            <w:pPr>
              <w:pStyle w:val="Cdigo-fonte"/>
            </w:pPr>
          </w:p>
          <w:p w14:paraId="54ACCD85" w14:textId="77777777" w:rsidR="00D07BF0" w:rsidRDefault="00D07BF0" w:rsidP="00D07BF0">
            <w:pPr>
              <w:pStyle w:val="Cdigo-fonte"/>
            </w:pPr>
            <w:r>
              <w:t xml:space="preserve">INSERT INTO t_vt_servico_adicional </w:t>
            </w:r>
          </w:p>
          <w:p w14:paraId="1AA653A6" w14:textId="04554D73" w:rsidR="00D07BF0" w:rsidRDefault="00D07BF0" w:rsidP="00D07BF0">
            <w:pPr>
              <w:pStyle w:val="Cdigo-fonte"/>
            </w:pPr>
            <w:r>
              <w:t>VALUES (6, '25GB de Internet', 100.00, 'Adicional de 25GB de internet no mês');</w:t>
            </w:r>
          </w:p>
        </w:tc>
      </w:tr>
    </w:tbl>
    <w:p w14:paraId="32980446" w14:textId="15A5DB83" w:rsidR="00D07BF0" w:rsidRDefault="00D07BF0" w:rsidP="00D07BF0">
      <w:pPr>
        <w:pStyle w:val="Legenda"/>
      </w:pPr>
      <w:r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t_vt_servico_adicional</w:t>
      </w:r>
    </w:p>
    <w:p w14:paraId="3B603695" w14:textId="77777777" w:rsidR="00B33C31" w:rsidRDefault="00B33C31" w:rsidP="00B33C31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4776DB3F" w14:textId="77777777" w:rsidTr="00D07BF0">
        <w:trPr>
          <w:trHeight w:val="442"/>
        </w:trPr>
        <w:tc>
          <w:tcPr>
            <w:tcW w:w="9034" w:type="dxa"/>
          </w:tcPr>
          <w:p w14:paraId="669C8534" w14:textId="77777777" w:rsidR="00804355" w:rsidRDefault="00804355" w:rsidP="00804355">
            <w:pPr>
              <w:pStyle w:val="Cdigo-fonte"/>
            </w:pPr>
            <w:r>
              <w:t>-- Inserindo dados na tabela t_vt_itens_fatura</w:t>
            </w:r>
          </w:p>
          <w:p w14:paraId="1DAF1C18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61D59664" w14:textId="77777777" w:rsidR="00804355" w:rsidRDefault="00804355" w:rsidP="00804355">
            <w:pPr>
              <w:pStyle w:val="Cdigo-fonte"/>
            </w:pPr>
            <w:r>
              <w:t>VALUES (1, 1, 'A', TO_DATE('2020-01-04', 'YYYY-MM-DD'));</w:t>
            </w:r>
          </w:p>
          <w:p w14:paraId="59F753B7" w14:textId="77777777" w:rsidR="00804355" w:rsidRDefault="00804355" w:rsidP="00804355">
            <w:pPr>
              <w:pStyle w:val="Cdigo-fonte"/>
            </w:pPr>
          </w:p>
          <w:p w14:paraId="00538813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F97E64B" w14:textId="77777777" w:rsidR="00804355" w:rsidRDefault="00804355" w:rsidP="00804355">
            <w:pPr>
              <w:pStyle w:val="Cdigo-fonte"/>
            </w:pPr>
            <w:r>
              <w:t>VALUES (2, 2, 'A', TO_DATE('2020-02-12', 'YYYY-MM-DD'));</w:t>
            </w:r>
          </w:p>
          <w:p w14:paraId="216A973A" w14:textId="77777777" w:rsidR="00804355" w:rsidRDefault="00804355" w:rsidP="00804355">
            <w:pPr>
              <w:pStyle w:val="Cdigo-fonte"/>
            </w:pPr>
          </w:p>
          <w:p w14:paraId="113854FB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3920CA8B" w14:textId="77777777" w:rsidR="00804355" w:rsidRDefault="00804355" w:rsidP="00804355">
            <w:pPr>
              <w:pStyle w:val="Cdigo-fonte"/>
            </w:pPr>
            <w:r>
              <w:t>VALUES (3, 3, 'A', TO_DATE('2021-02-26', 'YYYY-MM-DD'));</w:t>
            </w:r>
          </w:p>
          <w:p w14:paraId="3A071A87" w14:textId="77777777" w:rsidR="00804355" w:rsidRDefault="00804355" w:rsidP="00804355">
            <w:pPr>
              <w:pStyle w:val="Cdigo-fonte"/>
            </w:pPr>
          </w:p>
          <w:p w14:paraId="3D917354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0021F88" w14:textId="77777777" w:rsidR="00804355" w:rsidRDefault="00804355" w:rsidP="00804355">
            <w:pPr>
              <w:pStyle w:val="Cdigo-fonte"/>
            </w:pPr>
            <w:r>
              <w:t>VALUES (4, 4, 'A', TO_DATE('2021-08-21', 'YYYY-MM-DD'));</w:t>
            </w:r>
          </w:p>
          <w:p w14:paraId="3C8058DB" w14:textId="77777777" w:rsidR="00804355" w:rsidRDefault="00804355" w:rsidP="00804355">
            <w:pPr>
              <w:pStyle w:val="Cdigo-fonte"/>
            </w:pPr>
          </w:p>
          <w:p w14:paraId="22DDA918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2CACC7E6" w14:textId="77777777" w:rsidR="00804355" w:rsidRDefault="00804355" w:rsidP="00804355">
            <w:pPr>
              <w:pStyle w:val="Cdigo-fonte"/>
            </w:pPr>
            <w:r>
              <w:t>VALUES (5, 4, 'I', TO_DATE('2021-09-16', 'YYYY-MM-DD'));</w:t>
            </w:r>
          </w:p>
          <w:p w14:paraId="7B7D95A6" w14:textId="77777777" w:rsidR="00804355" w:rsidRDefault="00804355" w:rsidP="00804355">
            <w:pPr>
              <w:pStyle w:val="Cdigo-fonte"/>
            </w:pPr>
          </w:p>
          <w:p w14:paraId="1BE2EC01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6B84AF03" w14:textId="77777777" w:rsidR="00804355" w:rsidRDefault="00804355" w:rsidP="00804355">
            <w:pPr>
              <w:pStyle w:val="Cdigo-fonte"/>
            </w:pPr>
            <w:r>
              <w:t>VALUES (6, 1, 'A', TO_DATE('2021-10-01', 'YYYY-MM-DD'));</w:t>
            </w:r>
          </w:p>
          <w:p w14:paraId="5C3AFF53" w14:textId="77777777" w:rsidR="00804355" w:rsidRDefault="00804355" w:rsidP="00804355">
            <w:pPr>
              <w:pStyle w:val="Cdigo-fonte"/>
            </w:pPr>
          </w:p>
          <w:p w14:paraId="5E61E8F2" w14:textId="77777777" w:rsidR="00804355" w:rsidRDefault="00804355" w:rsidP="00804355">
            <w:pPr>
              <w:pStyle w:val="Cdigo-fonte"/>
            </w:pPr>
            <w:r>
              <w:lastRenderedPageBreak/>
              <w:t>INSERT INTO t_vt_itens_fatura (id_itens_fatura, id_plano, st_item, dt_item_adicionado)</w:t>
            </w:r>
          </w:p>
          <w:p w14:paraId="6D3264ED" w14:textId="77777777" w:rsidR="00804355" w:rsidRDefault="00804355" w:rsidP="00804355">
            <w:pPr>
              <w:pStyle w:val="Cdigo-fonte"/>
            </w:pPr>
            <w:r>
              <w:t>VALUES (7, 1, 'A', TO_DATE('2022-11-10', 'YYYY-MM-DD'));</w:t>
            </w:r>
          </w:p>
          <w:p w14:paraId="4156D035" w14:textId="77777777" w:rsidR="00804355" w:rsidRDefault="00804355" w:rsidP="00804355">
            <w:pPr>
              <w:pStyle w:val="Cdigo-fonte"/>
            </w:pPr>
          </w:p>
          <w:p w14:paraId="3A7E61B0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1D766E03" w14:textId="77777777" w:rsidR="00804355" w:rsidRDefault="00804355" w:rsidP="00804355">
            <w:pPr>
              <w:pStyle w:val="Cdigo-fonte"/>
            </w:pPr>
            <w:r>
              <w:t>VALUES (8, 5, 'A', TO_DATE('2023-01-19', 'YYYY-MM-DD'));</w:t>
            </w:r>
          </w:p>
          <w:p w14:paraId="63673118" w14:textId="77777777" w:rsidR="00804355" w:rsidRDefault="00804355" w:rsidP="00804355">
            <w:pPr>
              <w:pStyle w:val="Cdigo-fonte"/>
            </w:pPr>
          </w:p>
          <w:p w14:paraId="08D354EB" w14:textId="77777777" w:rsidR="00804355" w:rsidRDefault="00804355" w:rsidP="00804355">
            <w:pPr>
              <w:pStyle w:val="Cdigo-fonte"/>
            </w:pPr>
            <w:r>
              <w:t>INSERT INTO t_vt_itens_fatura (id_itens_fatura, id_plano, st_item, dt_item_adicionado)</w:t>
            </w:r>
          </w:p>
          <w:p w14:paraId="2E6D5DC4" w14:textId="77777777" w:rsidR="00804355" w:rsidRDefault="00804355" w:rsidP="00804355">
            <w:pPr>
              <w:pStyle w:val="Cdigo-fonte"/>
            </w:pPr>
            <w:r>
              <w:t>VALUES (9, 4, 'I', TO_DATE('2023-02-22', 'YYYY-MM-DD'));</w:t>
            </w:r>
          </w:p>
          <w:p w14:paraId="34B2E9FE" w14:textId="77777777" w:rsidR="00804355" w:rsidRDefault="00804355" w:rsidP="00804355">
            <w:pPr>
              <w:pStyle w:val="Cdigo-fonte"/>
            </w:pPr>
          </w:p>
          <w:p w14:paraId="4EC77B2E" w14:textId="77777777" w:rsidR="00804355" w:rsidRDefault="00804355" w:rsidP="00804355">
            <w:pPr>
              <w:pStyle w:val="Cdigo-fonte"/>
            </w:pPr>
            <w:r>
              <w:t xml:space="preserve">INSERT INTO t_vt_itens_fatura (id_itens_fatura, id_plano, st_item, dt_item_adicionado) </w:t>
            </w:r>
          </w:p>
          <w:p w14:paraId="01341E30" w14:textId="55CD7F9B" w:rsidR="00D07BF0" w:rsidRDefault="00804355" w:rsidP="00804355">
            <w:pPr>
              <w:pStyle w:val="Cdigo-fonte"/>
            </w:pPr>
            <w:r>
              <w:t>VALUES (10, 5, 'A', TO_DATE('2023-03-25', 'YYYY-MM-DD'));</w:t>
            </w:r>
          </w:p>
        </w:tc>
      </w:tr>
    </w:tbl>
    <w:p w14:paraId="35C5E87D" w14:textId="7A2595AD" w:rsidR="00D07BF0" w:rsidRDefault="00D07BF0" w:rsidP="00D07BF0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t_vt_itens_fatura</w:t>
      </w:r>
      <w:r>
        <w:rPr>
          <w:b/>
        </w:rPr>
        <w:t>.</w:t>
      </w:r>
    </w:p>
    <w:p w14:paraId="2DA56F10" w14:textId="77777777" w:rsidR="00DA08E5" w:rsidRDefault="00DA08E5" w:rsidP="00DA08E5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A08E5" w14:paraId="3BDE9F0C" w14:textId="77777777" w:rsidTr="00F76768">
        <w:trPr>
          <w:trHeight w:val="442"/>
        </w:trPr>
        <w:tc>
          <w:tcPr>
            <w:tcW w:w="9034" w:type="dxa"/>
          </w:tcPr>
          <w:p w14:paraId="538ADB35" w14:textId="77777777" w:rsidR="00DA08E5" w:rsidRDefault="00DA08E5" w:rsidP="00DA08E5">
            <w:pPr>
              <w:pStyle w:val="Cdigo-fonte"/>
            </w:pPr>
            <w:r>
              <w:t>-- Inserindo dados na tabela t_vt_itens_fat_serv_add</w:t>
            </w:r>
          </w:p>
          <w:p w14:paraId="11087299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0C21121B" w14:textId="77777777" w:rsidR="00DA08E5" w:rsidRDefault="00DA08E5" w:rsidP="00DA08E5">
            <w:pPr>
              <w:pStyle w:val="Cdigo-fonte"/>
            </w:pPr>
            <w:r>
              <w:t>VALUES (1,1);</w:t>
            </w:r>
          </w:p>
          <w:p w14:paraId="6BC043F6" w14:textId="77777777" w:rsidR="00DA08E5" w:rsidRDefault="00DA08E5" w:rsidP="00DA08E5">
            <w:pPr>
              <w:pStyle w:val="Cdigo-fonte"/>
            </w:pPr>
          </w:p>
          <w:p w14:paraId="49FC3060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6AD89E07" w14:textId="77777777" w:rsidR="00DA08E5" w:rsidRDefault="00DA08E5" w:rsidP="00DA08E5">
            <w:pPr>
              <w:pStyle w:val="Cdigo-fonte"/>
            </w:pPr>
            <w:r>
              <w:t>VALUES (2,1);</w:t>
            </w:r>
          </w:p>
          <w:p w14:paraId="13335381" w14:textId="77777777" w:rsidR="00DA08E5" w:rsidRDefault="00DA08E5" w:rsidP="00DA08E5">
            <w:pPr>
              <w:pStyle w:val="Cdigo-fonte"/>
            </w:pPr>
          </w:p>
          <w:p w14:paraId="331730FD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1BBF2B6F" w14:textId="77777777" w:rsidR="00DA08E5" w:rsidRDefault="00DA08E5" w:rsidP="00DA08E5">
            <w:pPr>
              <w:pStyle w:val="Cdigo-fonte"/>
            </w:pPr>
            <w:r>
              <w:t>VALUES (2,2);</w:t>
            </w:r>
          </w:p>
          <w:p w14:paraId="0FF20CC8" w14:textId="77777777" w:rsidR="00DA08E5" w:rsidRDefault="00DA08E5" w:rsidP="00DA08E5">
            <w:pPr>
              <w:pStyle w:val="Cdigo-fonte"/>
            </w:pPr>
          </w:p>
          <w:p w14:paraId="53E104C2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7A8077D7" w14:textId="77777777" w:rsidR="00DA08E5" w:rsidRDefault="00DA08E5" w:rsidP="00DA08E5">
            <w:pPr>
              <w:pStyle w:val="Cdigo-fonte"/>
            </w:pPr>
            <w:r>
              <w:t>VALUES (3,2);</w:t>
            </w:r>
          </w:p>
          <w:p w14:paraId="2D826C7E" w14:textId="77777777" w:rsidR="00DA08E5" w:rsidRDefault="00DA08E5" w:rsidP="00DA08E5">
            <w:pPr>
              <w:pStyle w:val="Cdigo-fonte"/>
            </w:pPr>
          </w:p>
          <w:p w14:paraId="7F88DB23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404BC4DA" w14:textId="77777777" w:rsidR="00DA08E5" w:rsidRDefault="00DA08E5" w:rsidP="00DA08E5">
            <w:pPr>
              <w:pStyle w:val="Cdigo-fonte"/>
            </w:pPr>
            <w:r>
              <w:t>VALUES (3,3);</w:t>
            </w:r>
          </w:p>
          <w:p w14:paraId="35CBB1B1" w14:textId="77777777" w:rsidR="00DA08E5" w:rsidRDefault="00DA08E5" w:rsidP="00DA08E5">
            <w:pPr>
              <w:pStyle w:val="Cdigo-fonte"/>
            </w:pPr>
          </w:p>
          <w:p w14:paraId="626CAC9D" w14:textId="77777777" w:rsidR="00DA08E5" w:rsidRDefault="00DA08E5" w:rsidP="00DA08E5">
            <w:pPr>
              <w:pStyle w:val="Cdigo-fonte"/>
            </w:pPr>
            <w:r>
              <w:t xml:space="preserve">INSERT INTO t_vt_itens_fat_serv_add (id_itens_fatura, id_servico_adicional) </w:t>
            </w:r>
          </w:p>
          <w:p w14:paraId="73666FDE" w14:textId="7E26F0A7" w:rsidR="00DA08E5" w:rsidRDefault="00DA08E5" w:rsidP="00DA08E5">
            <w:pPr>
              <w:pStyle w:val="Cdigo-fonte"/>
            </w:pPr>
            <w:r>
              <w:t>VALUES (4,3);</w:t>
            </w:r>
          </w:p>
        </w:tc>
      </w:tr>
    </w:tbl>
    <w:p w14:paraId="66886274" w14:textId="593BEF59" w:rsidR="00DA08E5" w:rsidRDefault="00DA08E5" w:rsidP="00DA08E5">
      <w:pPr>
        <w:pStyle w:val="Legenda"/>
      </w:pPr>
      <w:r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A08E5">
        <w:rPr>
          <w:b/>
        </w:rPr>
        <w:t>t_vt_itens_fat_serv_add</w:t>
      </w:r>
      <w:r>
        <w:rPr>
          <w:b/>
        </w:rPr>
        <w:t>.</w:t>
      </w:r>
    </w:p>
    <w:p w14:paraId="3EA295CD" w14:textId="77777777" w:rsidR="00DA08E5" w:rsidRPr="00DA08E5" w:rsidRDefault="00DA08E5" w:rsidP="00DA08E5">
      <w:pPr>
        <w:pStyle w:val="Corpodetexto"/>
      </w:pPr>
    </w:p>
    <w:p w14:paraId="26E15512" w14:textId="77777777" w:rsidR="00D07BF0" w:rsidRDefault="00D07BF0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380E9E" w14:paraId="009CBB22" w14:textId="77777777" w:rsidTr="00E44BE8">
        <w:trPr>
          <w:trHeight w:val="442"/>
        </w:trPr>
        <w:tc>
          <w:tcPr>
            <w:tcW w:w="9034" w:type="dxa"/>
          </w:tcPr>
          <w:p w14:paraId="3793F05E" w14:textId="77777777" w:rsidR="00EC4FAE" w:rsidRDefault="00EC4FAE" w:rsidP="00EC4FAE">
            <w:pPr>
              <w:pStyle w:val="Cdigo-fonte"/>
            </w:pPr>
            <w:r>
              <w:t>-- Inserindo dados na tabela t_vt_tipo_pagamento</w:t>
            </w:r>
          </w:p>
          <w:p w14:paraId="41792349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5F4B845B" w14:textId="77777777" w:rsidR="00EC4FAE" w:rsidRDefault="00EC4FAE" w:rsidP="00EC4FAE">
            <w:pPr>
              <w:pStyle w:val="Cdigo-fonte"/>
            </w:pPr>
            <w:r>
              <w:lastRenderedPageBreak/>
              <w:t>VALUES (1, 'Cartão de Crédito', 'Pagamento realizado através de cartão de crédito.');</w:t>
            </w:r>
          </w:p>
          <w:p w14:paraId="6F2172EB" w14:textId="77777777" w:rsidR="00EC4FAE" w:rsidRDefault="00EC4FAE" w:rsidP="00EC4FAE">
            <w:pPr>
              <w:pStyle w:val="Cdigo-fonte"/>
            </w:pPr>
          </w:p>
          <w:p w14:paraId="714295BB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22772A96" w14:textId="77777777" w:rsidR="00EC4FAE" w:rsidRDefault="00EC4FAE" w:rsidP="00EC4FAE">
            <w:pPr>
              <w:pStyle w:val="Cdigo-fonte"/>
            </w:pPr>
            <w:r>
              <w:t>VALUES (2, 'Cartão de Débito', 'Pagamento realizado através de cartão de débito.');</w:t>
            </w:r>
          </w:p>
          <w:p w14:paraId="50A97583" w14:textId="77777777" w:rsidR="00EC4FAE" w:rsidRDefault="00EC4FAE" w:rsidP="00EC4FAE">
            <w:pPr>
              <w:pStyle w:val="Cdigo-fonte"/>
            </w:pPr>
          </w:p>
          <w:p w14:paraId="100E0533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04EA2A81" w14:textId="77777777" w:rsidR="00EC4FAE" w:rsidRDefault="00EC4FAE" w:rsidP="00EC4FAE">
            <w:pPr>
              <w:pStyle w:val="Cdigo-fonte"/>
            </w:pPr>
            <w:r>
              <w:t>VALUES (3, 'Boleto Bancário', 'Pagamento realizado através de boleto bancário.');</w:t>
            </w:r>
          </w:p>
          <w:p w14:paraId="266D5A73" w14:textId="77777777" w:rsidR="00EC4FAE" w:rsidRDefault="00EC4FAE" w:rsidP="00EC4FAE">
            <w:pPr>
              <w:pStyle w:val="Cdigo-fonte"/>
            </w:pPr>
          </w:p>
          <w:p w14:paraId="4C33C179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789214AC" w14:textId="77777777" w:rsidR="00EC4FAE" w:rsidRDefault="00EC4FAE" w:rsidP="00EC4FAE">
            <w:pPr>
              <w:pStyle w:val="Cdigo-fonte"/>
            </w:pPr>
            <w:r>
              <w:t>VALUES (4, 'Transferência Bancária', 'Pagamento realizado através de transferência bancária.');</w:t>
            </w:r>
          </w:p>
          <w:p w14:paraId="173002E6" w14:textId="77777777" w:rsidR="00EC4FAE" w:rsidRDefault="00EC4FAE" w:rsidP="00EC4FAE">
            <w:pPr>
              <w:pStyle w:val="Cdigo-fonte"/>
            </w:pPr>
          </w:p>
          <w:p w14:paraId="27EBE123" w14:textId="77777777" w:rsidR="00EC4FAE" w:rsidRDefault="00EC4FAE" w:rsidP="00EC4FAE">
            <w:pPr>
              <w:pStyle w:val="Cdigo-fonte"/>
            </w:pPr>
            <w:r>
              <w:t>INSERT INTO t_vt_tipo_pagamento (id_tipo_pagamento, nm_tipo_pagamento, ds_tipo_pagamento)</w:t>
            </w:r>
          </w:p>
          <w:p w14:paraId="4D8EF6BE" w14:textId="1F28BC4E" w:rsidR="00380E9E" w:rsidRDefault="00EC4FAE" w:rsidP="00EC4FAE">
            <w:pPr>
              <w:pStyle w:val="Cdigo-fonte"/>
            </w:pPr>
            <w:r>
              <w:t>VALUES (5, 'Pix', 'Pagamento realizado através de transferência via Pix.');</w:t>
            </w:r>
          </w:p>
        </w:tc>
      </w:tr>
    </w:tbl>
    <w:p w14:paraId="014E8122" w14:textId="2A44656E" w:rsidR="00380E9E" w:rsidRDefault="00380E9E" w:rsidP="00380E9E">
      <w:pPr>
        <w:pStyle w:val="Legenda"/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</w:t>
      </w:r>
      <w:r>
        <w:rPr>
          <w:b/>
        </w:rPr>
        <w:t>tipo_pagamento.</w:t>
      </w:r>
    </w:p>
    <w:p w14:paraId="3BBC9AE4" w14:textId="77777777" w:rsidR="00380E9E" w:rsidRDefault="00380E9E" w:rsidP="00D07BF0">
      <w:pPr>
        <w:pStyle w:val="Corpodetexto"/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D07BF0" w14:paraId="6D991EFC" w14:textId="77777777" w:rsidTr="00D07BF0">
        <w:trPr>
          <w:trHeight w:val="442"/>
        </w:trPr>
        <w:tc>
          <w:tcPr>
            <w:tcW w:w="9034" w:type="dxa"/>
          </w:tcPr>
          <w:p w14:paraId="6C51C9E0" w14:textId="77777777" w:rsidR="002C0670" w:rsidRDefault="002C0670" w:rsidP="002C0670">
            <w:pPr>
              <w:pStyle w:val="Cdigo-fonte"/>
            </w:pPr>
            <w:r>
              <w:t>-- Inserindo dados na tabela t_vt_fatura</w:t>
            </w:r>
          </w:p>
          <w:p w14:paraId="18BA9648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923FE08" w14:textId="77777777" w:rsidR="002C0670" w:rsidRDefault="002C0670" w:rsidP="002C0670">
            <w:pPr>
              <w:pStyle w:val="Cdigo-fonte"/>
            </w:pPr>
            <w:r>
              <w:t>VALUES (1, 1, 1, 5,100 ,TO_DATE('2020-05-11', 'YYYY-MM-DD') , TO_DATE('2020-05-10', 'YYYY-MM-DD'));</w:t>
            </w:r>
          </w:p>
          <w:p w14:paraId="04D54364" w14:textId="77777777" w:rsidR="002C0670" w:rsidRDefault="002C0670" w:rsidP="002C0670">
            <w:pPr>
              <w:pStyle w:val="Cdigo-fonte"/>
            </w:pPr>
          </w:p>
          <w:p w14:paraId="0486F593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887BC41" w14:textId="77777777" w:rsidR="002C0670" w:rsidRDefault="002C0670" w:rsidP="002C0670">
            <w:pPr>
              <w:pStyle w:val="Cdigo-fonte"/>
            </w:pPr>
            <w:r>
              <w:t>VALUES (2, 2, 2, 5,150,TO_DATE('2020-03-29', 'YYYY-MM-DD') , TO_DATE('2020-03-29', 'YYYY-MM-DD'));</w:t>
            </w:r>
          </w:p>
          <w:p w14:paraId="1A4DD7C4" w14:textId="77777777" w:rsidR="002C0670" w:rsidRDefault="002C0670" w:rsidP="002C0670">
            <w:pPr>
              <w:pStyle w:val="Cdigo-fonte"/>
            </w:pPr>
          </w:p>
          <w:p w14:paraId="375B3EFD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428C4002" w14:textId="77777777" w:rsidR="002C0670" w:rsidRDefault="002C0670" w:rsidP="002C0670">
            <w:pPr>
              <w:pStyle w:val="Cdigo-fonte"/>
            </w:pPr>
            <w:r>
              <w:t>VALUES (3, 3, 3, 5,200, TO_DATE('2021-03-12', 'YYYY-MM-DD') , TO_DATE('2021-03-09', 'YYYY-MM-DD') );</w:t>
            </w:r>
          </w:p>
          <w:p w14:paraId="19806D3D" w14:textId="77777777" w:rsidR="002C0670" w:rsidRDefault="002C0670" w:rsidP="002C0670">
            <w:pPr>
              <w:pStyle w:val="Cdigo-fonte"/>
            </w:pPr>
          </w:p>
          <w:p w14:paraId="6EEB6ED6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5907F1FD" w14:textId="77777777" w:rsidR="002C0670" w:rsidRDefault="002C0670" w:rsidP="002C0670">
            <w:pPr>
              <w:pStyle w:val="Cdigo-fonte"/>
            </w:pPr>
            <w:r>
              <w:t>VALUES (4, 4, 4, 1,120, TO_DATE( '2021-09-21', 'YYYY-MM-DD'), TO_DATE('2021-09-24', 'YYYY-MM-DD'));</w:t>
            </w:r>
          </w:p>
          <w:p w14:paraId="20DB667B" w14:textId="77777777" w:rsidR="002C0670" w:rsidRDefault="002C0670" w:rsidP="002C0670">
            <w:pPr>
              <w:pStyle w:val="Cdigo-fonte"/>
            </w:pPr>
          </w:p>
          <w:p w14:paraId="1BF741EB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</w:t>
            </w:r>
            <w:r>
              <w:lastRenderedPageBreak/>
              <w:t xml:space="preserve">id_itens_fatura, id_tipo_pagamento, vlr_fatura, dt_vencimento, dt_pagamento) </w:t>
            </w:r>
          </w:p>
          <w:p w14:paraId="77A8A7EA" w14:textId="77777777" w:rsidR="002C0670" w:rsidRDefault="002C0670" w:rsidP="002C0670">
            <w:pPr>
              <w:pStyle w:val="Cdigo-fonte"/>
            </w:pPr>
            <w:r>
              <w:t>VALUES (5, 5, 5, 2,90, TO_DATE( '2021-10-16', 'YYYY-MM-DD'), TO_DATE( '2021-10-14', 'YYYY-MM-DD'));</w:t>
            </w:r>
          </w:p>
          <w:p w14:paraId="1C3EAA28" w14:textId="77777777" w:rsidR="002C0670" w:rsidRDefault="002C0670" w:rsidP="002C0670">
            <w:pPr>
              <w:pStyle w:val="Cdigo-fonte"/>
            </w:pPr>
          </w:p>
          <w:p w14:paraId="2B127475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7E0A819E" w14:textId="77777777" w:rsidR="002C0670" w:rsidRDefault="002C0670" w:rsidP="002C0670">
            <w:pPr>
              <w:pStyle w:val="Cdigo-fonte"/>
            </w:pPr>
            <w:r>
              <w:t>VALUES (6, 6, 6, 2,75, TO_DATE( '2021-11-18', 'YYYY-MM-DD') , TO_DATE( '2021-11-17', 'YYYY-MM-DD') );</w:t>
            </w:r>
          </w:p>
          <w:p w14:paraId="741B97C9" w14:textId="77777777" w:rsidR="002C0670" w:rsidRDefault="002C0670" w:rsidP="002C0670">
            <w:pPr>
              <w:pStyle w:val="Cdigo-fonte"/>
            </w:pPr>
          </w:p>
          <w:p w14:paraId="619AF0EE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1019BE7E" w14:textId="77777777" w:rsidR="002C0670" w:rsidRDefault="002C0670" w:rsidP="002C0670">
            <w:pPr>
              <w:pStyle w:val="Cdigo-fonte"/>
            </w:pPr>
            <w:r>
              <w:t>VALUES (7, 7, 7, 1,180, TO_DATE( '2022-12-19', 'YYYY-MM-DD') , TO_DATE( '2022-12-19', 'YYYY-MM-DD') );</w:t>
            </w:r>
          </w:p>
          <w:p w14:paraId="46ADAE0E" w14:textId="77777777" w:rsidR="002C0670" w:rsidRDefault="002C0670" w:rsidP="002C0670">
            <w:pPr>
              <w:pStyle w:val="Cdigo-fonte"/>
            </w:pPr>
          </w:p>
          <w:p w14:paraId="0FFB3777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338B84AE" w14:textId="77777777" w:rsidR="002C0670" w:rsidRDefault="002C0670" w:rsidP="002C0670">
            <w:pPr>
              <w:pStyle w:val="Cdigo-fonte"/>
            </w:pPr>
            <w:r>
              <w:t>VALUES (8, 8, 8, 4,250, TO_DATE( '2023-02-19', 'YYYY-MM-DD') , TO_DATE( '2023-02-16', 'YYYY-MM-DD') );</w:t>
            </w:r>
          </w:p>
          <w:p w14:paraId="0A6DE6C0" w14:textId="77777777" w:rsidR="002C0670" w:rsidRDefault="002C0670" w:rsidP="002C0670">
            <w:pPr>
              <w:pStyle w:val="Cdigo-fonte"/>
            </w:pPr>
          </w:p>
          <w:p w14:paraId="3539F791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0BDB48C6" w14:textId="77777777" w:rsidR="002C0670" w:rsidRDefault="002C0670" w:rsidP="002C0670">
            <w:pPr>
              <w:pStyle w:val="Cdigo-fonte"/>
            </w:pPr>
            <w:r>
              <w:t>VALUES (9, 9, 9, 5,190, TO_DATE( '2023-03-22', 'YYYY-MM-DD') ,TO_DATE( '2023-03-20', 'YYYY-MM-DD') );</w:t>
            </w:r>
          </w:p>
          <w:p w14:paraId="76839843" w14:textId="77777777" w:rsidR="002C0670" w:rsidRDefault="002C0670" w:rsidP="002C0670">
            <w:pPr>
              <w:pStyle w:val="Cdigo-fonte"/>
            </w:pPr>
          </w:p>
          <w:p w14:paraId="3175355B" w14:textId="77777777" w:rsidR="002C0670" w:rsidRDefault="002C0670" w:rsidP="002C0670">
            <w:pPr>
              <w:pStyle w:val="Cdigo-fonte"/>
            </w:pPr>
            <w:r>
              <w:t xml:space="preserve">INSERT INTO t_vt_fatura (id_fatura, id_cliente, id_itens_fatura, id_tipo_pagamento, vlr_fatura, dt_vencimento, dt_pagamento) </w:t>
            </w:r>
          </w:p>
          <w:p w14:paraId="2EFAFBC2" w14:textId="788CB700" w:rsidR="00D07BF0" w:rsidRDefault="002C0670" w:rsidP="002C0670">
            <w:pPr>
              <w:pStyle w:val="Cdigo-fonte"/>
            </w:pPr>
            <w:r>
              <w:t>VALUES (10, 10, 10, 3,110,TO_DATE( '2023-04-25', 'YYYY-MM-DD') , TO_DATE( '2023-04-25', 'YYYY-MM-DD') );</w:t>
            </w:r>
          </w:p>
        </w:tc>
      </w:tr>
    </w:tbl>
    <w:p w14:paraId="26469DC3" w14:textId="02E95D4F" w:rsidR="00D07BF0" w:rsidRDefault="00D07BF0" w:rsidP="00D07BF0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t_vt_fatura</w:t>
      </w:r>
      <w:r>
        <w:rPr>
          <w:b/>
        </w:rPr>
        <w:t>.</w:t>
      </w:r>
    </w:p>
    <w:p w14:paraId="4FA0A6D6" w14:textId="77777777" w:rsidR="00A965B3" w:rsidRDefault="00A965B3" w:rsidP="00A965B3">
      <w:pPr>
        <w:pStyle w:val="Corpodetexto"/>
      </w:pPr>
    </w:p>
    <w:p w14:paraId="612D317D" w14:textId="51B0687D" w:rsidR="00A965B3" w:rsidRDefault="00A965B3" w:rsidP="00A965B3">
      <w:pPr>
        <w:pStyle w:val="Corpodetexto"/>
        <w:jc w:val="center"/>
        <w:rPr>
          <w:b/>
          <w:sz w:val="28"/>
          <w:szCs w:val="28"/>
        </w:rPr>
      </w:pPr>
      <w:r w:rsidRPr="00A965B3">
        <w:rPr>
          <w:b/>
          <w:sz w:val="28"/>
          <w:szCs w:val="28"/>
        </w:rPr>
        <w:t>Vocalize:</w:t>
      </w:r>
    </w:p>
    <w:p w14:paraId="38F49238" w14:textId="77777777" w:rsidR="00A965B3" w:rsidRPr="00A965B3" w:rsidRDefault="00A965B3" w:rsidP="00A965B3">
      <w:pPr>
        <w:pStyle w:val="Corpodetexto"/>
        <w:jc w:val="left"/>
        <w:rPr>
          <w:b/>
          <w:sz w:val="28"/>
          <w:szCs w:val="28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A965B3" w14:paraId="4B26EEE8" w14:textId="77777777" w:rsidTr="00E44BE8">
        <w:trPr>
          <w:trHeight w:val="442"/>
        </w:trPr>
        <w:tc>
          <w:tcPr>
            <w:tcW w:w="9034" w:type="dxa"/>
          </w:tcPr>
          <w:p w14:paraId="1BD5F37F" w14:textId="77777777" w:rsidR="00600F67" w:rsidRDefault="00600F67" w:rsidP="00600F67">
            <w:pPr>
              <w:pStyle w:val="Cdigo-fonte"/>
            </w:pPr>
            <w:r>
              <w:t>--Inserindo dados na tabela t_vocalize_ligacao</w:t>
            </w:r>
          </w:p>
          <w:p w14:paraId="79EB108C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49E6BAA7" w14:textId="77777777" w:rsidR="00600F67" w:rsidRDefault="00600F67" w:rsidP="00600F67">
            <w:pPr>
              <w:pStyle w:val="Cdigo-fonte"/>
            </w:pPr>
            <w:r>
              <w:t>VALUES (1, 1,TO_DATE('2023-01-12', 'YYYY-MM-DD'), 10, 'Mais informações sobre o produto', 'O cliente sentiu satisfeito');</w:t>
            </w:r>
          </w:p>
          <w:p w14:paraId="339372CF" w14:textId="77777777" w:rsidR="00600F67" w:rsidRDefault="00600F67" w:rsidP="00600F67">
            <w:pPr>
              <w:pStyle w:val="Cdigo-fonte"/>
            </w:pPr>
          </w:p>
          <w:p w14:paraId="3AA83662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23B1681" w14:textId="77777777" w:rsidR="00600F67" w:rsidRDefault="00600F67" w:rsidP="00600F67">
            <w:pPr>
              <w:pStyle w:val="Cdigo-fonte"/>
            </w:pPr>
            <w:r>
              <w:t>VALUES (2, 1, TO_</w:t>
            </w:r>
            <w:proofErr w:type="gramStart"/>
            <w:r>
              <w:t>DATE(</w:t>
            </w:r>
            <w:proofErr w:type="gramEnd"/>
            <w:r>
              <w:t xml:space="preserve">'2023-02-11', 'YYYY-MM-DD'), 15, </w:t>
            </w:r>
            <w:r>
              <w:lastRenderedPageBreak/>
              <w:t>'Quero realizar uma compra', 'Não identifiquei nenhum comportamento fora do padrão.');</w:t>
            </w:r>
          </w:p>
          <w:p w14:paraId="0FDB48F4" w14:textId="77777777" w:rsidR="00600F67" w:rsidRDefault="00600F67" w:rsidP="00600F67">
            <w:pPr>
              <w:pStyle w:val="Cdigo-fonte"/>
            </w:pPr>
          </w:p>
          <w:p w14:paraId="6A8A764E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5CE97AFB" w14:textId="77777777" w:rsidR="00600F67" w:rsidRDefault="00600F67" w:rsidP="00600F67">
            <w:pPr>
              <w:pStyle w:val="Cdigo-fonte"/>
            </w:pPr>
            <w:r>
              <w:t>VALUES (3, 2, TO_</w:t>
            </w:r>
            <w:proofErr w:type="gramStart"/>
            <w:r>
              <w:t>DATE(</w:t>
            </w:r>
            <w:proofErr w:type="gramEnd"/>
            <w:r>
              <w:t>'2023-03-20', 'YYYY-MM-DD') , 18, 'Gostaria de cancelar uma compra', 'Não identifiquei nenhum comportamento fora do padrão.');</w:t>
            </w:r>
          </w:p>
          <w:p w14:paraId="041FD790" w14:textId="77777777" w:rsidR="00600F67" w:rsidRDefault="00600F67" w:rsidP="00600F67">
            <w:pPr>
              <w:pStyle w:val="Cdigo-fonte"/>
            </w:pPr>
          </w:p>
          <w:p w14:paraId="549D63C3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35090F60" w14:textId="77777777" w:rsidR="00600F67" w:rsidRDefault="00600F67" w:rsidP="00600F67">
            <w:pPr>
              <w:pStyle w:val="Cdigo-fonte"/>
            </w:pPr>
            <w:r>
              <w:t>VALUES (4, 3, TO_</w:t>
            </w:r>
            <w:proofErr w:type="gramStart"/>
            <w:r>
              <w:t>DATE(</w:t>
            </w:r>
            <w:proofErr w:type="gramEnd"/>
            <w:r>
              <w:t>'2023-03-21', 'YYYY-MM-DD') , 22, 'O valor do plano veio errado no boleto.', 'Não identifiquei nenhum comportamento fora do padrão.');</w:t>
            </w:r>
          </w:p>
          <w:p w14:paraId="379FA00E" w14:textId="77777777" w:rsidR="00600F67" w:rsidRDefault="00600F67" w:rsidP="00600F67">
            <w:pPr>
              <w:pStyle w:val="Cdigo-fonte"/>
            </w:pPr>
          </w:p>
          <w:p w14:paraId="01CC0C2F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0BFC2B6A" w14:textId="77777777" w:rsidR="00600F67" w:rsidRDefault="00600F67" w:rsidP="00600F67">
            <w:pPr>
              <w:pStyle w:val="Cdigo-fonte"/>
            </w:pPr>
            <w:r>
              <w:t>VALUES (5, 4, TO_DATE('2023-03-21', 'YYYY-MM-DD'), 5, 'Pedi a troca do serviço, mas não foi resolvido.', 'Não identifiquei nenhum comportamento fora do padrão.');</w:t>
            </w:r>
          </w:p>
          <w:p w14:paraId="641A27CC" w14:textId="77777777" w:rsidR="00600F67" w:rsidRDefault="00600F67" w:rsidP="00600F67">
            <w:pPr>
              <w:pStyle w:val="Cdigo-fonte"/>
            </w:pPr>
          </w:p>
          <w:p w14:paraId="5A75A6F9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6E938242" w14:textId="77777777" w:rsidR="00600F67" w:rsidRDefault="00600F67" w:rsidP="00600F67">
            <w:pPr>
              <w:pStyle w:val="Cdigo-fonte"/>
            </w:pPr>
            <w:r>
              <w:t>VALUES (6, 5, TO_</w:t>
            </w:r>
            <w:proofErr w:type="gramStart"/>
            <w:r>
              <w:t>DATE(</w:t>
            </w:r>
            <w:proofErr w:type="gramEnd"/>
            <w:r>
              <w:t>'2023-03-24', 'YYYY-MM-DD'), 13, 'Procurar outros serviços.', 'Não identifiquei nenhum comportamento fora do padrão.');</w:t>
            </w:r>
          </w:p>
          <w:p w14:paraId="2BF91C15" w14:textId="77777777" w:rsidR="00600F67" w:rsidRDefault="00600F67" w:rsidP="00600F67">
            <w:pPr>
              <w:pStyle w:val="Cdigo-fonte"/>
            </w:pPr>
          </w:p>
          <w:p w14:paraId="0EB72015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22567FED" w14:textId="77777777" w:rsidR="00600F67" w:rsidRDefault="00600F67" w:rsidP="00600F67">
            <w:pPr>
              <w:pStyle w:val="Cdigo-fonte"/>
            </w:pPr>
            <w:r>
              <w:t>VALUES (7, 6, TO_</w:t>
            </w:r>
            <w:proofErr w:type="gramStart"/>
            <w:r>
              <w:t>DATE(</w:t>
            </w:r>
            <w:proofErr w:type="gramEnd"/>
            <w:r>
              <w:t>'2023-03-27', 'YYYY-MM-DD'), 28, 'Alterar o endereço do serviço.', 'O cliente se mostrou nervoso.');</w:t>
            </w:r>
          </w:p>
          <w:p w14:paraId="6B7666B6" w14:textId="77777777" w:rsidR="00600F67" w:rsidRDefault="00600F67" w:rsidP="00600F67">
            <w:pPr>
              <w:pStyle w:val="Cdigo-fonte"/>
            </w:pPr>
          </w:p>
          <w:p w14:paraId="384F3620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51DC3394" w14:textId="77777777" w:rsidR="00600F67" w:rsidRDefault="00600F67" w:rsidP="00600F67">
            <w:pPr>
              <w:pStyle w:val="Cdigo-fonte"/>
            </w:pPr>
            <w:r>
              <w:t>VALUES (8, 7</w:t>
            </w:r>
            <w:proofErr w:type="gramStart"/>
            <w:r>
              <w:t>,TO</w:t>
            </w:r>
            <w:proofErr w:type="gramEnd"/>
            <w:r>
              <w:t>_DATE('2023-04-01', 'YYYY-MM-DD'), 17, 'A conta veio errada', 'Conteve algumas variações no tom de voz.');</w:t>
            </w:r>
          </w:p>
          <w:p w14:paraId="07B39953" w14:textId="77777777" w:rsidR="00600F67" w:rsidRDefault="00600F67" w:rsidP="00600F67">
            <w:pPr>
              <w:pStyle w:val="Cdigo-fonte"/>
            </w:pPr>
          </w:p>
          <w:p w14:paraId="100DAF7D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781219EF" w14:textId="77777777" w:rsidR="00600F67" w:rsidRDefault="00600F67" w:rsidP="00600F67">
            <w:pPr>
              <w:pStyle w:val="Cdigo-fonte"/>
            </w:pPr>
            <w:r>
              <w:t>VALUES (9, 8</w:t>
            </w:r>
            <w:proofErr w:type="gramStart"/>
            <w:r>
              <w:t>,TO</w:t>
            </w:r>
            <w:proofErr w:type="gramEnd"/>
            <w:r>
              <w:t>_DATE('2023-04-07', 'YYYY-MM-DD'), 20, 'Meu boleto não chegou.', 'Não identifiquei nenhum comportamento fora do padrão.');</w:t>
            </w:r>
          </w:p>
          <w:p w14:paraId="6979E99F" w14:textId="77777777" w:rsidR="00600F67" w:rsidRDefault="00600F67" w:rsidP="00600F67">
            <w:pPr>
              <w:pStyle w:val="Cdigo-fonte"/>
            </w:pPr>
          </w:p>
          <w:p w14:paraId="05046616" w14:textId="77777777" w:rsidR="00600F67" w:rsidRDefault="00600F67" w:rsidP="00600F67">
            <w:pPr>
              <w:pStyle w:val="Cdigo-fonte"/>
            </w:pPr>
            <w:r>
              <w:t>INSERT INTO t_vocalize_ligacao (id_ligacao, id_cliente, dt_ligacao, qtd_duracao, ds_trancricao_audio, ds_temperatura)</w:t>
            </w:r>
          </w:p>
          <w:p w14:paraId="199A2FC2" w14:textId="14CD0DFF" w:rsidR="00A965B3" w:rsidRDefault="00600F67" w:rsidP="00600F67">
            <w:pPr>
              <w:pStyle w:val="Cdigo-fonte"/>
            </w:pPr>
            <w:r>
              <w:t>VALUES (10, 9, TO_</w:t>
            </w:r>
            <w:proofErr w:type="gramStart"/>
            <w:r>
              <w:t>DATE(</w:t>
            </w:r>
            <w:proofErr w:type="gramEnd"/>
            <w:r>
              <w:t>'2023-04-07', 'YYYY-MM-DD'), 4, 'Quero pagar com pix.', 'O cliente ficou Satisfeito.');</w:t>
            </w:r>
          </w:p>
        </w:tc>
      </w:tr>
    </w:tbl>
    <w:p w14:paraId="2FA8146C" w14:textId="2AEC1905" w:rsidR="00A965B3" w:rsidRDefault="00A965B3" w:rsidP="00A965B3">
      <w:pPr>
        <w:pStyle w:val="Legenda"/>
        <w:rPr>
          <w:b/>
        </w:rPr>
      </w:pPr>
      <w:r>
        <w:lastRenderedPageBreak/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vocalize_ligacao</w:t>
      </w:r>
    </w:p>
    <w:p w14:paraId="1F1710FA" w14:textId="77777777" w:rsidR="00A965B3" w:rsidRPr="00A965B3" w:rsidRDefault="00A965B3" w:rsidP="00A965B3">
      <w:pPr>
        <w:pStyle w:val="Corpodetexto"/>
        <w:jc w:val="left"/>
        <w:rPr>
          <w:b/>
          <w:sz w:val="28"/>
          <w:szCs w:val="28"/>
        </w:rPr>
      </w:pP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34"/>
      </w:tblGrid>
      <w:tr w:rsidR="00A965B3" w14:paraId="53605BB7" w14:textId="77777777" w:rsidTr="00E44BE8">
        <w:trPr>
          <w:trHeight w:val="442"/>
        </w:trPr>
        <w:tc>
          <w:tcPr>
            <w:tcW w:w="9034" w:type="dxa"/>
          </w:tcPr>
          <w:p w14:paraId="7EAA7488" w14:textId="77777777" w:rsidR="00600F67" w:rsidRDefault="00600F67" w:rsidP="00600F67">
            <w:pPr>
              <w:pStyle w:val="Cdigo-fonte"/>
            </w:pPr>
            <w:r>
              <w:lastRenderedPageBreak/>
              <w:t>--Inserindo dados na tabela t_vocalize_feedback</w:t>
            </w:r>
          </w:p>
          <w:p w14:paraId="6C457F03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1268ECD" w14:textId="77777777" w:rsidR="00600F67" w:rsidRDefault="00600F67" w:rsidP="00600F67">
            <w:pPr>
              <w:pStyle w:val="Cdigo-fonte"/>
            </w:pPr>
            <w:r>
              <w:t>VALUES (1, 1, 5, 'Atendimento Excelente');</w:t>
            </w:r>
          </w:p>
          <w:p w14:paraId="7F4119EC" w14:textId="77777777" w:rsidR="00600F67" w:rsidRDefault="00600F67" w:rsidP="00600F67">
            <w:pPr>
              <w:pStyle w:val="Cdigo-fonte"/>
            </w:pPr>
          </w:p>
          <w:p w14:paraId="7F8C6F90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9A0D8AE" w14:textId="77777777" w:rsidR="00600F67" w:rsidRDefault="00600F67" w:rsidP="00600F67">
            <w:pPr>
              <w:pStyle w:val="Cdigo-fonte"/>
            </w:pPr>
            <w:r>
              <w:t>VALUES (2, 2, 3, 'Atendimento Bom');</w:t>
            </w:r>
          </w:p>
          <w:p w14:paraId="3AA55E4F" w14:textId="77777777" w:rsidR="00600F67" w:rsidRDefault="00600F67" w:rsidP="00600F67">
            <w:pPr>
              <w:pStyle w:val="Cdigo-fonte"/>
            </w:pPr>
          </w:p>
          <w:p w14:paraId="751FC108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5E3D42EB" w14:textId="77777777" w:rsidR="00600F67" w:rsidRDefault="00600F67" w:rsidP="00600F67">
            <w:pPr>
              <w:pStyle w:val="Cdigo-fonte"/>
            </w:pPr>
            <w:r>
              <w:t>VALUES (3, 3, 2, 'Atendimento Ruim');</w:t>
            </w:r>
          </w:p>
          <w:p w14:paraId="6F3D2AAD" w14:textId="77777777" w:rsidR="00600F67" w:rsidRDefault="00600F67" w:rsidP="00600F67">
            <w:pPr>
              <w:pStyle w:val="Cdigo-fonte"/>
            </w:pPr>
          </w:p>
          <w:p w14:paraId="189B31FA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14D8F25B" w14:textId="77777777" w:rsidR="00600F67" w:rsidRDefault="00600F67" w:rsidP="00600F67">
            <w:pPr>
              <w:pStyle w:val="Cdigo-fonte"/>
            </w:pPr>
            <w:r>
              <w:t>VALUES (4, 4, 1, 'Atendimento Muito Ruim');</w:t>
            </w:r>
          </w:p>
          <w:p w14:paraId="61D638D1" w14:textId="77777777" w:rsidR="00600F67" w:rsidRDefault="00600F67" w:rsidP="00600F67">
            <w:pPr>
              <w:pStyle w:val="Cdigo-fonte"/>
            </w:pPr>
          </w:p>
          <w:p w14:paraId="724E86C2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994C2B4" w14:textId="77777777" w:rsidR="00600F67" w:rsidRDefault="00600F67" w:rsidP="00600F67">
            <w:pPr>
              <w:pStyle w:val="Cdigo-fonte"/>
            </w:pPr>
            <w:r>
              <w:t>VALUES (5, 5, 3, 'Atendimento Bom');</w:t>
            </w:r>
          </w:p>
          <w:p w14:paraId="6AFE4164" w14:textId="77777777" w:rsidR="00600F67" w:rsidRDefault="00600F67" w:rsidP="00600F67">
            <w:pPr>
              <w:pStyle w:val="Cdigo-fonte"/>
            </w:pPr>
          </w:p>
          <w:p w14:paraId="371F768A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D136479" w14:textId="77777777" w:rsidR="00600F67" w:rsidRDefault="00600F67" w:rsidP="00600F67">
            <w:pPr>
              <w:pStyle w:val="Cdigo-fonte"/>
            </w:pPr>
            <w:r>
              <w:t>VALUES (6, 6, 4, 'Atendimento Muito Bom');</w:t>
            </w:r>
          </w:p>
          <w:p w14:paraId="7C0255B6" w14:textId="77777777" w:rsidR="00600F67" w:rsidRDefault="00600F67" w:rsidP="00600F67">
            <w:pPr>
              <w:pStyle w:val="Cdigo-fonte"/>
            </w:pPr>
          </w:p>
          <w:p w14:paraId="009F2C92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757D7D7B" w14:textId="77777777" w:rsidR="00600F67" w:rsidRDefault="00600F67" w:rsidP="00600F67">
            <w:pPr>
              <w:pStyle w:val="Cdigo-fonte"/>
            </w:pPr>
            <w:r>
              <w:t>VALUES (7, 7, 5, 'Atendimento Excelente');</w:t>
            </w:r>
          </w:p>
          <w:p w14:paraId="6A43CA79" w14:textId="77777777" w:rsidR="00600F67" w:rsidRDefault="00600F67" w:rsidP="00600F67">
            <w:pPr>
              <w:pStyle w:val="Cdigo-fonte"/>
            </w:pPr>
          </w:p>
          <w:p w14:paraId="45BB73D3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35746C2" w14:textId="77777777" w:rsidR="00600F67" w:rsidRDefault="00600F67" w:rsidP="00600F67">
            <w:pPr>
              <w:pStyle w:val="Cdigo-fonte"/>
            </w:pPr>
            <w:r>
              <w:t>VALUES (8, 8, 4, 'Atendimento Muito Bom');</w:t>
            </w:r>
          </w:p>
          <w:p w14:paraId="064269E8" w14:textId="77777777" w:rsidR="00600F67" w:rsidRDefault="00600F67" w:rsidP="00600F67">
            <w:pPr>
              <w:pStyle w:val="Cdigo-fonte"/>
            </w:pPr>
          </w:p>
          <w:p w14:paraId="3CE58C33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4D404CBB" w14:textId="77777777" w:rsidR="00600F67" w:rsidRDefault="00600F67" w:rsidP="00600F67">
            <w:pPr>
              <w:pStyle w:val="Cdigo-fonte"/>
            </w:pPr>
            <w:r>
              <w:t>VALUES (9, 9, 6, 'Atendimento Neutro');</w:t>
            </w:r>
          </w:p>
          <w:p w14:paraId="36CC715C" w14:textId="77777777" w:rsidR="00600F67" w:rsidRDefault="00600F67" w:rsidP="00600F67">
            <w:pPr>
              <w:pStyle w:val="Cdigo-fonte"/>
            </w:pPr>
          </w:p>
          <w:p w14:paraId="5C259E94" w14:textId="77777777" w:rsidR="00600F67" w:rsidRDefault="00600F67" w:rsidP="00600F67">
            <w:pPr>
              <w:pStyle w:val="Cdigo-fonte"/>
            </w:pPr>
            <w:r>
              <w:t>INSERT INTO t_vocalize_feedback (id_feedback, id_ligacao, nr_nivel_avaliacao, ds_comentario)</w:t>
            </w:r>
          </w:p>
          <w:p w14:paraId="03EA6CE6" w14:textId="2A416A89" w:rsidR="00A965B3" w:rsidRDefault="00600F67" w:rsidP="00600F67">
            <w:pPr>
              <w:pStyle w:val="Cdigo-fonte"/>
            </w:pPr>
            <w:r>
              <w:t>VALUES (10, 10, 5, 'Atendimento Excelente');</w:t>
            </w:r>
          </w:p>
        </w:tc>
      </w:tr>
    </w:tbl>
    <w:p w14:paraId="32AB631C" w14:textId="6024AA98" w:rsidR="00A965B3" w:rsidRDefault="00A965B3" w:rsidP="00A965B3">
      <w:pPr>
        <w:pStyle w:val="Legenda"/>
        <w:rPr>
          <w:b/>
        </w:rPr>
      </w:pPr>
      <w:r>
        <w:t>Exemplo de S</w:t>
      </w:r>
      <w:r w:rsidRPr="4CD0688E">
        <w:t>cript em SQL para carga inicial do banco de dado</w:t>
      </w:r>
      <w:r>
        <w:t>s</w:t>
      </w:r>
      <w:proofErr w:type="gramStart"/>
      <w:r>
        <w:t xml:space="preserve">  </w:t>
      </w:r>
      <w:proofErr w:type="gramEnd"/>
      <w:r w:rsidRPr="00B33C31">
        <w:t xml:space="preserve">na tabela </w:t>
      </w:r>
      <w:r w:rsidRPr="00D07BF0">
        <w:rPr>
          <w:b/>
        </w:rPr>
        <w:t>t_</w:t>
      </w:r>
      <w:r>
        <w:rPr>
          <w:b/>
        </w:rPr>
        <w:t>vocalize_feedback</w:t>
      </w:r>
    </w:p>
    <w:p w14:paraId="5B34CB43" w14:textId="77777777" w:rsidR="00D47D54" w:rsidRDefault="00D47D54" w:rsidP="00D47D54">
      <w:pPr>
        <w:pStyle w:val="Corpodetexto"/>
      </w:pPr>
    </w:p>
    <w:p w14:paraId="359C3ED9" w14:textId="77777777" w:rsidR="00D47D54" w:rsidRPr="00D47D54" w:rsidRDefault="00D47D54" w:rsidP="00B33C31">
      <w:pPr>
        <w:pStyle w:val="Corpodetexto"/>
        <w:rPr>
          <w:sz w:val="20"/>
          <w:szCs w:val="20"/>
        </w:rPr>
      </w:pPr>
    </w:p>
    <w:p w14:paraId="2A7C591C" w14:textId="65FB9540" w:rsidR="004A05C4" w:rsidRDefault="004A05C4" w:rsidP="004A05C4">
      <w:pPr>
        <w:pStyle w:val="Ttulo1"/>
        <w:rPr>
          <w:lang w:val="en-US"/>
        </w:rPr>
      </w:pPr>
      <w:bookmarkStart w:id="10" w:name="_Toc67673075"/>
      <w:r w:rsidRPr="0027353F">
        <w:rPr>
          <w:lang w:val="en-US"/>
        </w:rPr>
        <w:lastRenderedPageBreak/>
        <w:t>7 – Data Manupulation Language – DML (UPDATE</w:t>
      </w:r>
      <w:r w:rsidR="006C4326" w:rsidRPr="0027353F">
        <w:rPr>
          <w:lang w:val="en-US"/>
        </w:rPr>
        <w:t xml:space="preserve"> / DELETE</w:t>
      </w:r>
      <w:r w:rsidRPr="0027353F">
        <w:rPr>
          <w:lang w:val="en-US"/>
        </w:rPr>
        <w:t>)</w:t>
      </w:r>
      <w:bookmarkEnd w:id="10"/>
      <w:r w:rsidR="006F58D7" w:rsidRPr="006F58D7">
        <w:t xml:space="preserve"> </w:t>
      </w:r>
      <w:r w:rsidR="006F58D7">
        <w:t>– 2°Sprint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05F282A5" w14:textId="77777777" w:rsidTr="005478D2">
        <w:tc>
          <w:tcPr>
            <w:tcW w:w="9061" w:type="dxa"/>
          </w:tcPr>
          <w:p w14:paraId="150BEF92" w14:textId="2994A270" w:rsidR="004A05C4" w:rsidRDefault="00E44BE8" w:rsidP="006F58D7">
            <w:pPr>
              <w:pStyle w:val="Cdigo-fonte"/>
              <w:ind w:left="30" w:firstLine="0"/>
              <w:jc w:val="left"/>
            </w:pPr>
            <w:r>
              <w:t xml:space="preserve">A cada login do usuário sera atualizado </w:t>
            </w:r>
            <w:r w:rsidR="004B0747">
              <w:t>a data do ultimo login:</w:t>
            </w:r>
          </w:p>
        </w:tc>
      </w:tr>
      <w:tr w:rsidR="00050FEA" w14:paraId="15DFB985" w14:textId="77777777" w:rsidTr="005478D2">
        <w:tc>
          <w:tcPr>
            <w:tcW w:w="9061" w:type="dxa"/>
          </w:tcPr>
          <w:p w14:paraId="74F5DE00" w14:textId="77777777" w:rsidR="008E35F7" w:rsidRDefault="008E35F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4F054A19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Create or replace procedure proc_login_cliente (pr_id_login in </w:t>
            </w:r>
            <w:proofErr w:type="gramStart"/>
            <w:r w:rsidRPr="00155B66">
              <w:rPr>
                <w:lang w:val="pt-BR"/>
              </w:rPr>
              <w:t>t_vt_login.</w:t>
            </w:r>
            <w:proofErr w:type="gramEnd"/>
            <w:r w:rsidRPr="00155B66">
              <w:rPr>
                <w:lang w:val="pt-BR"/>
              </w:rPr>
              <w:t>id_login%type) is</w:t>
            </w:r>
          </w:p>
          <w:p w14:paraId="18F8936D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proofErr w:type="gramStart"/>
            <w:r w:rsidRPr="00155B66">
              <w:rPr>
                <w:lang w:val="pt-BR"/>
              </w:rPr>
              <w:t>begin</w:t>
            </w:r>
            <w:proofErr w:type="gramEnd"/>
            <w:r w:rsidRPr="00155B66">
              <w:rPr>
                <w:lang w:val="pt-BR"/>
              </w:rPr>
              <w:t xml:space="preserve"> </w:t>
            </w:r>
          </w:p>
          <w:p w14:paraId="133C771F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</w:t>
            </w:r>
            <w:proofErr w:type="gramStart"/>
            <w:r w:rsidRPr="00155B66">
              <w:rPr>
                <w:lang w:val="pt-BR"/>
              </w:rPr>
              <w:t>update</w:t>
            </w:r>
            <w:proofErr w:type="gramEnd"/>
            <w:r w:rsidRPr="00155B66">
              <w:rPr>
                <w:lang w:val="pt-BR"/>
              </w:rPr>
              <w:t xml:space="preserve"> t_vt_login </w:t>
            </w:r>
          </w:p>
          <w:p w14:paraId="11B28E6C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</w:t>
            </w:r>
            <w:proofErr w:type="gramStart"/>
            <w:r w:rsidRPr="00155B66">
              <w:rPr>
                <w:lang w:val="pt-BR"/>
              </w:rPr>
              <w:t>set</w:t>
            </w:r>
            <w:proofErr w:type="gramEnd"/>
            <w:r w:rsidRPr="00155B66">
              <w:rPr>
                <w:lang w:val="pt-BR"/>
              </w:rPr>
              <w:t xml:space="preserve"> DT_ULTIMO_LOGIN = SYSDATE</w:t>
            </w:r>
          </w:p>
          <w:p w14:paraId="0A0E7485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 xml:space="preserve">    </w:t>
            </w:r>
            <w:proofErr w:type="gramStart"/>
            <w:r w:rsidRPr="00155B66">
              <w:rPr>
                <w:lang w:val="pt-BR"/>
              </w:rPr>
              <w:t>where</w:t>
            </w:r>
            <w:proofErr w:type="gramEnd"/>
            <w:r w:rsidRPr="00155B66">
              <w:rPr>
                <w:lang w:val="pt-BR"/>
              </w:rPr>
              <w:t xml:space="preserve"> id_login = pr_id_login; </w:t>
            </w:r>
          </w:p>
          <w:p w14:paraId="6798B707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68B287E5" w14:textId="77777777" w:rsidR="00155B66" w:rsidRPr="00155B66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proofErr w:type="gramStart"/>
            <w:r w:rsidRPr="00155B66">
              <w:rPr>
                <w:lang w:val="pt-BR"/>
              </w:rPr>
              <w:t>end</w:t>
            </w:r>
            <w:proofErr w:type="gramEnd"/>
            <w:r w:rsidRPr="00155B66">
              <w:rPr>
                <w:lang w:val="pt-BR"/>
              </w:rPr>
              <w:t xml:space="preserve"> proc_login_cliente;</w:t>
            </w:r>
          </w:p>
          <w:p w14:paraId="3F2BFEEE" w14:textId="24143BCD" w:rsidR="004B0747" w:rsidRPr="00DD4030" w:rsidRDefault="00155B66" w:rsidP="00155B66">
            <w:pPr>
              <w:pStyle w:val="Cdigo-fonte"/>
              <w:ind w:firstLine="0"/>
              <w:jc w:val="left"/>
              <w:rPr>
                <w:lang w:val="pt-BR"/>
              </w:rPr>
            </w:pPr>
            <w:r w:rsidRPr="00155B66">
              <w:rPr>
                <w:lang w:val="pt-BR"/>
              </w:rPr>
              <w:t>/</w:t>
            </w:r>
          </w:p>
        </w:tc>
      </w:tr>
      <w:tr w:rsidR="004B0747" w14:paraId="3EAF679B" w14:textId="77777777" w:rsidTr="005478D2">
        <w:tc>
          <w:tcPr>
            <w:tcW w:w="9061" w:type="dxa"/>
          </w:tcPr>
          <w:p w14:paraId="6A267EC5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0DE75E43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13376" w14:paraId="2A484455" w14:textId="77777777" w:rsidTr="00DA21D5">
              <w:tc>
                <w:tcPr>
                  <w:tcW w:w="9061" w:type="dxa"/>
                </w:tcPr>
                <w:p w14:paraId="0B6484D3" w14:textId="77777777" w:rsidR="00113376" w:rsidRDefault="00113376" w:rsidP="00DA21D5">
                  <w:pPr>
                    <w:pStyle w:val="Cdigo-fonte"/>
                    <w:ind w:left="30" w:firstLine="0"/>
                    <w:jc w:val="left"/>
                  </w:pPr>
                  <w:r>
                    <w:t>Desativando itens da fatura, caso o cliente deseje cancelar:</w:t>
                  </w:r>
                </w:p>
              </w:tc>
            </w:tr>
            <w:tr w:rsidR="00113376" w14:paraId="7984C62F" w14:textId="77777777" w:rsidTr="00DA21D5">
              <w:tc>
                <w:tcPr>
                  <w:tcW w:w="9061" w:type="dxa"/>
                </w:tcPr>
                <w:p w14:paraId="317234C4" w14:textId="77777777" w:rsidR="00113376" w:rsidRDefault="00113376" w:rsidP="00DA21D5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0EBACF5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Create or replace procedure </w:t>
                  </w:r>
                  <w:proofErr w:type="gramStart"/>
                  <w:r w:rsidRPr="00155B66">
                    <w:rPr>
                      <w:lang w:val="pt-BR"/>
                    </w:rPr>
                    <w:t>proc_desativa_itens_fatura(</w:t>
                  </w:r>
                  <w:proofErr w:type="gramEnd"/>
                  <w:r w:rsidRPr="00155B66">
                    <w:rPr>
                      <w:lang w:val="pt-BR"/>
                    </w:rPr>
                    <w:t>pr_id_itens_fatura  in t_vt_itens_fatura.id_itens_fatura%type)</w:t>
                  </w:r>
                </w:p>
                <w:p w14:paraId="2FB02819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as</w:t>
                  </w:r>
                  <w:proofErr w:type="gramEnd"/>
                </w:p>
                <w:p w14:paraId="13FF2079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begin</w:t>
                  </w:r>
                  <w:proofErr w:type="gramEnd"/>
                  <w:r w:rsidRPr="00155B66">
                    <w:rPr>
                      <w:lang w:val="pt-BR"/>
                    </w:rPr>
                    <w:t xml:space="preserve"> </w:t>
                  </w:r>
                </w:p>
                <w:p w14:paraId="3D8D902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7AE126D3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update</w:t>
                  </w:r>
                  <w:proofErr w:type="gramEnd"/>
                  <w:r w:rsidRPr="00155B66">
                    <w:rPr>
                      <w:lang w:val="pt-BR"/>
                    </w:rPr>
                    <w:t xml:space="preserve"> t_vt_itens_fatura</w:t>
                  </w:r>
                </w:p>
                <w:p w14:paraId="2A9B5EF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set</w:t>
                  </w:r>
                  <w:proofErr w:type="gramEnd"/>
                  <w:r w:rsidRPr="00155B66">
                    <w:rPr>
                      <w:lang w:val="pt-BR"/>
                    </w:rPr>
                    <w:t xml:space="preserve"> st_plano = 'I'</w:t>
                  </w:r>
                </w:p>
                <w:p w14:paraId="25981728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where</w:t>
                  </w:r>
                  <w:proofErr w:type="gramEnd"/>
                  <w:r w:rsidRPr="00155B66">
                    <w:rPr>
                      <w:lang w:val="pt-BR"/>
                    </w:rPr>
                    <w:t xml:space="preserve"> id_itens_fatura = pr_id_itens_fatura;</w:t>
                  </w:r>
                </w:p>
                <w:p w14:paraId="56BD2E0D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329C7E5E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end</w:t>
                  </w:r>
                  <w:proofErr w:type="gramEnd"/>
                  <w:r w:rsidRPr="00155B66">
                    <w:rPr>
                      <w:lang w:val="pt-BR"/>
                    </w:rPr>
                    <w:t xml:space="preserve"> proc_desativa_itens_fatura;</w:t>
                  </w:r>
                </w:p>
                <w:p w14:paraId="17322366" w14:textId="38A8A73A" w:rsidR="00113376" w:rsidRPr="00DD4030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/</w:t>
                  </w:r>
                </w:p>
              </w:tc>
            </w:tr>
          </w:tbl>
          <w:p w14:paraId="0017D655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55B66" w14:paraId="48D4F5C4" w14:textId="77777777" w:rsidTr="0095572A">
              <w:tc>
                <w:tcPr>
                  <w:tcW w:w="9061" w:type="dxa"/>
                </w:tcPr>
                <w:p w14:paraId="7E3816F0" w14:textId="0028B3FD" w:rsidR="00155B66" w:rsidRDefault="00155B66" w:rsidP="0095572A">
                  <w:pPr>
                    <w:pStyle w:val="Cdigo-fonte"/>
                    <w:ind w:left="30" w:firstLine="0"/>
                    <w:jc w:val="left"/>
                  </w:pPr>
                  <w:r>
                    <w:t>Ativando itens da fatura, caso o cliente deseje cancelar:</w:t>
                  </w:r>
                </w:p>
              </w:tc>
            </w:tr>
            <w:tr w:rsidR="00155B66" w14:paraId="6B48B03E" w14:textId="77777777" w:rsidTr="0095572A">
              <w:tc>
                <w:tcPr>
                  <w:tcW w:w="9061" w:type="dxa"/>
                </w:tcPr>
                <w:p w14:paraId="2CE52E5B" w14:textId="77777777" w:rsidR="00155B66" w:rsidRDefault="00155B66" w:rsidP="0095572A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27EDD350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Create or replace procedure </w:t>
                  </w:r>
                  <w:proofErr w:type="gramStart"/>
                  <w:r w:rsidRPr="00155B66">
                    <w:rPr>
                      <w:lang w:val="pt-BR"/>
                    </w:rPr>
                    <w:t>proc_ativa_itens_fatura(</w:t>
                  </w:r>
                  <w:proofErr w:type="gramEnd"/>
                  <w:r w:rsidRPr="00155B66">
                    <w:rPr>
                      <w:lang w:val="pt-BR"/>
                    </w:rPr>
                    <w:t>pr_id_itens_fatura  in t_vt_itens_fatura.id_itens_fatura%type)</w:t>
                  </w:r>
                </w:p>
                <w:p w14:paraId="69D07C67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as</w:t>
                  </w:r>
                  <w:proofErr w:type="gramEnd"/>
                </w:p>
                <w:p w14:paraId="7E415B2C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begin</w:t>
                  </w:r>
                  <w:proofErr w:type="gramEnd"/>
                  <w:r w:rsidRPr="00155B66">
                    <w:rPr>
                      <w:lang w:val="pt-BR"/>
                    </w:rPr>
                    <w:t xml:space="preserve"> </w:t>
                  </w:r>
                </w:p>
                <w:p w14:paraId="2C53AC6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210AE52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update</w:t>
                  </w:r>
                  <w:proofErr w:type="gramEnd"/>
                  <w:r w:rsidRPr="00155B66">
                    <w:rPr>
                      <w:lang w:val="pt-BR"/>
                    </w:rPr>
                    <w:t xml:space="preserve"> t_vt_itens_fatura</w:t>
                  </w:r>
                </w:p>
                <w:p w14:paraId="3A0515C7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set</w:t>
                  </w:r>
                  <w:proofErr w:type="gramEnd"/>
                  <w:r w:rsidRPr="00155B66">
                    <w:rPr>
                      <w:lang w:val="pt-BR"/>
                    </w:rPr>
                    <w:t xml:space="preserve"> st_plano = 'A'</w:t>
                  </w:r>
                </w:p>
                <w:p w14:paraId="7021579F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  <w:proofErr w:type="gramStart"/>
                  <w:r w:rsidRPr="00155B66">
                    <w:rPr>
                      <w:lang w:val="pt-BR"/>
                    </w:rPr>
                    <w:t>where</w:t>
                  </w:r>
                  <w:proofErr w:type="gramEnd"/>
                  <w:r w:rsidRPr="00155B66">
                    <w:rPr>
                      <w:lang w:val="pt-BR"/>
                    </w:rPr>
                    <w:t xml:space="preserve"> id_itens_fatura = pr_id_itens_fatura;</w:t>
                  </w:r>
                </w:p>
                <w:p w14:paraId="4A2B50EB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 xml:space="preserve">  </w:t>
                  </w:r>
                </w:p>
                <w:p w14:paraId="7ACC1F42" w14:textId="77777777" w:rsidR="00155B66" w:rsidRPr="00155B66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55B66">
                    <w:rPr>
                      <w:lang w:val="pt-BR"/>
                    </w:rPr>
                    <w:t>end</w:t>
                  </w:r>
                  <w:proofErr w:type="gramEnd"/>
                  <w:r w:rsidRPr="00155B66">
                    <w:rPr>
                      <w:lang w:val="pt-BR"/>
                    </w:rPr>
                    <w:t xml:space="preserve"> proc_ativa_itens_fatura;</w:t>
                  </w:r>
                </w:p>
                <w:p w14:paraId="180DFA51" w14:textId="03D829A8" w:rsidR="00155B66" w:rsidRPr="00DD4030" w:rsidRDefault="00155B66" w:rsidP="00155B6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55B66">
                    <w:rPr>
                      <w:lang w:val="pt-BR"/>
                    </w:rPr>
                    <w:t>/</w:t>
                  </w:r>
                </w:p>
              </w:tc>
            </w:tr>
          </w:tbl>
          <w:p w14:paraId="06A8364F" w14:textId="77777777" w:rsidR="00155B66" w:rsidRDefault="00155B66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p w14:paraId="75B3F9DF" w14:textId="77777777" w:rsidR="004B0747" w:rsidRDefault="004B0747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  <w:tbl>
            <w:tblPr>
              <w:tblStyle w:val="Tabeladecdigo-fonte"/>
              <w:tblW w:w="0" w:type="auto"/>
              <w:tblLook w:val="04A0" w:firstRow="1" w:lastRow="0" w:firstColumn="1" w:lastColumn="0" w:noHBand="0" w:noVBand="1"/>
            </w:tblPr>
            <w:tblGrid>
              <w:gridCol w:w="8835"/>
            </w:tblGrid>
            <w:tr w:rsidR="00113376" w14:paraId="705BDFB0" w14:textId="77777777" w:rsidTr="000A3CEF">
              <w:tc>
                <w:tcPr>
                  <w:tcW w:w="9061" w:type="dxa"/>
                </w:tcPr>
                <w:p w14:paraId="1485E982" w14:textId="5850929C" w:rsidR="00113376" w:rsidRDefault="00113376" w:rsidP="000A3CEF">
                  <w:pPr>
                    <w:pStyle w:val="Cdigo-fonte"/>
                    <w:ind w:left="30" w:firstLine="0"/>
                    <w:jc w:val="left"/>
                  </w:pPr>
                  <w:r>
                    <w:t>Deletar alguma forma de pagamento</w:t>
                  </w:r>
                  <w:r w:rsidR="00BD11B2">
                    <w:t xml:space="preserve"> caso deixe de existir ou mude na regra de negócios:</w:t>
                  </w:r>
                </w:p>
              </w:tc>
            </w:tr>
            <w:tr w:rsidR="00113376" w14:paraId="01A72E68" w14:textId="77777777" w:rsidTr="00155B66">
              <w:trPr>
                <w:trHeight w:val="2987"/>
              </w:trPr>
              <w:tc>
                <w:tcPr>
                  <w:tcW w:w="9061" w:type="dxa"/>
                </w:tcPr>
                <w:p w14:paraId="0FA15D60" w14:textId="77777777" w:rsidR="00113376" w:rsidRDefault="00113376" w:rsidP="000A3CEF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</w:p>
                <w:p w14:paraId="63662E45" w14:textId="37B152B9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create</w:t>
                  </w:r>
                  <w:proofErr w:type="gramEnd"/>
                  <w:r w:rsidRPr="00113376">
                    <w:rPr>
                      <w:lang w:val="pt-BR"/>
                    </w:rPr>
                    <w:t xml:space="preserve"> procedure proc_exclui_</w:t>
                  </w:r>
                  <w:r w:rsidR="002853EB">
                    <w:t>forma_pagamento</w:t>
                  </w:r>
                  <w:r w:rsidRPr="00113376">
                    <w:rPr>
                      <w:lang w:val="pt-BR"/>
                    </w:rPr>
                    <w:t xml:space="preserve">(p_id_tipo_pagamento </w:t>
                  </w:r>
                  <w:r w:rsidR="009C5275">
                    <w:rPr>
                      <w:lang w:val="pt-BR"/>
                    </w:rPr>
                    <w:t xml:space="preserve">in </w:t>
                  </w:r>
                  <w:r w:rsidR="009C5275" w:rsidRPr="00113376">
                    <w:rPr>
                      <w:lang w:val="pt-BR"/>
                    </w:rPr>
                    <w:t>t_vt_tipo_pagamento</w:t>
                  </w:r>
                  <w:r w:rsidR="009C5275">
                    <w:rPr>
                      <w:lang w:val="pt-BR"/>
                    </w:rPr>
                    <w:t>.</w:t>
                  </w:r>
                  <w:r w:rsidR="009C5275" w:rsidRPr="00113376">
                    <w:rPr>
                      <w:lang w:val="pt-BR"/>
                    </w:rPr>
                    <w:t>ID_TIPO_PAGAMENTO</w:t>
                  </w:r>
                  <w:r w:rsidR="009C5275">
                    <w:rPr>
                      <w:lang w:val="pt-BR"/>
                    </w:rPr>
                    <w:t>%type</w:t>
                  </w:r>
                  <w:r w:rsidRPr="00113376">
                    <w:rPr>
                      <w:lang w:val="pt-BR"/>
                    </w:rPr>
                    <w:t>)</w:t>
                  </w:r>
                </w:p>
                <w:p w14:paraId="6209F6A3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as</w:t>
                  </w:r>
                  <w:proofErr w:type="gramEnd"/>
                </w:p>
                <w:p w14:paraId="3347C8CC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proofErr w:type="gramStart"/>
                  <w:r w:rsidRPr="00113376">
                    <w:rPr>
                      <w:lang w:val="pt-BR"/>
                    </w:rPr>
                    <w:t>begin</w:t>
                  </w:r>
                  <w:proofErr w:type="gramEnd"/>
                  <w:r w:rsidRPr="00113376">
                    <w:rPr>
                      <w:lang w:val="pt-BR"/>
                    </w:rPr>
                    <w:t xml:space="preserve">  </w:t>
                  </w:r>
                </w:p>
                <w:p w14:paraId="63EEFE11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delete</w:t>
                  </w:r>
                  <w:proofErr w:type="gramEnd"/>
                  <w:r w:rsidRPr="00113376">
                    <w:rPr>
                      <w:lang w:val="pt-BR"/>
                    </w:rPr>
                    <w:t xml:space="preserve"> </w:t>
                  </w:r>
                </w:p>
                <w:p w14:paraId="6295C8B6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from</w:t>
                  </w:r>
                  <w:proofErr w:type="gramEnd"/>
                  <w:r w:rsidRPr="00113376">
                    <w:rPr>
                      <w:lang w:val="pt-BR"/>
                    </w:rPr>
                    <w:t xml:space="preserve"> t_vt_tipo_pagamento </w:t>
                  </w:r>
                </w:p>
                <w:p w14:paraId="2741D598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  </w:t>
                  </w:r>
                  <w:proofErr w:type="gramStart"/>
                  <w:r w:rsidRPr="00113376">
                    <w:rPr>
                      <w:lang w:val="pt-BR"/>
                    </w:rPr>
                    <w:t>where</w:t>
                  </w:r>
                  <w:proofErr w:type="gramEnd"/>
                  <w:r w:rsidRPr="00113376">
                    <w:rPr>
                      <w:lang w:val="pt-BR"/>
                    </w:rPr>
                    <w:t xml:space="preserve"> ID_TIPO_PAGAMENTO = p_id_tipo_pagamento;</w:t>
                  </w:r>
                </w:p>
                <w:p w14:paraId="23ABFC24" w14:textId="7777777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  </w:t>
                  </w:r>
                </w:p>
                <w:p w14:paraId="17F4B557" w14:textId="11D70857" w:rsidR="00113376" w:rsidRPr="00113376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 xml:space="preserve">end </w:t>
                  </w:r>
                  <w:r w:rsidR="002853EB" w:rsidRPr="00113376">
                    <w:rPr>
                      <w:lang w:val="pt-BR"/>
                    </w:rPr>
                    <w:t>proc_exclui_</w:t>
                  </w:r>
                  <w:r w:rsidR="002853EB">
                    <w:t>forma_pagamento</w:t>
                  </w:r>
                  <w:r w:rsidRPr="00113376">
                    <w:rPr>
                      <w:lang w:val="pt-BR"/>
                    </w:rPr>
                    <w:t>;</w:t>
                  </w:r>
                </w:p>
                <w:p w14:paraId="3424C505" w14:textId="21DD904A" w:rsidR="00113376" w:rsidRPr="00DD4030" w:rsidRDefault="00113376" w:rsidP="00113376">
                  <w:pPr>
                    <w:pStyle w:val="Cdigo-fonte"/>
                    <w:ind w:firstLine="0"/>
                    <w:jc w:val="left"/>
                    <w:rPr>
                      <w:lang w:val="pt-BR"/>
                    </w:rPr>
                  </w:pPr>
                  <w:r w:rsidRPr="00113376">
                    <w:rPr>
                      <w:lang w:val="pt-BR"/>
                    </w:rPr>
                    <w:t>/</w:t>
                  </w:r>
                </w:p>
              </w:tc>
            </w:tr>
          </w:tbl>
          <w:p w14:paraId="5D41C1A9" w14:textId="77777777" w:rsidR="00113376" w:rsidRDefault="00113376" w:rsidP="008E35F7">
            <w:pPr>
              <w:pStyle w:val="Cdigo-fonte"/>
              <w:ind w:firstLine="0"/>
              <w:jc w:val="left"/>
              <w:rPr>
                <w:lang w:val="pt-BR"/>
              </w:rPr>
            </w:pPr>
          </w:p>
        </w:tc>
      </w:tr>
    </w:tbl>
    <w:p w14:paraId="494C8E7D" w14:textId="42AE60B5" w:rsidR="004A05C4" w:rsidRDefault="004A05C4" w:rsidP="004F1D41">
      <w:pPr>
        <w:pStyle w:val="Ttulo1"/>
      </w:pPr>
      <w:bookmarkStart w:id="11" w:name="_Toc67673076"/>
      <w:r w:rsidRPr="0027353F">
        <w:rPr>
          <w:lang w:val="en-US"/>
        </w:rPr>
        <w:lastRenderedPageBreak/>
        <w:t>8</w:t>
      </w:r>
      <w:r w:rsidR="0048324B" w:rsidRPr="0027353F">
        <w:rPr>
          <w:lang w:val="en-US"/>
        </w:rPr>
        <w:t xml:space="preserve"> – Data </w:t>
      </w:r>
      <w:r w:rsidRPr="0027353F">
        <w:rPr>
          <w:lang w:val="en-US"/>
        </w:rPr>
        <w:t>Query</w:t>
      </w:r>
      <w:r w:rsidR="0048324B" w:rsidRPr="0027353F">
        <w:rPr>
          <w:lang w:val="en-US"/>
        </w:rPr>
        <w:t xml:space="preserve"> Language – D</w:t>
      </w:r>
      <w:r w:rsidRPr="0027353F">
        <w:rPr>
          <w:lang w:val="en-US"/>
        </w:rPr>
        <w:t>Q</w:t>
      </w:r>
      <w:r w:rsidR="0048324B" w:rsidRPr="0027353F">
        <w:rPr>
          <w:lang w:val="en-US"/>
        </w:rPr>
        <w:t>L (</w:t>
      </w:r>
      <w:r w:rsidRPr="0027353F">
        <w:rPr>
          <w:lang w:val="en-US"/>
        </w:rPr>
        <w:t>SELECT</w:t>
      </w:r>
      <w:r w:rsidR="0048324B" w:rsidRPr="0027353F">
        <w:rPr>
          <w:lang w:val="en-US"/>
        </w:rPr>
        <w:t>)</w:t>
      </w:r>
      <w:bookmarkEnd w:id="11"/>
      <w:r w:rsidR="006F58D7" w:rsidRPr="006F58D7">
        <w:t xml:space="preserve"> </w:t>
      </w:r>
      <w:r w:rsidR="006F58D7">
        <w:t>– 2°Sprint</w:t>
      </w:r>
    </w:p>
    <w:p w14:paraId="676882A4" w14:textId="77777777" w:rsidR="004B0747" w:rsidRPr="004B0747" w:rsidRDefault="004B0747" w:rsidP="004B0747">
      <w:pPr>
        <w:pStyle w:val="PargrafodaLista"/>
      </w:pPr>
    </w:p>
    <w:p w14:paraId="26FFACC4" w14:textId="537A3D8F" w:rsidR="004A05C4" w:rsidRPr="004A05C4" w:rsidRDefault="004A05C4" w:rsidP="006C4326">
      <w:pPr>
        <w:pStyle w:val="Ttulo2"/>
        <w:rPr>
          <w:sz w:val="24"/>
          <w:szCs w:val="24"/>
        </w:rPr>
      </w:pPr>
      <w:bookmarkStart w:id="12" w:name="_Toc67673077"/>
      <w:r>
        <w:rPr>
          <w:sz w:val="24"/>
          <w:szCs w:val="24"/>
        </w:rPr>
        <w:t>8</w:t>
      </w:r>
      <w:r w:rsidRPr="004A05C4">
        <w:rPr>
          <w:sz w:val="24"/>
          <w:szCs w:val="24"/>
        </w:rPr>
        <w:t xml:space="preserve">.1 – </w:t>
      </w:r>
      <w:r w:rsidR="006C4326">
        <w:rPr>
          <w:sz w:val="24"/>
          <w:szCs w:val="24"/>
        </w:rPr>
        <w:t>R</w:t>
      </w:r>
      <w:r w:rsidR="006C4326" w:rsidRPr="006C4326">
        <w:rPr>
          <w:sz w:val="24"/>
          <w:szCs w:val="24"/>
        </w:rPr>
        <w:t xml:space="preserve">elatório </w:t>
      </w:r>
      <w:r w:rsidR="006C4326">
        <w:rPr>
          <w:sz w:val="24"/>
          <w:szCs w:val="24"/>
        </w:rPr>
        <w:t>c</w:t>
      </w:r>
      <w:r w:rsidR="006C4326" w:rsidRPr="006C4326">
        <w:rPr>
          <w:sz w:val="24"/>
          <w:szCs w:val="24"/>
        </w:rPr>
        <w:t>ontendo apenas dados ordenados.</w:t>
      </w:r>
      <w:bookmarkEnd w:id="12"/>
      <w:r w:rsidR="006C4326" w:rsidRPr="006C4326">
        <w:rPr>
          <w:sz w:val="24"/>
          <w:szCs w:val="24"/>
        </w:rPr>
        <w:t xml:space="preserve"> </w:t>
      </w:r>
    </w:p>
    <w:p w14:paraId="38C0F107" w14:textId="31D15286" w:rsidR="004A05C4" w:rsidRDefault="00050FEA" w:rsidP="00D07BF0">
      <w:pPr>
        <w:pStyle w:val="PargrafodaLista"/>
      </w:pPr>
      <w:r w:rsidRPr="00050FEA">
        <w:t>Relatório para</w:t>
      </w:r>
      <w:r w:rsidR="00392614">
        <w:t xml:space="preserve"> visualização d</w:t>
      </w:r>
      <w:r w:rsidR="004361F4">
        <w:t xml:space="preserve">e dados </w:t>
      </w:r>
      <w:r w:rsidR="00392614">
        <w:t>do cliente</w:t>
      </w:r>
      <w:r w:rsidRPr="00050FEA">
        <w:t xml:space="preserve">: 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05C4" w14:paraId="74712F91" w14:textId="77777777" w:rsidTr="008E4B84">
        <w:trPr>
          <w:trHeight w:val="8755"/>
        </w:trPr>
        <w:tc>
          <w:tcPr>
            <w:tcW w:w="9061" w:type="dxa"/>
          </w:tcPr>
          <w:p w14:paraId="10DF0ED1" w14:textId="77777777" w:rsidR="0087586F" w:rsidRPr="0087586F" w:rsidRDefault="0087586F" w:rsidP="0087586F">
            <w:pPr>
              <w:pStyle w:val="Cdigo-fonte"/>
              <w:ind w:firstLine="0"/>
              <w:rPr>
                <w:lang w:val="pt-BR"/>
              </w:rPr>
            </w:pPr>
          </w:p>
          <w:p w14:paraId="2A94C50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SELECT</w:t>
            </w:r>
          </w:p>
          <w:p w14:paraId="28575BF6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vc</w:t>
            </w:r>
            <w:proofErr w:type="gramEnd"/>
            <w:r w:rsidRPr="004D1277">
              <w:rPr>
                <w:lang w:val="pt-BR"/>
              </w:rPr>
              <w:t>.nm_cliente,</w:t>
            </w:r>
          </w:p>
          <w:p w14:paraId="3A6FAB9B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vc</w:t>
            </w:r>
            <w:proofErr w:type="gramEnd"/>
            <w:r w:rsidRPr="004D1277">
              <w:rPr>
                <w:lang w:val="pt-BR"/>
              </w:rPr>
              <w:t>.nr_cpf,</w:t>
            </w:r>
          </w:p>
          <w:p w14:paraId="69173ED6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vtc</w:t>
            </w:r>
            <w:proofErr w:type="gramEnd"/>
            <w:r w:rsidRPr="004D1277">
              <w:rPr>
                <w:lang w:val="pt-BR"/>
              </w:rPr>
              <w:t>.nr_ddd,</w:t>
            </w:r>
          </w:p>
          <w:p w14:paraId="3BD2764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vtc</w:t>
            </w:r>
            <w:proofErr w:type="gramEnd"/>
            <w:r w:rsidRPr="004D1277">
              <w:rPr>
                <w:lang w:val="pt-BR"/>
              </w:rPr>
              <w:t>.nr_telefone,</w:t>
            </w:r>
          </w:p>
          <w:p w14:paraId="14114AA8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vp</w:t>
            </w:r>
            <w:proofErr w:type="gramEnd"/>
            <w:r w:rsidRPr="004D1277">
              <w:rPr>
                <w:lang w:val="pt-BR"/>
              </w:rPr>
              <w:t>.nm_plano,</w:t>
            </w:r>
          </w:p>
          <w:p w14:paraId="7669CAF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vsa</w:t>
            </w:r>
            <w:proofErr w:type="gramEnd"/>
            <w:r w:rsidRPr="004D1277">
              <w:rPr>
                <w:lang w:val="pt-BR"/>
              </w:rPr>
              <w:t>.nm_servico,</w:t>
            </w:r>
          </w:p>
          <w:p w14:paraId="539C984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vp</w:t>
            </w:r>
            <w:proofErr w:type="gramEnd"/>
            <w:r w:rsidRPr="004D1277">
              <w:rPr>
                <w:lang w:val="pt-BR"/>
              </w:rPr>
              <w:t>.qtd_franquia_internet,</w:t>
            </w:r>
          </w:p>
          <w:p w14:paraId="398AFCA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vf</w:t>
            </w:r>
            <w:proofErr w:type="gramEnd"/>
            <w:r w:rsidRPr="004D1277">
              <w:rPr>
                <w:lang w:val="pt-BR"/>
              </w:rPr>
              <w:t>.vlr_fatura,</w:t>
            </w:r>
          </w:p>
          <w:p w14:paraId="240BDEE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vtp</w:t>
            </w:r>
            <w:proofErr w:type="gramEnd"/>
            <w:r w:rsidRPr="004D1277">
              <w:rPr>
                <w:lang w:val="pt-BR"/>
              </w:rPr>
              <w:t>.nm_tipo_pagamento,</w:t>
            </w:r>
            <w:r w:rsidRPr="004D1277">
              <w:rPr>
                <w:lang w:val="pt-BR"/>
              </w:rPr>
              <w:tab/>
            </w:r>
          </w:p>
          <w:p w14:paraId="7673E36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vit</w:t>
            </w:r>
            <w:proofErr w:type="gramEnd"/>
            <w:r w:rsidRPr="004D1277">
              <w:rPr>
                <w:lang w:val="pt-BR"/>
              </w:rPr>
              <w:t>.dt_item_adicionado,</w:t>
            </w:r>
          </w:p>
          <w:p w14:paraId="56E857FC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vf</w:t>
            </w:r>
            <w:proofErr w:type="gramEnd"/>
            <w:r w:rsidRPr="004D1277">
              <w:rPr>
                <w:lang w:val="pt-BR"/>
              </w:rPr>
              <w:t>.dt_vencimento,</w:t>
            </w:r>
          </w:p>
          <w:p w14:paraId="2A844FC4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vf</w:t>
            </w:r>
            <w:proofErr w:type="gramEnd"/>
            <w:r w:rsidRPr="004D1277">
              <w:rPr>
                <w:lang w:val="pt-BR"/>
              </w:rPr>
              <w:t>.dt_pagamento</w:t>
            </w:r>
          </w:p>
          <w:p w14:paraId="30F4D74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>FROM</w:t>
            </w:r>
          </w:p>
          <w:p w14:paraId="3BF3F77E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r w:rsidRPr="004D1277">
              <w:rPr>
                <w:lang w:val="pt-BR"/>
              </w:rPr>
              <w:t xml:space="preserve">    </w:t>
            </w:r>
            <w:proofErr w:type="gramStart"/>
            <w:r w:rsidRPr="004D1277">
              <w:rPr>
                <w:lang w:val="pt-BR"/>
              </w:rPr>
              <w:t>t_vt_cliente</w:t>
            </w:r>
            <w:proofErr w:type="gramEnd"/>
            <w:r w:rsidRPr="004D1277">
              <w:rPr>
                <w:lang w:val="pt-BR"/>
              </w:rPr>
              <w:t xml:space="preserve"> vc</w:t>
            </w:r>
          </w:p>
          <w:p w14:paraId="196A6CC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t_vt_telefone_contato vtc on vtc.id_cliente = vc.id_cliente </w:t>
            </w:r>
          </w:p>
          <w:p w14:paraId="22DCA7A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t_vt_fatura vf on vc.id_cliente = vf.id_cliente </w:t>
            </w:r>
          </w:p>
          <w:p w14:paraId="06186778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t_vt_tipo_pagamento vtp on vtp.id_tipo_pagamento = vf.id_tipo_pagamento </w:t>
            </w:r>
          </w:p>
          <w:p w14:paraId="71462A1A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t_vt_itens_fatura vit on vit.id_itens_fatura = vf.id_itens_fatura</w:t>
            </w:r>
          </w:p>
          <w:p w14:paraId="2BCA1A89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t_vt_plano vp on vp.id_plano = vit.id_plano</w:t>
            </w:r>
          </w:p>
          <w:p w14:paraId="0368D39D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t_vt_itens_fat_serv_add vfsa on vit.id_itens_fatura = vfsa.id_itens_fatura</w:t>
            </w:r>
          </w:p>
          <w:p w14:paraId="678AD957" w14:textId="77777777" w:rsidR="004D1277" w:rsidRPr="004D1277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join</w:t>
            </w:r>
            <w:proofErr w:type="gramEnd"/>
            <w:r w:rsidRPr="004D1277">
              <w:rPr>
                <w:lang w:val="pt-BR"/>
              </w:rPr>
              <w:t xml:space="preserve"> t_vt_servico_adicional vsa on vsa.id_servico_adicional = vfsa.id_servico_adicional</w:t>
            </w:r>
          </w:p>
          <w:p w14:paraId="7F838ACF" w14:textId="54C0DE5B" w:rsidR="004A05C4" w:rsidRPr="00050FEA" w:rsidRDefault="004D1277" w:rsidP="004D1277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4D1277">
              <w:rPr>
                <w:lang w:val="pt-BR"/>
              </w:rPr>
              <w:t>where</w:t>
            </w:r>
            <w:proofErr w:type="gramEnd"/>
            <w:r w:rsidRPr="004D1277">
              <w:rPr>
                <w:lang w:val="pt-BR"/>
              </w:rPr>
              <w:t xml:space="preserve"> vc.id_cliente = 1;</w:t>
            </w:r>
            <w:bookmarkStart w:id="13" w:name="_GoBack"/>
            <w:bookmarkEnd w:id="13"/>
          </w:p>
        </w:tc>
      </w:tr>
    </w:tbl>
    <w:p w14:paraId="29979DE7" w14:textId="77777777" w:rsidR="004A05C4" w:rsidRPr="0048324B" w:rsidRDefault="004A05C4" w:rsidP="004A05C4">
      <w:pPr>
        <w:pStyle w:val="Corpodetexto"/>
      </w:pPr>
    </w:p>
    <w:p w14:paraId="423E5B65" w14:textId="4AF7FE3B" w:rsidR="00881740" w:rsidRPr="004A05C4" w:rsidRDefault="00881740" w:rsidP="00881740">
      <w:pPr>
        <w:pStyle w:val="Ttulo2"/>
        <w:rPr>
          <w:sz w:val="24"/>
          <w:szCs w:val="24"/>
        </w:rPr>
      </w:pPr>
      <w:r>
        <w:rPr>
          <w:sz w:val="24"/>
          <w:szCs w:val="24"/>
        </w:rPr>
        <w:lastRenderedPageBreak/>
        <w:t>8.2</w:t>
      </w:r>
      <w:r w:rsidRPr="004A05C4">
        <w:rPr>
          <w:sz w:val="24"/>
          <w:szCs w:val="24"/>
        </w:rPr>
        <w:t xml:space="preserve"> – </w:t>
      </w:r>
      <w:r>
        <w:rPr>
          <w:sz w:val="24"/>
          <w:szCs w:val="24"/>
        </w:rPr>
        <w:t>R</w:t>
      </w:r>
      <w:r w:rsidRPr="006C4326">
        <w:rPr>
          <w:sz w:val="24"/>
          <w:szCs w:val="24"/>
        </w:rPr>
        <w:t xml:space="preserve">elatório </w:t>
      </w:r>
      <w:r>
        <w:rPr>
          <w:sz w:val="24"/>
          <w:szCs w:val="24"/>
        </w:rPr>
        <w:t>s</w:t>
      </w:r>
      <w:r w:rsidRPr="006C4326">
        <w:rPr>
          <w:sz w:val="24"/>
          <w:szCs w:val="24"/>
        </w:rPr>
        <w:t xml:space="preserve">imples </w:t>
      </w:r>
      <w:r>
        <w:rPr>
          <w:sz w:val="24"/>
          <w:szCs w:val="24"/>
        </w:rPr>
        <w:t>contendo a quantidade de faturas cobradas por cliente</w:t>
      </w:r>
      <w:r w:rsidRPr="006C4326">
        <w:rPr>
          <w:sz w:val="24"/>
          <w:szCs w:val="24"/>
        </w:rPr>
        <w:t xml:space="preserve">. </w:t>
      </w:r>
    </w:p>
    <w:p w14:paraId="6D4506F5" w14:textId="0499D201" w:rsidR="00881740" w:rsidRDefault="00881740" w:rsidP="00881740">
      <w:pPr>
        <w:pStyle w:val="PargrafodaLista"/>
      </w:pPr>
      <w:r w:rsidRPr="00050FEA">
        <w:t>Relatório para</w:t>
      </w:r>
      <w:r>
        <w:t xml:space="preserve"> visualização de número de faturas do cliente</w:t>
      </w:r>
      <w:r w:rsidRPr="00050FEA">
        <w:t xml:space="preserve">: </w:t>
      </w:r>
    </w:p>
    <w:tbl>
      <w:tblPr>
        <w:tblStyle w:val="Tabeladecdigo-font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881740" w14:paraId="3A3B8631" w14:textId="77777777" w:rsidTr="005A73A2">
        <w:tc>
          <w:tcPr>
            <w:tcW w:w="9061" w:type="dxa"/>
          </w:tcPr>
          <w:p w14:paraId="07348FF4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select</w:t>
            </w:r>
            <w:proofErr w:type="gramEnd"/>
            <w:r w:rsidRPr="00881740">
              <w:rPr>
                <w:lang w:val="pt-BR"/>
              </w:rPr>
              <w:t xml:space="preserve"> </w:t>
            </w:r>
          </w:p>
          <w:p w14:paraId="068334DF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vc</w:t>
            </w:r>
            <w:proofErr w:type="gramEnd"/>
            <w:r w:rsidRPr="00881740">
              <w:rPr>
                <w:lang w:val="pt-BR"/>
              </w:rPr>
              <w:t>.nm_cliente,</w:t>
            </w:r>
          </w:p>
          <w:p w14:paraId="72900F73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vc</w:t>
            </w:r>
            <w:proofErr w:type="gramEnd"/>
            <w:r w:rsidRPr="00881740">
              <w:rPr>
                <w:lang w:val="pt-BR"/>
              </w:rPr>
              <w:t>.nr_cpf,</w:t>
            </w:r>
          </w:p>
          <w:p w14:paraId="1BAD90B6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r w:rsidRPr="00881740">
              <w:rPr>
                <w:lang w:val="pt-BR"/>
              </w:rPr>
              <w:t xml:space="preserve">    </w:t>
            </w:r>
            <w:proofErr w:type="gramStart"/>
            <w:r w:rsidRPr="00881740">
              <w:rPr>
                <w:lang w:val="pt-BR"/>
              </w:rPr>
              <w:t>count</w:t>
            </w:r>
            <w:proofErr w:type="gramEnd"/>
            <w:r w:rsidRPr="00881740">
              <w:rPr>
                <w:lang w:val="pt-BR"/>
              </w:rPr>
              <w:t>(id_fatura)as numero_fatura_cobradas</w:t>
            </w:r>
          </w:p>
          <w:p w14:paraId="6C95592D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from</w:t>
            </w:r>
            <w:proofErr w:type="gramEnd"/>
            <w:r w:rsidRPr="00881740">
              <w:rPr>
                <w:lang w:val="pt-BR"/>
              </w:rPr>
              <w:t xml:space="preserve"> t_vt_cliente vc</w:t>
            </w:r>
          </w:p>
          <w:p w14:paraId="388B02FE" w14:textId="77777777" w:rsidR="00881740" w:rsidRPr="00881740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inner</w:t>
            </w:r>
            <w:proofErr w:type="gramEnd"/>
            <w:r w:rsidRPr="00881740">
              <w:rPr>
                <w:lang w:val="pt-BR"/>
              </w:rPr>
              <w:t xml:space="preserve"> join t_vt_fatura vf on vf.id_cliente = vc.id_cliente</w:t>
            </w:r>
          </w:p>
          <w:p w14:paraId="0C28D9F8" w14:textId="47FE967A" w:rsidR="00881740" w:rsidRPr="0087586F" w:rsidRDefault="00881740" w:rsidP="00881740">
            <w:pPr>
              <w:pStyle w:val="Cdigo-fonte"/>
              <w:ind w:firstLine="0"/>
              <w:rPr>
                <w:lang w:val="pt-BR"/>
              </w:rPr>
            </w:pPr>
            <w:proofErr w:type="gramStart"/>
            <w:r w:rsidRPr="00881740">
              <w:rPr>
                <w:lang w:val="pt-BR"/>
              </w:rPr>
              <w:t>group</w:t>
            </w:r>
            <w:proofErr w:type="gramEnd"/>
            <w:r w:rsidRPr="00881740">
              <w:rPr>
                <w:lang w:val="pt-BR"/>
              </w:rPr>
              <w:t xml:space="preserve"> by vc.nm_cliente,vc.nr_cpf;</w:t>
            </w:r>
          </w:p>
          <w:p w14:paraId="1FB6933E" w14:textId="139869AC" w:rsidR="00881740" w:rsidRPr="00050FEA" w:rsidRDefault="00881740" w:rsidP="005A73A2">
            <w:pPr>
              <w:pStyle w:val="Cdigo-fonte"/>
              <w:ind w:firstLine="0"/>
              <w:rPr>
                <w:lang w:val="pt-BR"/>
              </w:rPr>
            </w:pPr>
          </w:p>
        </w:tc>
      </w:tr>
    </w:tbl>
    <w:p w14:paraId="4C16E65D" w14:textId="6E980780" w:rsidR="006C4326" w:rsidRPr="00D127A6" w:rsidRDefault="006C4326" w:rsidP="00D127A6">
      <w:pPr>
        <w:spacing w:after="0" w:line="240" w:lineRule="auto"/>
        <w:ind w:firstLine="0"/>
        <w:jc w:val="left"/>
        <w:rPr>
          <w:rFonts w:eastAsia="Times New Roman"/>
          <w:b/>
          <w:bCs/>
          <w:iCs/>
          <w:szCs w:val="24"/>
        </w:rPr>
      </w:pPr>
    </w:p>
    <w:sectPr w:rsidR="006C4326" w:rsidRPr="00D127A6" w:rsidSect="006C4326">
      <w:headerReference w:type="first" r:id="rId22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F0F6C" w14:textId="77777777" w:rsidR="00D67AC1" w:rsidRDefault="00D67AC1" w:rsidP="00987BE0">
      <w:pPr>
        <w:spacing w:after="0" w:line="240" w:lineRule="auto"/>
      </w:pPr>
      <w:r>
        <w:separator/>
      </w:r>
    </w:p>
  </w:endnote>
  <w:endnote w:type="continuationSeparator" w:id="0">
    <w:p w14:paraId="4BF0F1D9" w14:textId="77777777" w:rsidR="00D67AC1" w:rsidRDefault="00D67AC1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HTF Book">
    <w:panose1 w:val="00000000000000000000"/>
    <w:charset w:val="00"/>
    <w:family w:val="auto"/>
    <w:pitch w:val="variable"/>
    <w:sig w:usb0="A00000AF" w:usb1="50000048" w:usb2="00000000" w:usb3="00000000" w:csb0="00000111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EF919D" w14:textId="77777777" w:rsidR="00D67AC1" w:rsidRDefault="00D67AC1" w:rsidP="00987BE0">
      <w:pPr>
        <w:spacing w:after="0" w:line="240" w:lineRule="auto"/>
      </w:pPr>
      <w:r>
        <w:separator/>
      </w:r>
    </w:p>
  </w:footnote>
  <w:footnote w:type="continuationSeparator" w:id="0">
    <w:p w14:paraId="0C816479" w14:textId="77777777" w:rsidR="00D67AC1" w:rsidRDefault="00D67AC1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C5022C" w14:textId="36CC1D62" w:rsidR="00E44BE8" w:rsidRDefault="00E44BE8" w:rsidP="00D563AE">
    <w:pPr>
      <w:pStyle w:val="Cabealho"/>
      <w:tabs>
        <w:tab w:val="clear" w:pos="8504"/>
        <w:tab w:val="right" w:pos="9072"/>
      </w:tabs>
      <w:ind w:firstLine="0"/>
    </w:pPr>
  </w:p>
  <w:p w14:paraId="32F129CD" w14:textId="14CF73C7" w:rsidR="00E44BE8" w:rsidRDefault="00E44BE8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87B07" w14:textId="7E3234D5" w:rsidR="00E44BE8" w:rsidRDefault="00E44BE8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9CF6D" w14:textId="36724E62" w:rsidR="00E44BE8" w:rsidRDefault="00E44BE8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B5565" w14:textId="77777777" w:rsidR="00E44BE8" w:rsidRDefault="00E44BE8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8960" behindDoc="0" locked="0" layoutInCell="1" allowOverlap="1" wp14:anchorId="1CA55965" wp14:editId="0E634B8A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1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92624">
      <w:rPr>
        <w:noProof/>
      </w:rPr>
      <w:t>7</w:t>
    </w:r>
    <w:r>
      <w:fldChar w:fldCharType="end"/>
    </w:r>
    <w:r>
      <w:t xml:space="preserve"> de </w:t>
    </w:r>
    <w:r w:rsidR="00D67AC1">
      <w:fldChar w:fldCharType="begin"/>
    </w:r>
    <w:r w:rsidR="00D67AC1">
      <w:instrText>NUMPAGES   \* MERGEFORMAT</w:instrText>
    </w:r>
    <w:r w:rsidR="00D67AC1">
      <w:fldChar w:fldCharType="separate"/>
    </w:r>
    <w:r w:rsidR="00392624">
      <w:rPr>
        <w:noProof/>
      </w:rPr>
      <w:t>38</w:t>
    </w:r>
    <w:r w:rsidR="00D67AC1">
      <w:rPr>
        <w:noProof/>
      </w:rPr>
      <w:fldChar w:fldCharType="end"/>
    </w:r>
    <w:r>
      <w:t xml:space="preserve"> </w:t>
    </w:r>
  </w:p>
  <w:p w14:paraId="0217DDD6" w14:textId="77777777" w:rsidR="00E44BE8" w:rsidRDefault="00E44BE8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B08C38" w14:textId="77777777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7936" behindDoc="0" locked="0" layoutInCell="1" allowOverlap="1" wp14:anchorId="1255AA6D" wp14:editId="7B77E166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E767C8">
      <w:rPr>
        <w:noProof/>
      </w:rPr>
      <w:t>4</w:t>
    </w:r>
    <w:r>
      <w:fldChar w:fldCharType="end"/>
    </w:r>
    <w:r>
      <w:t xml:space="preserve"> de </w:t>
    </w:r>
    <w:r w:rsidR="00D67AC1">
      <w:fldChar w:fldCharType="begin"/>
    </w:r>
    <w:r w:rsidR="00D67AC1">
      <w:instrText>NUMPAGES   \* MERGEFORMAT</w:instrText>
    </w:r>
    <w:r w:rsidR="00D67AC1">
      <w:fldChar w:fldCharType="separate"/>
    </w:r>
    <w:r w:rsidR="00E767C8">
      <w:rPr>
        <w:noProof/>
      </w:rPr>
      <w:t>30</w:t>
    </w:r>
    <w:r w:rsidR="00D67AC1">
      <w:rPr>
        <w:noProof/>
      </w:rPr>
      <w:fldChar w:fldCharType="end"/>
    </w: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215A83" w14:textId="142BEF68" w:rsidR="00E44BE8" w:rsidRDefault="00E44BE8" w:rsidP="00D563AE">
    <w:pPr>
      <w:pStyle w:val="Cabealho"/>
      <w:tabs>
        <w:tab w:val="clear" w:pos="8504"/>
        <w:tab w:val="right" w:pos="9072"/>
      </w:tabs>
      <w:ind w:firstLine="0"/>
    </w:pPr>
    <w:r>
      <w:rPr>
        <w:noProof/>
        <w:lang w:eastAsia="pt-BR"/>
      </w:rPr>
      <w:drawing>
        <wp:anchor distT="0" distB="0" distL="114300" distR="114300" simplePos="0" relativeHeight="251685888" behindDoc="0" locked="0" layoutInCell="1" allowOverlap="1" wp14:anchorId="5601E6D5" wp14:editId="22016F8B">
          <wp:simplePos x="0" y="0"/>
          <wp:positionH relativeFrom="column">
            <wp:posOffset>114088</wp:posOffset>
          </wp:positionH>
          <wp:positionV relativeFrom="paragraph">
            <wp:posOffset>179281</wp:posOffset>
          </wp:positionV>
          <wp:extent cx="583541" cy="161925"/>
          <wp:effectExtent l="0" t="0" r="7620" b="0"/>
          <wp:wrapNone/>
          <wp:docPr id="2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D1277">
      <w:rPr>
        <w:noProof/>
      </w:rPr>
      <w:t>35</w:t>
    </w:r>
    <w:r>
      <w:fldChar w:fldCharType="end"/>
    </w:r>
    <w:r>
      <w:t xml:space="preserve"> de </w:t>
    </w:r>
    <w:r w:rsidR="00D67AC1">
      <w:fldChar w:fldCharType="begin"/>
    </w:r>
    <w:r w:rsidR="00D67AC1">
      <w:instrText xml:space="preserve"> NUMPAGES   \* MERGEFORMAT </w:instrText>
    </w:r>
    <w:r w:rsidR="00D67AC1">
      <w:fldChar w:fldCharType="separate"/>
    </w:r>
    <w:r w:rsidR="004D1277">
      <w:rPr>
        <w:noProof/>
      </w:rPr>
      <w:t>36</w:t>
    </w:r>
    <w:r w:rsidR="00D67AC1">
      <w:rPr>
        <w:noProof/>
      </w:rPr>
      <w:fldChar w:fldCharType="end"/>
    </w:r>
    <w:r>
      <w:t xml:space="preserve"> </w:t>
    </w:r>
  </w:p>
  <w:p w14:paraId="7F9A1AC5" w14:textId="77777777" w:rsidR="00E44BE8" w:rsidRDefault="00E44BE8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2DA61" w14:textId="77777777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73600" behindDoc="0" locked="0" layoutInCell="1" allowOverlap="1" wp14:anchorId="54EDA2EC" wp14:editId="749E34CE">
          <wp:simplePos x="0" y="0"/>
          <wp:positionH relativeFrom="column">
            <wp:posOffset>313266</wp:posOffset>
          </wp:positionH>
          <wp:positionV relativeFrom="paragraph">
            <wp:posOffset>174795</wp:posOffset>
          </wp:positionV>
          <wp:extent cx="583541" cy="161925"/>
          <wp:effectExtent l="0" t="0" r="7620" b="0"/>
          <wp:wrapNone/>
          <wp:docPr id="26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</w:p>
  <w:p w14:paraId="77DC3D1E" w14:textId="535CDFF4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92624">
      <w:rPr>
        <w:noProof/>
      </w:rPr>
      <w:t>8</w:t>
    </w:r>
    <w:r>
      <w:fldChar w:fldCharType="end"/>
    </w:r>
    <w:r>
      <w:t xml:space="preserve"> de </w:t>
    </w:r>
    <w:r w:rsidR="00D67AC1">
      <w:fldChar w:fldCharType="begin"/>
    </w:r>
    <w:r w:rsidR="00D67AC1">
      <w:instrText xml:space="preserve"> NUMPAGES   \* MERGEFORMAT </w:instrText>
    </w:r>
    <w:r w:rsidR="00D67AC1">
      <w:fldChar w:fldCharType="separate"/>
    </w:r>
    <w:r w:rsidR="00392624">
      <w:rPr>
        <w:noProof/>
      </w:rPr>
      <w:t>38</w:t>
    </w:r>
    <w:r w:rsidR="00D67AC1">
      <w:rPr>
        <w:noProof/>
      </w:rPr>
      <w:fldChar w:fldCharType="end"/>
    </w:r>
    <w: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3ACE9" w14:textId="64B6FC9C" w:rsidR="00E44BE8" w:rsidRDefault="00E44BE8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962A80">
      <w:rPr>
        <w:noProof/>
      </w:rPr>
      <w:t>15</w:t>
    </w:r>
    <w:r>
      <w:fldChar w:fldCharType="end"/>
    </w:r>
    <w:r>
      <w:t xml:space="preserve"> de </w:t>
    </w:r>
    <w:r w:rsidR="00D67AC1">
      <w:fldChar w:fldCharType="begin"/>
    </w:r>
    <w:r w:rsidR="00D67AC1">
      <w:instrText xml:space="preserve"> NUMPAGES   \* MERGEFORMAT </w:instrText>
    </w:r>
    <w:r w:rsidR="00D67AC1">
      <w:fldChar w:fldCharType="separate"/>
    </w:r>
    <w:r w:rsidR="00962A80">
      <w:rPr>
        <w:noProof/>
      </w:rPr>
      <w:t>37</w:t>
    </w:r>
    <w:r w:rsidR="00D67AC1">
      <w:rPr>
        <w:noProof/>
      </w:rP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20725C2E"/>
    <w:multiLevelType w:val="multilevel"/>
    <w:tmpl w:val="536227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6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C43C3"/>
    <w:multiLevelType w:val="hybridMultilevel"/>
    <w:tmpl w:val="AA2AB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36"/>
    <w:rsid w:val="000003AF"/>
    <w:rsid w:val="0003718D"/>
    <w:rsid w:val="00050FEA"/>
    <w:rsid w:val="00054FC2"/>
    <w:rsid w:val="00072A6C"/>
    <w:rsid w:val="000906E4"/>
    <w:rsid w:val="000C66C8"/>
    <w:rsid w:val="000D2801"/>
    <w:rsid w:val="000E224F"/>
    <w:rsid w:val="000E3C51"/>
    <w:rsid w:val="00101E62"/>
    <w:rsid w:val="001117FF"/>
    <w:rsid w:val="00113376"/>
    <w:rsid w:val="00121713"/>
    <w:rsid w:val="001374C1"/>
    <w:rsid w:val="001509ED"/>
    <w:rsid w:val="00150EAA"/>
    <w:rsid w:val="00155B66"/>
    <w:rsid w:val="0017244A"/>
    <w:rsid w:val="00177986"/>
    <w:rsid w:val="001840CB"/>
    <w:rsid w:val="00195A26"/>
    <w:rsid w:val="00195C5D"/>
    <w:rsid w:val="001A1011"/>
    <w:rsid w:val="001A7C8B"/>
    <w:rsid w:val="001B2B8B"/>
    <w:rsid w:val="001C0C3D"/>
    <w:rsid w:val="001C5EE2"/>
    <w:rsid w:val="001D19EE"/>
    <w:rsid w:val="001E21E1"/>
    <w:rsid w:val="002162A2"/>
    <w:rsid w:val="0021757A"/>
    <w:rsid w:val="0023747F"/>
    <w:rsid w:val="00237C61"/>
    <w:rsid w:val="00245783"/>
    <w:rsid w:val="00254EE8"/>
    <w:rsid w:val="0027353F"/>
    <w:rsid w:val="00282A81"/>
    <w:rsid w:val="002853EB"/>
    <w:rsid w:val="002855F3"/>
    <w:rsid w:val="00290ED6"/>
    <w:rsid w:val="00297322"/>
    <w:rsid w:val="002A3C38"/>
    <w:rsid w:val="002C0670"/>
    <w:rsid w:val="002C6913"/>
    <w:rsid w:val="002E2864"/>
    <w:rsid w:val="002E35AE"/>
    <w:rsid w:val="002F17BC"/>
    <w:rsid w:val="00301BCB"/>
    <w:rsid w:val="00316877"/>
    <w:rsid w:val="00316B13"/>
    <w:rsid w:val="003170FA"/>
    <w:rsid w:val="003239B1"/>
    <w:rsid w:val="00326974"/>
    <w:rsid w:val="00333C5D"/>
    <w:rsid w:val="00340843"/>
    <w:rsid w:val="003450DD"/>
    <w:rsid w:val="00347CAE"/>
    <w:rsid w:val="0035596F"/>
    <w:rsid w:val="00380E9E"/>
    <w:rsid w:val="00390223"/>
    <w:rsid w:val="00392614"/>
    <w:rsid w:val="00392624"/>
    <w:rsid w:val="00396E75"/>
    <w:rsid w:val="003A1906"/>
    <w:rsid w:val="003C29DD"/>
    <w:rsid w:val="003C50DD"/>
    <w:rsid w:val="003F24B1"/>
    <w:rsid w:val="004018CB"/>
    <w:rsid w:val="00403F4A"/>
    <w:rsid w:val="004361F4"/>
    <w:rsid w:val="00477C33"/>
    <w:rsid w:val="004816C0"/>
    <w:rsid w:val="0048324B"/>
    <w:rsid w:val="004862F5"/>
    <w:rsid w:val="004A05C4"/>
    <w:rsid w:val="004B0747"/>
    <w:rsid w:val="004C1F90"/>
    <w:rsid w:val="004C39C2"/>
    <w:rsid w:val="004D1277"/>
    <w:rsid w:val="004D5BF5"/>
    <w:rsid w:val="004E667D"/>
    <w:rsid w:val="004F1D41"/>
    <w:rsid w:val="004F459E"/>
    <w:rsid w:val="00500EDB"/>
    <w:rsid w:val="00503ECD"/>
    <w:rsid w:val="005229E0"/>
    <w:rsid w:val="00545406"/>
    <w:rsid w:val="005478D2"/>
    <w:rsid w:val="00551E49"/>
    <w:rsid w:val="005522A5"/>
    <w:rsid w:val="00556B5B"/>
    <w:rsid w:val="00560364"/>
    <w:rsid w:val="00572311"/>
    <w:rsid w:val="00591097"/>
    <w:rsid w:val="005A55CD"/>
    <w:rsid w:val="005A6E00"/>
    <w:rsid w:val="005A79AF"/>
    <w:rsid w:val="005B7E08"/>
    <w:rsid w:val="005D3ACE"/>
    <w:rsid w:val="005D54A9"/>
    <w:rsid w:val="005D7910"/>
    <w:rsid w:val="005D7C1D"/>
    <w:rsid w:val="00600E31"/>
    <w:rsid w:val="00600F67"/>
    <w:rsid w:val="0060270F"/>
    <w:rsid w:val="00603BDE"/>
    <w:rsid w:val="00606111"/>
    <w:rsid w:val="0062078A"/>
    <w:rsid w:val="00626E42"/>
    <w:rsid w:val="0064602B"/>
    <w:rsid w:val="00650FE8"/>
    <w:rsid w:val="006636F2"/>
    <w:rsid w:val="006722BF"/>
    <w:rsid w:val="00672502"/>
    <w:rsid w:val="00674777"/>
    <w:rsid w:val="006765A9"/>
    <w:rsid w:val="006913C9"/>
    <w:rsid w:val="00693488"/>
    <w:rsid w:val="006B2D33"/>
    <w:rsid w:val="006C4326"/>
    <w:rsid w:val="006C4A36"/>
    <w:rsid w:val="006E34CE"/>
    <w:rsid w:val="006F58D7"/>
    <w:rsid w:val="006F5AC4"/>
    <w:rsid w:val="0072175A"/>
    <w:rsid w:val="00732060"/>
    <w:rsid w:val="00751948"/>
    <w:rsid w:val="007539EB"/>
    <w:rsid w:val="007540CC"/>
    <w:rsid w:val="007578B0"/>
    <w:rsid w:val="0076599A"/>
    <w:rsid w:val="00771F4F"/>
    <w:rsid w:val="007746B6"/>
    <w:rsid w:val="0078275C"/>
    <w:rsid w:val="0078541C"/>
    <w:rsid w:val="00790C8A"/>
    <w:rsid w:val="00792FFE"/>
    <w:rsid w:val="007971E8"/>
    <w:rsid w:val="007976FA"/>
    <w:rsid w:val="007D444B"/>
    <w:rsid w:val="007E2C7B"/>
    <w:rsid w:val="00804355"/>
    <w:rsid w:val="008236DB"/>
    <w:rsid w:val="0082413E"/>
    <w:rsid w:val="00826699"/>
    <w:rsid w:val="00827D18"/>
    <w:rsid w:val="008349E0"/>
    <w:rsid w:val="0086563B"/>
    <w:rsid w:val="008659A3"/>
    <w:rsid w:val="0087586F"/>
    <w:rsid w:val="00881740"/>
    <w:rsid w:val="00882BE7"/>
    <w:rsid w:val="00887379"/>
    <w:rsid w:val="00890ACF"/>
    <w:rsid w:val="008A3393"/>
    <w:rsid w:val="008C19F2"/>
    <w:rsid w:val="008E35F7"/>
    <w:rsid w:val="008E4B84"/>
    <w:rsid w:val="008F04EE"/>
    <w:rsid w:val="008F2DB1"/>
    <w:rsid w:val="008F6263"/>
    <w:rsid w:val="009034AD"/>
    <w:rsid w:val="0091487C"/>
    <w:rsid w:val="00947EFB"/>
    <w:rsid w:val="00962A80"/>
    <w:rsid w:val="00987BE0"/>
    <w:rsid w:val="009B5757"/>
    <w:rsid w:val="009C5275"/>
    <w:rsid w:val="009D2A7F"/>
    <w:rsid w:val="00A14423"/>
    <w:rsid w:val="00A14984"/>
    <w:rsid w:val="00A16E62"/>
    <w:rsid w:val="00A32B65"/>
    <w:rsid w:val="00A36C8B"/>
    <w:rsid w:val="00A37A23"/>
    <w:rsid w:val="00A64FC6"/>
    <w:rsid w:val="00A85D90"/>
    <w:rsid w:val="00A965B3"/>
    <w:rsid w:val="00AA580F"/>
    <w:rsid w:val="00AA6C92"/>
    <w:rsid w:val="00AB2BE5"/>
    <w:rsid w:val="00AB5BA7"/>
    <w:rsid w:val="00AD6955"/>
    <w:rsid w:val="00AE2947"/>
    <w:rsid w:val="00AF754D"/>
    <w:rsid w:val="00B010AF"/>
    <w:rsid w:val="00B118A1"/>
    <w:rsid w:val="00B22521"/>
    <w:rsid w:val="00B3149F"/>
    <w:rsid w:val="00B31965"/>
    <w:rsid w:val="00B33C31"/>
    <w:rsid w:val="00B7578A"/>
    <w:rsid w:val="00B92022"/>
    <w:rsid w:val="00BD11B2"/>
    <w:rsid w:val="00BE2D0D"/>
    <w:rsid w:val="00C036D1"/>
    <w:rsid w:val="00C12DF2"/>
    <w:rsid w:val="00C13B92"/>
    <w:rsid w:val="00C1656A"/>
    <w:rsid w:val="00C235D2"/>
    <w:rsid w:val="00C2382B"/>
    <w:rsid w:val="00C33BA8"/>
    <w:rsid w:val="00C33E46"/>
    <w:rsid w:val="00C6320B"/>
    <w:rsid w:val="00C66407"/>
    <w:rsid w:val="00C7383E"/>
    <w:rsid w:val="00C7562D"/>
    <w:rsid w:val="00C86529"/>
    <w:rsid w:val="00C963E5"/>
    <w:rsid w:val="00CA6E63"/>
    <w:rsid w:val="00CC7283"/>
    <w:rsid w:val="00CC74A3"/>
    <w:rsid w:val="00CF0CE5"/>
    <w:rsid w:val="00D026C5"/>
    <w:rsid w:val="00D07B2E"/>
    <w:rsid w:val="00D07BF0"/>
    <w:rsid w:val="00D10EDE"/>
    <w:rsid w:val="00D127A6"/>
    <w:rsid w:val="00D22046"/>
    <w:rsid w:val="00D242AF"/>
    <w:rsid w:val="00D32B63"/>
    <w:rsid w:val="00D47D54"/>
    <w:rsid w:val="00D563AE"/>
    <w:rsid w:val="00D67AC1"/>
    <w:rsid w:val="00D70546"/>
    <w:rsid w:val="00D71306"/>
    <w:rsid w:val="00D75560"/>
    <w:rsid w:val="00D95FC7"/>
    <w:rsid w:val="00DA01AB"/>
    <w:rsid w:val="00DA08E5"/>
    <w:rsid w:val="00DB65E4"/>
    <w:rsid w:val="00DD4030"/>
    <w:rsid w:val="00DD4AD9"/>
    <w:rsid w:val="00E17A23"/>
    <w:rsid w:val="00E2132C"/>
    <w:rsid w:val="00E343D3"/>
    <w:rsid w:val="00E36822"/>
    <w:rsid w:val="00E44082"/>
    <w:rsid w:val="00E44BE8"/>
    <w:rsid w:val="00E64EC6"/>
    <w:rsid w:val="00E767C8"/>
    <w:rsid w:val="00E81D85"/>
    <w:rsid w:val="00EA1FE1"/>
    <w:rsid w:val="00EA3629"/>
    <w:rsid w:val="00EC4FAE"/>
    <w:rsid w:val="00EC5B33"/>
    <w:rsid w:val="00ED1183"/>
    <w:rsid w:val="00ED4975"/>
    <w:rsid w:val="00ED6A41"/>
    <w:rsid w:val="00EF23B5"/>
    <w:rsid w:val="00EF4A0C"/>
    <w:rsid w:val="00F17B4A"/>
    <w:rsid w:val="00F41AC6"/>
    <w:rsid w:val="00F429E0"/>
    <w:rsid w:val="00F53589"/>
    <w:rsid w:val="00F62C40"/>
    <w:rsid w:val="00F64703"/>
    <w:rsid w:val="00F977BB"/>
    <w:rsid w:val="00FA322C"/>
    <w:rsid w:val="00FA626F"/>
    <w:rsid w:val="00FB35EE"/>
    <w:rsid w:val="00FB4DF6"/>
    <w:rsid w:val="00FC6632"/>
    <w:rsid w:val="00FE2546"/>
    <w:rsid w:val="00FE5D67"/>
    <w:rsid w:val="00FF1ED5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62F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7578B0"/>
    <w:pPr>
      <w:tabs>
        <w:tab w:val="left" w:pos="0"/>
      </w:tabs>
      <w:jc w:val="both"/>
    </w:pPr>
    <w:rPr>
      <w:rFonts w:cs="Arial"/>
      <w:b w:val="0"/>
      <w:caps/>
      <w:noProof/>
      <w:color w:val="262626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7578B0"/>
    <w:rPr>
      <w:rFonts w:ascii="Arial" w:hAnsi="Arial" w:cs="Arial"/>
      <w:caps/>
      <w:noProof/>
      <w:color w:val="262626"/>
      <w:sz w:val="27"/>
      <w:szCs w:val="27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D07BF0"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Ind w:w="0" w:type="dxa"/>
      <w:tblBorders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57231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F1D41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/>
      <w:b/>
      <w:bCs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A05C4"/>
    <w:pPr>
      <w:keepNext/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/>
      <w:b/>
      <w:bCs/>
      <w:iCs/>
      <w:sz w:val="28"/>
      <w:szCs w:val="32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A36C8B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F1D41"/>
    <w:rPr>
      <w:rFonts w:ascii="Arial" w:eastAsia="Times New Roman" w:hAnsi="Arial"/>
      <w:b/>
      <w:bCs/>
      <w:sz w:val="28"/>
      <w:szCs w:val="32"/>
    </w:rPr>
  </w:style>
  <w:style w:type="character" w:customStyle="1" w:styleId="Ttulo2Char">
    <w:name w:val="Título 2 Char"/>
    <w:link w:val="Ttulo2"/>
    <w:uiPriority w:val="9"/>
    <w:rsid w:val="004A05C4"/>
    <w:rPr>
      <w:rFonts w:ascii="Arial" w:eastAsia="Times New Roman" w:hAnsi="Arial"/>
      <w:b/>
      <w:bCs/>
      <w:iCs/>
      <w:sz w:val="28"/>
      <w:szCs w:val="32"/>
    </w:rPr>
  </w:style>
  <w:style w:type="character" w:customStyle="1" w:styleId="Ttulo3Char">
    <w:name w:val="Título 3 Char"/>
    <w:link w:val="Ttulo3"/>
    <w:uiPriority w:val="9"/>
    <w:rsid w:val="00A36C8B"/>
    <w:rPr>
      <w:rFonts w:ascii="Arial" w:eastAsia="Times New Roman" w:hAnsi="Arial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7578B0"/>
    <w:pPr>
      <w:tabs>
        <w:tab w:val="left" w:pos="0"/>
      </w:tabs>
      <w:jc w:val="both"/>
    </w:pPr>
    <w:rPr>
      <w:rFonts w:cs="Arial"/>
      <w:b w:val="0"/>
      <w:caps/>
      <w:noProof/>
      <w:color w:val="262626"/>
      <w:sz w:val="27"/>
      <w:szCs w:val="27"/>
      <w:shd w:val="clear" w:color="auto" w:fill="FFFFFF"/>
    </w:rPr>
  </w:style>
  <w:style w:type="character" w:customStyle="1" w:styleId="Ttulo-SumriosChar">
    <w:name w:val="Título - Sumários Char"/>
    <w:link w:val="Ttulo-Sumrios"/>
    <w:rsid w:val="007578B0"/>
    <w:rPr>
      <w:rFonts w:ascii="Arial" w:hAnsi="Arial" w:cs="Arial"/>
      <w:caps/>
      <w:noProof/>
      <w:color w:val="262626"/>
      <w:sz w:val="27"/>
      <w:szCs w:val="27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D07BF0"/>
    <w:pPr>
      <w:jc w:val="center"/>
    </w:pPr>
    <w:rPr>
      <w:b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Ind w:w="0" w:type="dxa"/>
      <w:tblBorders>
        <w:bottom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57231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8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17c6482bd86435de73722152b5b3d04c">
  <xsd:schema xmlns:xsd="http://www.w3.org/2001/XMLSchema" xmlns:xs="http://www.w3.org/2001/XMLSchema" xmlns:p="http://schemas.microsoft.com/office/2006/metadata/properties" xmlns:ns2="a6194295-1792-4b63-878c-b29c2ff82726" xmlns:ns3="49c50ba2-eaf4-4058-b769-73a32109933c" targetNamespace="http://schemas.microsoft.com/office/2006/metadata/properties" ma:root="true" ma:fieldsID="c1f1ade926c4aee093040732ea80b3eb" ns2:_="" ns3:_="">
    <xsd:import namespace="a6194295-1792-4b63-878c-b29c2ff82726"/>
    <xsd:import namespace="49c50ba2-eaf4-4058-b769-73a3210993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50ba2-eaf4-4058-b769-73a32109933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7FCD79-71A7-469B-8130-0A156E56B3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49c50ba2-eaf4-4058-b769-73a321099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3AD874-B653-4B05-B335-9AD0F6EC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972</TotalTime>
  <Pages>36</Pages>
  <Words>6542</Words>
  <Characters>35331</Characters>
  <Application>Microsoft Office Word</Application>
  <DocSecurity>0</DocSecurity>
  <Lines>294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Daniele</cp:lastModifiedBy>
  <cp:revision>123</cp:revision>
  <dcterms:created xsi:type="dcterms:W3CDTF">2023-04-07T20:10:00Z</dcterms:created>
  <dcterms:modified xsi:type="dcterms:W3CDTF">2023-05-20T03:37:00Z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